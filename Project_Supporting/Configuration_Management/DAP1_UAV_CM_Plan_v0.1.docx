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400C7" w:rsidR="00D25A64" w:rsidP="009D721B" w:rsidRDefault="00633398" w14:paraId="2406429B" w14:textId="77777777">
      <w:pPr>
        <w:spacing w:line="276" w:lineRule="auto"/>
        <w:ind w:left="1080"/>
        <w:jc w:val="center"/>
        <w:rPr>
          <w:rFonts w:cs="Arial"/>
          <w:snapToGrid w:val="0"/>
        </w:rPr>
      </w:pPr>
      <w:r w:rsidRPr="00D400C7">
        <w:rPr>
          <w:rFonts w:cs="Arial"/>
          <w:snapToGrid w:val="0"/>
        </w:rPr>
        <w:br w:type="textWrapping" w:clear="all"/>
      </w:r>
    </w:p>
    <w:p w:rsidRPr="00D400C7" w:rsidR="00D25A64" w:rsidP="009D721B" w:rsidRDefault="00D25A64" w14:paraId="1F3606CF" w14:textId="77777777">
      <w:pPr>
        <w:spacing w:line="276" w:lineRule="auto"/>
        <w:ind w:left="1080"/>
        <w:jc w:val="center"/>
        <w:rPr>
          <w:rFonts w:cs="Arial"/>
        </w:rPr>
      </w:pPr>
    </w:p>
    <w:p w:rsidRPr="00D400C7" w:rsidR="004B3152" w:rsidP="009D721B" w:rsidRDefault="00997FC0" w14:paraId="76AFE626" w14:textId="77777777">
      <w:pPr>
        <w:spacing w:line="276" w:lineRule="auto"/>
        <w:ind w:left="1080"/>
        <w:jc w:val="center"/>
        <w:rPr>
          <w:rFonts w:cs="Arial"/>
        </w:rPr>
      </w:pPr>
      <w:bookmarkStart w:name="_Ref13883154" w:id="0"/>
      <w:bookmarkEnd w:id="0"/>
      <w:r>
        <w:rPr>
          <w:rFonts w:cs="Arial"/>
          <w:noProof/>
        </w:rPr>
        <w:drawing>
          <wp:inline distT="0" distB="0" distL="0" distR="0" wp14:anchorId="7113E0C1" wp14:editId="38ECE73C">
            <wp:extent cx="2314575" cy="14201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5500561_2019238368366934_6392378948247879680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81" cy="142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400C7" w:rsidR="00992CF1" w:rsidP="009D721B" w:rsidRDefault="00992CF1" w14:paraId="551D2D6C" w14:textId="77777777">
      <w:pPr>
        <w:spacing w:line="276" w:lineRule="auto"/>
        <w:ind w:left="1080"/>
        <w:jc w:val="center"/>
        <w:rPr>
          <w:rFonts w:cs="Arial"/>
        </w:rPr>
      </w:pPr>
    </w:p>
    <w:p w:rsidRPr="00D400C7" w:rsidR="00D25A64" w:rsidP="009D721B" w:rsidRDefault="00D25A64" w14:paraId="5B647E8B" w14:textId="77777777">
      <w:pPr>
        <w:spacing w:line="276" w:lineRule="auto"/>
        <w:ind w:left="1080"/>
        <w:jc w:val="center"/>
        <w:rPr>
          <w:rFonts w:cs="Arial"/>
        </w:rPr>
      </w:pPr>
    </w:p>
    <w:p w:rsidRPr="00D400C7" w:rsidR="000A24C9" w:rsidP="009D721B" w:rsidRDefault="000A24C9" w14:paraId="3957936E" w14:textId="77777777">
      <w:pPr>
        <w:spacing w:line="276" w:lineRule="auto"/>
        <w:ind w:left="1080"/>
        <w:jc w:val="center"/>
        <w:rPr>
          <w:rFonts w:cs="Arial"/>
        </w:rPr>
      </w:pPr>
    </w:p>
    <w:p w:rsidRPr="00D400C7" w:rsidR="00377E9B" w:rsidP="009D721B" w:rsidRDefault="00377E9B" w14:paraId="6FBFC33E" w14:textId="77777777">
      <w:pPr>
        <w:spacing w:line="276" w:lineRule="auto"/>
        <w:ind w:left="1080"/>
        <w:jc w:val="center"/>
        <w:rPr>
          <w:rFonts w:cs="Arial"/>
        </w:rPr>
      </w:pPr>
    </w:p>
    <w:p w:rsidRPr="009553AE" w:rsidR="00D25A64" w:rsidP="009D721B" w:rsidRDefault="00D25A64" w14:paraId="2AB20B06" w14:textId="77777777">
      <w:pPr>
        <w:spacing w:line="276" w:lineRule="auto"/>
        <w:ind w:left="1080"/>
        <w:jc w:val="center"/>
        <w:rPr>
          <w:rFonts w:cs="Arial"/>
          <w:b/>
          <w:color w:val="6E2500"/>
          <w:sz w:val="40"/>
          <w:szCs w:val="40"/>
        </w:rPr>
      </w:pPr>
    </w:p>
    <w:p w:rsidRPr="009D721B" w:rsidR="00D25A64" w:rsidP="009D721B" w:rsidRDefault="00844765" w14:paraId="0B5DB56E" w14:textId="519361CE">
      <w:pPr>
        <w:pStyle w:val="HeadingBig"/>
        <w:spacing w:line="276" w:lineRule="auto"/>
        <w:rPr>
          <w:rFonts w:ascii="Arial" w:hAnsi="Arial" w:eastAsia="MS Mincho" w:cs="Arial"/>
          <w:bCs w:val="0"/>
          <w:i w:val="0"/>
          <w:iCs w:val="0"/>
          <w:snapToGrid w:val="0"/>
          <w:spacing w:val="0"/>
          <w:szCs w:val="40"/>
        </w:rPr>
      </w:pPr>
      <w:r>
        <w:rPr>
          <w:rFonts w:ascii="Arial" w:hAnsi="Arial" w:eastAsia="MS Mincho" w:cs="Arial"/>
          <w:bCs w:val="0"/>
          <w:i w:val="0"/>
          <w:iCs w:val="0"/>
          <w:snapToGrid w:val="0"/>
          <w:spacing w:val="0"/>
          <w:szCs w:val="40"/>
        </w:rPr>
        <w:t>DAP1</w:t>
      </w:r>
      <w:r w:rsidRPr="002F0933" w:rsidR="002F0933">
        <w:rPr>
          <w:rFonts w:ascii="Arial" w:hAnsi="Arial" w:eastAsia="MS Mincho" w:cs="Arial"/>
          <w:bCs w:val="0"/>
          <w:i w:val="0"/>
          <w:iCs w:val="0"/>
          <w:snapToGrid w:val="0"/>
          <w:spacing w:val="0"/>
          <w:szCs w:val="40"/>
        </w:rPr>
        <w:t>_</w:t>
      </w:r>
      <w:r>
        <w:rPr>
          <w:rFonts w:ascii="Arial" w:hAnsi="Arial" w:eastAsia="MS Mincho" w:cs="Arial"/>
          <w:bCs w:val="0"/>
          <w:i w:val="0"/>
          <w:iCs w:val="0"/>
          <w:snapToGrid w:val="0"/>
          <w:spacing w:val="0"/>
          <w:szCs w:val="40"/>
        </w:rPr>
        <w:t>UAV</w:t>
      </w:r>
    </w:p>
    <w:p w:rsidRPr="00953227" w:rsidR="00D13E1A" w:rsidP="009D721B" w:rsidRDefault="00202D28" w14:paraId="2506050B" w14:textId="77777777">
      <w:pPr>
        <w:pStyle w:val="HeadingBig"/>
        <w:spacing w:line="276" w:lineRule="auto"/>
        <w:rPr>
          <w:rFonts w:ascii="Arial" w:hAnsi="Arial" w:eastAsia="MS Mincho" w:cs="Arial"/>
          <w:bCs w:val="0"/>
          <w:i w:val="0"/>
          <w:iCs w:val="0"/>
          <w:snapToGrid w:val="0"/>
          <w:spacing w:val="0"/>
          <w:szCs w:val="40"/>
        </w:rPr>
      </w:pPr>
      <w:r w:rsidRPr="00953227">
        <w:rPr>
          <w:rFonts w:ascii="Arial" w:hAnsi="Arial" w:eastAsia="MS Mincho" w:cs="Arial"/>
          <w:bCs w:val="0"/>
          <w:i w:val="0"/>
          <w:iCs w:val="0"/>
          <w:snapToGrid w:val="0"/>
          <w:spacing w:val="0"/>
          <w:szCs w:val="40"/>
        </w:rPr>
        <w:t>Configuration Management P</w:t>
      </w:r>
      <w:r w:rsidRPr="00953227" w:rsidR="00D13E1A">
        <w:rPr>
          <w:rFonts w:ascii="Arial" w:hAnsi="Arial" w:eastAsia="MS Mincho" w:cs="Arial"/>
          <w:bCs w:val="0"/>
          <w:i w:val="0"/>
          <w:iCs w:val="0"/>
          <w:snapToGrid w:val="0"/>
          <w:spacing w:val="0"/>
          <w:szCs w:val="40"/>
        </w:rPr>
        <w:t>lan</w:t>
      </w:r>
    </w:p>
    <w:p w:rsidRPr="009D721B" w:rsidR="00D25A64" w:rsidP="009D721B" w:rsidRDefault="00D25A64" w14:paraId="72FC46CB" w14:textId="77777777">
      <w:pPr>
        <w:pStyle w:val="NoSpacing"/>
        <w:spacing w:before="120" w:after="120" w:line="276" w:lineRule="auto"/>
        <w:jc w:val="center"/>
        <w:rPr>
          <w:rFonts w:cs="Arial"/>
          <w:sz w:val="40"/>
          <w:szCs w:val="40"/>
        </w:rPr>
      </w:pPr>
    </w:p>
    <w:p w:rsidRPr="009D721B" w:rsidR="00D25A64" w:rsidP="009D721B" w:rsidRDefault="00F7455D" w14:paraId="5334C4BE" w14:textId="3A3B9273">
      <w:pPr>
        <w:pStyle w:val="NoSpacing"/>
        <w:spacing w:before="120" w:after="120" w:line="276" w:lineRule="auto"/>
        <w:jc w:val="center"/>
        <w:rPr>
          <w:rFonts w:cs="Arial"/>
          <w:b/>
        </w:rPr>
      </w:pPr>
      <w:r>
        <w:rPr>
          <w:rFonts w:cs="Arial"/>
          <w:b/>
        </w:rPr>
        <w:t>Project Code</w:t>
      </w:r>
      <w:r w:rsidR="00EE7C90">
        <w:rPr>
          <w:rFonts w:cs="Arial"/>
          <w:b/>
        </w:rPr>
        <w:t xml:space="preserve">: </w:t>
      </w:r>
      <w:r w:rsidRPr="00844765" w:rsidR="00844765">
        <w:rPr>
          <w:rFonts w:cs="Arial"/>
          <w:b/>
        </w:rPr>
        <w:t>DAP1_UAV_FP</w:t>
      </w:r>
    </w:p>
    <w:p w:rsidRPr="00005E27" w:rsidR="00D25A64" w:rsidP="009D721B" w:rsidRDefault="00EE7C90" w14:paraId="2A6C958D" w14:textId="3A1A713F">
      <w:pPr>
        <w:pStyle w:val="NoSpacing"/>
        <w:spacing w:before="120" w:after="120" w:line="276" w:lineRule="auto"/>
        <w:jc w:val="center"/>
        <w:rPr>
          <w:rFonts w:cs="Arial"/>
          <w:b/>
          <w:color w:val="FF0000"/>
          <w:lang w:val="fr-FR"/>
        </w:rPr>
      </w:pPr>
      <w:r>
        <w:rPr>
          <w:rFonts w:cs="Arial"/>
          <w:b/>
          <w:lang w:val="fr-FR"/>
        </w:rPr>
        <w:t xml:space="preserve">Document Code: </w:t>
      </w:r>
      <w:r w:rsidR="00844765">
        <w:rPr>
          <w:rFonts w:cs="Arial"/>
          <w:b/>
          <w:lang w:val="fr-FR"/>
        </w:rPr>
        <w:t>DAP1</w:t>
      </w:r>
      <w:r w:rsidRPr="009B5CCC" w:rsidR="009B5CCC">
        <w:rPr>
          <w:rFonts w:cs="Arial"/>
          <w:b/>
          <w:lang w:val="fr-FR"/>
        </w:rPr>
        <w:t>_</w:t>
      </w:r>
      <w:r w:rsidR="00844765">
        <w:rPr>
          <w:rFonts w:cs="Arial"/>
          <w:b/>
          <w:lang w:val="fr-FR"/>
        </w:rPr>
        <w:t>UAV</w:t>
      </w:r>
      <w:r>
        <w:rPr>
          <w:rFonts w:cs="Arial"/>
          <w:b/>
          <w:lang w:val="fr-FR"/>
        </w:rPr>
        <w:t>_CM_Plan_v</w:t>
      </w:r>
      <w:r w:rsidR="00844765">
        <w:rPr>
          <w:rFonts w:cs="Arial"/>
          <w:b/>
          <w:lang w:val="fr-FR"/>
        </w:rPr>
        <w:t>0</w:t>
      </w:r>
      <w:r>
        <w:rPr>
          <w:rFonts w:cs="Arial"/>
          <w:b/>
          <w:lang w:val="fr-FR"/>
        </w:rPr>
        <w:t>.</w:t>
      </w:r>
      <w:r w:rsidR="00844765">
        <w:rPr>
          <w:rFonts w:cs="Arial"/>
          <w:b/>
          <w:lang w:val="fr-FR"/>
        </w:rPr>
        <w:t>1</w:t>
      </w:r>
    </w:p>
    <w:p w:rsidRPr="009D721B" w:rsidR="00D25A64" w:rsidP="009D721B" w:rsidRDefault="00D25A64" w14:paraId="22B2049C" w14:textId="77777777">
      <w:pPr>
        <w:pStyle w:val="NoSpacing"/>
        <w:spacing w:before="120" w:after="120" w:line="276" w:lineRule="auto"/>
        <w:jc w:val="center"/>
        <w:rPr>
          <w:rFonts w:cs="Arial"/>
          <w:lang w:val="fr-FR"/>
        </w:rPr>
      </w:pPr>
    </w:p>
    <w:p w:rsidRPr="00D400C7" w:rsidR="00984005" w:rsidP="009D721B" w:rsidRDefault="00FF1E5C" w14:paraId="2267ABF7" w14:textId="77777777">
      <w:pPr>
        <w:pStyle w:val="NoSpacing"/>
        <w:spacing w:before="120" w:after="120" w:line="276" w:lineRule="auto"/>
        <w:jc w:val="left"/>
        <w:rPr>
          <w:rFonts w:cs="Arial"/>
        </w:rPr>
      </w:pPr>
      <w:r w:rsidRPr="00D400C7">
        <w:rPr>
          <w:rFonts w:cs="Arial"/>
        </w:rPr>
        <w:t>Note:</w:t>
      </w:r>
      <w:r w:rsidRPr="00D400C7">
        <w:rPr>
          <w:rFonts w:cs="Arial"/>
        </w:rPr>
        <w:tab/>
      </w:r>
    </w:p>
    <w:p w:rsidRPr="00185D27" w:rsidR="00FF1E5C" w:rsidP="009D721B" w:rsidRDefault="00FF1E5C" w14:paraId="7E3CEDA8" w14:textId="77777777">
      <w:pPr>
        <w:pStyle w:val="NoSpacing"/>
        <w:numPr>
          <w:ilvl w:val="0"/>
          <w:numId w:val="12"/>
        </w:numPr>
        <w:spacing w:before="120" w:after="120" w:line="276" w:lineRule="auto"/>
        <w:jc w:val="left"/>
        <w:rPr>
          <w:rFonts w:cs="Arial"/>
        </w:rPr>
      </w:pPr>
      <w:r w:rsidRPr="00185D27">
        <w:rPr>
          <w:rFonts w:cs="Arial"/>
        </w:rPr>
        <w:t>This template can be used at it is, or to complete and improve an already existing template.</w:t>
      </w:r>
    </w:p>
    <w:p w:rsidRPr="00185D27" w:rsidR="00BF1BD5" w:rsidP="009D721B" w:rsidRDefault="00BF1BD5" w14:paraId="02763873" w14:textId="77777777">
      <w:pPr>
        <w:pStyle w:val="NoSpacing"/>
        <w:spacing w:before="120" w:after="120" w:line="276" w:lineRule="auto"/>
        <w:jc w:val="left"/>
        <w:rPr>
          <w:rFonts w:cs="Arial"/>
        </w:rPr>
      </w:pPr>
      <w:r w:rsidRPr="00185D27">
        <w:rPr>
          <w:rFonts w:cs="Arial"/>
        </w:rPr>
        <w:t>Help:</w:t>
      </w:r>
    </w:p>
    <w:p w:rsidRPr="00185D27" w:rsidR="0058670F" w:rsidP="009D721B" w:rsidRDefault="0058670F" w14:paraId="0C605558" w14:textId="77777777">
      <w:pPr>
        <w:pStyle w:val="NoSpacing"/>
        <w:numPr>
          <w:ilvl w:val="0"/>
          <w:numId w:val="13"/>
        </w:numPr>
        <w:spacing w:before="120" w:after="120" w:line="276" w:lineRule="auto"/>
        <w:jc w:val="left"/>
        <w:rPr>
          <w:rFonts w:cs="Arial"/>
        </w:rPr>
      </w:pPr>
      <w:r w:rsidRPr="00185D27">
        <w:rPr>
          <w:rFonts w:cs="Arial"/>
        </w:rPr>
        <w:t>Don’t remove headlines level 1 and level 2 (Heading1 and Heading2)</w:t>
      </w:r>
    </w:p>
    <w:p w:rsidRPr="00185D27" w:rsidR="0058670F" w:rsidP="009D721B" w:rsidRDefault="0058670F" w14:paraId="66B6C1F9" w14:textId="77777777">
      <w:pPr>
        <w:pStyle w:val="NoSpacing"/>
        <w:numPr>
          <w:ilvl w:val="0"/>
          <w:numId w:val="13"/>
        </w:numPr>
        <w:spacing w:before="120" w:after="120" w:line="276" w:lineRule="auto"/>
        <w:jc w:val="left"/>
        <w:rPr>
          <w:rFonts w:cs="Arial"/>
        </w:rPr>
      </w:pPr>
      <w:r w:rsidRPr="00185D27">
        <w:rPr>
          <w:rFonts w:cs="Arial"/>
        </w:rPr>
        <w:t>Reasons why a section is not applicable shall be documented under the respective headline</w:t>
      </w:r>
    </w:p>
    <w:p w:rsidRPr="000F1967" w:rsidR="0028674A" w:rsidP="009D721B" w:rsidRDefault="0028674A" w14:paraId="0C3C565A" w14:textId="77777777">
      <w:pPr>
        <w:pStyle w:val="NoSpacing"/>
        <w:spacing w:line="276" w:lineRule="auto"/>
        <w:ind w:left="0"/>
        <w:jc w:val="center"/>
        <w:rPr>
          <w:rFonts w:cs="Arial"/>
          <w:b/>
          <w:snapToGrid w:val="0"/>
        </w:rPr>
      </w:pPr>
    </w:p>
    <w:p w:rsidRPr="002279C8" w:rsidR="0028674A" w:rsidP="009D721B" w:rsidRDefault="0028674A" w14:paraId="01C96A47" w14:textId="77777777">
      <w:pPr>
        <w:pStyle w:val="NoSpacing"/>
        <w:spacing w:line="276" w:lineRule="auto"/>
        <w:ind w:left="0"/>
        <w:jc w:val="center"/>
        <w:rPr>
          <w:rFonts w:cs="Arial"/>
          <w:b/>
          <w:snapToGrid w:val="0"/>
        </w:rPr>
      </w:pPr>
    </w:p>
    <w:p w:rsidRPr="002279C8" w:rsidR="0028674A" w:rsidP="009D721B" w:rsidRDefault="0028674A" w14:paraId="26FEE662" w14:textId="77777777">
      <w:pPr>
        <w:pStyle w:val="NoSpacing"/>
        <w:spacing w:line="276" w:lineRule="auto"/>
        <w:ind w:left="0"/>
        <w:jc w:val="center"/>
        <w:rPr>
          <w:rFonts w:cs="Arial"/>
          <w:b/>
          <w:snapToGrid w:val="0"/>
        </w:rPr>
      </w:pPr>
    </w:p>
    <w:p w:rsidRPr="00F12E4B" w:rsidR="00610AB8" w:rsidP="009D721B" w:rsidRDefault="00610AB8" w14:paraId="1BD9071C" w14:textId="77777777">
      <w:pPr>
        <w:pStyle w:val="NoSpacing"/>
        <w:spacing w:line="276" w:lineRule="auto"/>
        <w:ind w:left="0"/>
        <w:jc w:val="center"/>
        <w:rPr>
          <w:rFonts w:cs="Arial"/>
          <w:b/>
          <w:snapToGrid w:val="0"/>
        </w:rPr>
      </w:pPr>
    </w:p>
    <w:p w:rsidR="00490A97" w:rsidP="009D721B" w:rsidRDefault="00490A97" w14:paraId="6FF28EEB" w14:textId="77777777">
      <w:pPr>
        <w:spacing w:line="276" w:lineRule="auto"/>
        <w:rPr>
          <w:rFonts w:cs="Arial"/>
        </w:rPr>
      </w:pPr>
    </w:p>
    <w:p w:rsidR="007E50F4" w:rsidP="009D721B" w:rsidRDefault="007E50F4" w14:paraId="4761ADBB" w14:textId="77777777">
      <w:pPr>
        <w:spacing w:line="276" w:lineRule="auto"/>
        <w:rPr>
          <w:rFonts w:cs="Arial"/>
        </w:rPr>
      </w:pPr>
    </w:p>
    <w:p w:rsidR="007E50F4" w:rsidP="009D721B" w:rsidRDefault="007E50F4" w14:paraId="0952A931" w14:textId="77777777">
      <w:pPr>
        <w:spacing w:line="276" w:lineRule="auto"/>
        <w:rPr>
          <w:rFonts w:cs="Arial"/>
        </w:rPr>
      </w:pPr>
    </w:p>
    <w:p w:rsidR="007E50F4" w:rsidP="009D721B" w:rsidRDefault="007E50F4" w14:paraId="43317080" w14:textId="77777777">
      <w:pPr>
        <w:spacing w:line="276" w:lineRule="auto"/>
        <w:rPr>
          <w:rFonts w:cs="Arial"/>
        </w:rPr>
      </w:pPr>
    </w:p>
    <w:p w:rsidR="007E50F4" w:rsidP="009D721B" w:rsidRDefault="007E50F4" w14:paraId="5AB5C513" w14:textId="77777777">
      <w:pPr>
        <w:spacing w:line="276" w:lineRule="auto"/>
        <w:rPr>
          <w:rFonts w:cs="Arial"/>
        </w:rPr>
      </w:pPr>
    </w:p>
    <w:p w:rsidR="000A5961" w:rsidP="009D721B" w:rsidRDefault="000A5961" w14:paraId="0A565D4C" w14:textId="77777777">
      <w:pPr>
        <w:spacing w:line="276" w:lineRule="auto"/>
        <w:rPr>
          <w:rFonts w:cs="Arial"/>
        </w:rPr>
      </w:pPr>
    </w:p>
    <w:p w:rsidR="000A5961" w:rsidP="009D721B" w:rsidRDefault="000A5961" w14:paraId="2E45D599" w14:textId="77777777">
      <w:pPr>
        <w:spacing w:line="276" w:lineRule="auto"/>
        <w:rPr>
          <w:rFonts w:cs="Arial"/>
        </w:rPr>
      </w:pPr>
    </w:p>
    <w:p w:rsidR="007E50F4" w:rsidP="009D721B" w:rsidRDefault="007E50F4" w14:paraId="48200FC5" w14:textId="77777777">
      <w:pPr>
        <w:spacing w:line="276" w:lineRule="auto"/>
        <w:rPr>
          <w:rFonts w:cs="Arial"/>
        </w:rPr>
      </w:pPr>
    </w:p>
    <w:p w:rsidRPr="006B7826" w:rsidR="007E50F4" w:rsidP="009D721B" w:rsidRDefault="007E50F4" w14:paraId="1109D375" w14:textId="77777777">
      <w:pPr>
        <w:spacing w:line="276" w:lineRule="auto"/>
        <w:rPr>
          <w:rFonts w:cs="Arial"/>
        </w:rPr>
      </w:pPr>
    </w:p>
    <w:p w:rsidRPr="007E50F4" w:rsidR="00644A0C" w:rsidP="009D721B" w:rsidRDefault="00644A0C" w14:paraId="4101EFA5" w14:textId="77777777">
      <w:pPr>
        <w:spacing w:line="276" w:lineRule="auto"/>
        <w:ind w:left="0"/>
        <w:rPr>
          <w:rFonts w:cs="Arial"/>
        </w:rPr>
      </w:pPr>
    </w:p>
    <w:p w:rsidR="0005074B" w:rsidP="009D721B" w:rsidRDefault="00930896" w14:paraId="02535301" w14:textId="77777777">
      <w:pPr>
        <w:spacing w:line="276" w:lineRule="auto"/>
        <w:ind w:left="0"/>
        <w:rPr>
          <w:rFonts w:cs="Arial"/>
          <w:b/>
        </w:rPr>
      </w:pPr>
      <w:r w:rsidRPr="00D400C7">
        <w:rPr>
          <w:rFonts w:cs="Arial"/>
          <w:b/>
        </w:rPr>
        <w:t>R</w:t>
      </w:r>
      <w:r w:rsidRPr="00D400C7" w:rsidR="00916E81">
        <w:rPr>
          <w:rFonts w:cs="Arial"/>
          <w:b/>
        </w:rPr>
        <w:t>ECORD OF CHANG</w:t>
      </w:r>
      <w:r w:rsidRPr="00D400C7" w:rsidR="007A351B">
        <w:rPr>
          <w:rFonts w:cs="Arial"/>
          <w:b/>
        </w:rPr>
        <w:t>E</w:t>
      </w:r>
    </w:p>
    <w:tbl>
      <w:tblPr>
        <w:tblW w:w="9180" w:type="dxa"/>
        <w:tblInd w:w="8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50"/>
        <w:gridCol w:w="1350"/>
        <w:gridCol w:w="810"/>
        <w:gridCol w:w="2610"/>
        <w:gridCol w:w="1620"/>
        <w:gridCol w:w="1350"/>
        <w:gridCol w:w="990"/>
      </w:tblGrid>
      <w:tr w:rsidRPr="00706413" w:rsidR="00005E27" w:rsidTr="1B03C188" w14:paraId="699469EE" w14:textId="77777777">
        <w:trPr>
          <w:trHeight w:val="307"/>
          <w:tblHeader/>
        </w:trPr>
        <w:tc>
          <w:tcPr>
            <w:tcW w:w="450" w:type="dxa"/>
            <w:shd w:val="clear" w:color="auto" w:fill="D9D9D9" w:themeFill="background1" w:themeFillShade="D9"/>
          </w:tcPr>
          <w:p w:rsidRPr="00005E27" w:rsidR="00005E27" w:rsidP="00130C48" w:rsidRDefault="00005E27" w14:paraId="51A3FA78" w14:textId="77777777">
            <w:pPr>
              <w:pStyle w:val="Bangheader"/>
              <w:rPr>
                <w:color w:val="auto"/>
                <w:sz w:val="18"/>
                <w:szCs w:val="18"/>
              </w:rPr>
            </w:pPr>
            <w:r w:rsidRPr="00005E27">
              <w:rPr>
                <w:color w:val="auto"/>
                <w:sz w:val="18"/>
                <w:szCs w:val="18"/>
              </w:rPr>
              <w:t>No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Pr="00005E27" w:rsidR="00005E27" w:rsidP="00130C48" w:rsidRDefault="00005E27" w14:paraId="1ACCB4C6" w14:textId="77777777">
            <w:pPr>
              <w:pStyle w:val="Bangheader"/>
              <w:rPr>
                <w:color w:val="auto"/>
                <w:sz w:val="18"/>
                <w:szCs w:val="18"/>
              </w:rPr>
            </w:pPr>
            <w:r w:rsidRPr="00005E27">
              <w:rPr>
                <w:color w:val="auto"/>
                <w:sz w:val="18"/>
                <w:szCs w:val="18"/>
              </w:rPr>
              <w:t>Effective Date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Pr="00005E27" w:rsidR="00005E27" w:rsidP="00130C48" w:rsidRDefault="00005E27" w14:paraId="3A3FDEFB" w14:textId="77777777">
            <w:pPr>
              <w:pStyle w:val="Bangheader"/>
              <w:rPr>
                <w:color w:val="auto"/>
                <w:sz w:val="18"/>
                <w:szCs w:val="18"/>
              </w:rPr>
            </w:pPr>
            <w:r w:rsidRPr="00005E27">
              <w:rPr>
                <w:color w:val="auto"/>
                <w:sz w:val="18"/>
                <w:szCs w:val="18"/>
              </w:rPr>
              <w:t>Version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Pr="00005E27" w:rsidR="00005E27" w:rsidP="00130C48" w:rsidRDefault="00005E27" w14:paraId="3F5A0EDD" w14:textId="77777777">
            <w:pPr>
              <w:pStyle w:val="Bangheader"/>
              <w:rPr>
                <w:color w:val="auto"/>
                <w:sz w:val="18"/>
                <w:szCs w:val="18"/>
              </w:rPr>
            </w:pPr>
            <w:r w:rsidRPr="00005E27">
              <w:rPr>
                <w:color w:val="auto"/>
                <w:sz w:val="18"/>
                <w:szCs w:val="18"/>
              </w:rPr>
              <w:t>Change 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Pr="00005E27" w:rsidR="00005E27" w:rsidP="00130C48" w:rsidRDefault="00005E27" w14:paraId="7CF8F94A" w14:textId="77777777">
            <w:pPr>
              <w:pStyle w:val="Bangheader"/>
              <w:rPr>
                <w:color w:val="auto"/>
                <w:sz w:val="18"/>
                <w:szCs w:val="18"/>
              </w:rPr>
            </w:pPr>
            <w:r w:rsidRPr="00005E27">
              <w:rPr>
                <w:color w:val="auto"/>
                <w:sz w:val="18"/>
                <w:szCs w:val="18"/>
              </w:rPr>
              <w:t>Reason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Pr="00005E27" w:rsidR="00005E27" w:rsidP="00130C48" w:rsidRDefault="00005E27" w14:paraId="7680973F" w14:textId="77777777">
            <w:pPr>
              <w:pStyle w:val="Bangheader"/>
              <w:rPr>
                <w:color w:val="auto"/>
                <w:sz w:val="18"/>
                <w:szCs w:val="18"/>
              </w:rPr>
            </w:pPr>
            <w:r w:rsidRPr="00005E27">
              <w:rPr>
                <w:color w:val="auto"/>
                <w:sz w:val="18"/>
                <w:szCs w:val="18"/>
              </w:rPr>
              <w:t>Reviewer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Pr="00005E27" w:rsidR="00005E27" w:rsidP="00130C48" w:rsidRDefault="00005E27" w14:paraId="3E374665" w14:textId="77777777">
            <w:pPr>
              <w:pStyle w:val="Bangheader"/>
              <w:rPr>
                <w:color w:val="auto"/>
                <w:sz w:val="18"/>
                <w:szCs w:val="18"/>
              </w:rPr>
            </w:pPr>
            <w:r w:rsidRPr="00005E27">
              <w:rPr>
                <w:color w:val="auto"/>
                <w:sz w:val="18"/>
                <w:szCs w:val="18"/>
              </w:rPr>
              <w:t>Approver</w:t>
            </w:r>
          </w:p>
        </w:tc>
      </w:tr>
      <w:tr w:rsidRPr="00706413" w:rsidR="00005E27" w:rsidTr="1B03C188" w14:paraId="1EF8C00E" w14:textId="77777777">
        <w:tc>
          <w:tcPr>
            <w:tcW w:w="450" w:type="dxa"/>
          </w:tcPr>
          <w:p w:rsidRPr="00FC207F" w:rsidR="00005E27" w:rsidP="00130C48" w:rsidRDefault="00005E27" w14:paraId="7DB0B61C" w14:textId="77777777">
            <w:pPr>
              <w:pStyle w:val="Bang"/>
              <w:rPr>
                <w:sz w:val="18"/>
                <w:szCs w:val="18"/>
              </w:rPr>
            </w:pPr>
            <w:r w:rsidRPr="00FC207F">
              <w:rPr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:rsidRPr="00FC207F" w:rsidR="00005E27" w:rsidP="00130C48" w:rsidRDefault="00EE7C90" w14:paraId="7F474A87" w14:textId="5522F5B5">
            <w:pPr>
              <w:pStyle w:val="Ba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844765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</w:t>
            </w:r>
            <w:r w:rsidR="00844765"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/20</w:t>
            </w:r>
            <w:r w:rsidR="00B675D6">
              <w:rPr>
                <w:sz w:val="18"/>
                <w:szCs w:val="18"/>
              </w:rPr>
              <w:t>2</w:t>
            </w:r>
            <w:r w:rsidR="00844765">
              <w:rPr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:rsidRPr="00FC207F" w:rsidR="00005E27" w:rsidP="00130C48" w:rsidRDefault="00844765" w14:paraId="6D030EB5" w14:textId="1A4735C9">
            <w:pPr>
              <w:pStyle w:val="Ba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</w:t>
            </w:r>
          </w:p>
        </w:tc>
        <w:tc>
          <w:tcPr>
            <w:tcW w:w="2610" w:type="dxa"/>
          </w:tcPr>
          <w:p w:rsidRPr="00FC207F" w:rsidR="00005E27" w:rsidP="00130C48" w:rsidRDefault="00355CC0" w14:paraId="295824B9" w14:textId="77777777">
            <w:pPr>
              <w:spacing w:line="360" w:lineRule="auto"/>
              <w:ind w:left="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new</w:t>
            </w:r>
          </w:p>
        </w:tc>
        <w:tc>
          <w:tcPr>
            <w:tcW w:w="1620" w:type="dxa"/>
          </w:tcPr>
          <w:p w:rsidRPr="00FC207F" w:rsidR="00005E27" w:rsidP="00130C48" w:rsidRDefault="00EE7C90" w14:paraId="3585A77F" w14:textId="77777777">
            <w:pPr>
              <w:pStyle w:val="Bang"/>
              <w:rPr>
                <w:sz w:val="18"/>
                <w:szCs w:val="18"/>
              </w:rPr>
            </w:pPr>
            <w:r w:rsidRPr="00EE7C90">
              <w:rPr>
                <w:sz w:val="18"/>
                <w:szCs w:val="18"/>
              </w:rPr>
              <w:t>Initial Version</w:t>
            </w:r>
          </w:p>
        </w:tc>
        <w:tc>
          <w:tcPr>
            <w:tcW w:w="1350" w:type="dxa"/>
          </w:tcPr>
          <w:p w:rsidRPr="00FC207F" w:rsidR="009B5CCC" w:rsidP="00130C48" w:rsidRDefault="00844765" w14:paraId="63778841" w14:textId="5D5E2AF5">
            <w:pPr>
              <w:pStyle w:val="Bang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DungLD</w:t>
            </w:r>
            <w:proofErr w:type="spellEnd"/>
          </w:p>
        </w:tc>
        <w:tc>
          <w:tcPr>
            <w:tcW w:w="990" w:type="dxa"/>
          </w:tcPr>
          <w:p w:rsidRPr="00FC207F" w:rsidR="00005E27" w:rsidP="00130C48" w:rsidRDefault="00844765" w14:paraId="7BB30CA3" w14:textId="1D6437C0">
            <w:pPr>
              <w:pStyle w:val="Ba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TrieuQU</w:t>
            </w:r>
          </w:p>
        </w:tc>
      </w:tr>
      <w:tr w:rsidRPr="00706413" w:rsidR="00005E27" w:rsidTr="1B03C188" w14:paraId="7E69F4D6" w14:textId="77777777">
        <w:tc>
          <w:tcPr>
            <w:tcW w:w="450" w:type="dxa"/>
          </w:tcPr>
          <w:p w:rsidRPr="00FC207F" w:rsidR="00005E27" w:rsidP="00130C48" w:rsidRDefault="00005E27" w14:paraId="47EC8FDC" w14:textId="77777777">
            <w:pPr>
              <w:pStyle w:val="Bang"/>
              <w:rPr>
                <w:sz w:val="18"/>
                <w:szCs w:val="18"/>
              </w:rPr>
            </w:pPr>
            <w:r w:rsidRPr="00FC207F">
              <w:rPr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:rsidRPr="00FC207F" w:rsidR="00005E27" w:rsidP="00130C48" w:rsidRDefault="00005E27" w14:paraId="5957BC4B" w14:textId="21D56F62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Pr="00FC207F" w:rsidR="00005E27" w:rsidP="00130C48" w:rsidRDefault="00005E27" w14:paraId="15DF6D21" w14:textId="3E5665C4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Pr="00FC207F" w:rsidR="00005E27" w:rsidP="00B675D6" w:rsidRDefault="00005E27" w14:paraId="376A4356" w14:textId="7B055AE8">
            <w:pPr>
              <w:spacing w:line="360" w:lineRule="auto"/>
              <w:ind w:left="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Pr="00FC207F" w:rsidR="00005E27" w:rsidP="00130C48" w:rsidRDefault="00005E27" w14:paraId="02A60480" w14:textId="742DEF5C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Pr="00FC207F" w:rsidR="00005E27" w:rsidP="00130C48" w:rsidRDefault="00005E27" w14:paraId="36075634" w14:textId="530D9ABB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Pr="00FC207F" w:rsidR="00005E27" w:rsidP="00130C48" w:rsidRDefault="00005E27" w14:paraId="5282C91B" w14:textId="6D4D8C55">
            <w:pPr>
              <w:pStyle w:val="Bang"/>
              <w:rPr>
                <w:sz w:val="18"/>
                <w:szCs w:val="18"/>
              </w:rPr>
            </w:pPr>
          </w:p>
        </w:tc>
      </w:tr>
      <w:tr w:rsidRPr="00706413" w:rsidR="00005E27" w:rsidTr="1B03C188" w14:paraId="65294BD6" w14:textId="77777777">
        <w:tc>
          <w:tcPr>
            <w:tcW w:w="450" w:type="dxa"/>
          </w:tcPr>
          <w:p w:rsidRPr="00FC207F" w:rsidR="00005E27" w:rsidP="00130C48" w:rsidRDefault="00005E27" w14:paraId="41E2A263" w14:textId="77777777">
            <w:pPr>
              <w:pStyle w:val="Bang"/>
              <w:rPr>
                <w:sz w:val="18"/>
                <w:szCs w:val="18"/>
              </w:rPr>
            </w:pPr>
            <w:r w:rsidRPr="00FC207F">
              <w:rPr>
                <w:sz w:val="18"/>
                <w:szCs w:val="18"/>
              </w:rPr>
              <w:t>3</w:t>
            </w:r>
          </w:p>
        </w:tc>
        <w:tc>
          <w:tcPr>
            <w:tcW w:w="1350" w:type="dxa"/>
          </w:tcPr>
          <w:p w:rsidRPr="00FC207F" w:rsidR="00005E27" w:rsidP="00130C48" w:rsidRDefault="00005E27" w14:paraId="2E7C987E" w14:textId="141EC810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Pr="00FC207F" w:rsidR="00005E27" w:rsidP="00130C48" w:rsidRDefault="00005E27" w14:paraId="7CF2DC28" w14:textId="0EC5A760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Pr="00FC207F" w:rsidR="00005E27" w:rsidP="00130C48" w:rsidRDefault="00005E27" w14:paraId="0BF4E831" w14:textId="21448E2A">
            <w:pPr>
              <w:spacing w:line="360" w:lineRule="auto"/>
              <w:ind w:left="1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Pr="00FC207F" w:rsidR="00005E27" w:rsidP="00130C48" w:rsidRDefault="00005E27" w14:paraId="4D7C4471" w14:textId="2F4138D4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Pr="00FC207F" w:rsidR="00005E27" w:rsidP="00130C48" w:rsidRDefault="00005E27" w14:paraId="335A7613" w14:textId="4BF5C988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Pr="00FC207F" w:rsidR="00005E27" w:rsidP="00130C48" w:rsidRDefault="00005E27" w14:paraId="30707445" w14:textId="7BEDCFE5">
            <w:pPr>
              <w:pStyle w:val="Bang"/>
              <w:rPr>
                <w:sz w:val="18"/>
                <w:szCs w:val="18"/>
              </w:rPr>
            </w:pPr>
          </w:p>
        </w:tc>
      </w:tr>
      <w:tr w:rsidRPr="00706413" w:rsidR="00005E27" w:rsidTr="1B03C188" w14:paraId="056C4CDF" w14:textId="77777777">
        <w:tc>
          <w:tcPr>
            <w:tcW w:w="450" w:type="dxa"/>
          </w:tcPr>
          <w:p w:rsidRPr="00FC207F" w:rsidR="00005E27" w:rsidP="00130C48" w:rsidRDefault="00005E27" w14:paraId="7C4F4999" w14:textId="77777777">
            <w:pPr>
              <w:pStyle w:val="Bang"/>
              <w:rPr>
                <w:sz w:val="18"/>
                <w:szCs w:val="18"/>
              </w:rPr>
            </w:pPr>
            <w:r w:rsidRPr="00FC207F">
              <w:rPr>
                <w:sz w:val="18"/>
                <w:szCs w:val="18"/>
              </w:rPr>
              <w:t>4</w:t>
            </w:r>
          </w:p>
        </w:tc>
        <w:tc>
          <w:tcPr>
            <w:tcW w:w="1350" w:type="dxa"/>
          </w:tcPr>
          <w:p w:rsidRPr="00FC207F" w:rsidR="00005E27" w:rsidP="00130C48" w:rsidRDefault="00005E27" w14:paraId="08C77243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Pr="00FC207F" w:rsidR="00005E27" w:rsidP="00130C48" w:rsidRDefault="00005E27" w14:paraId="66773B98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Pr="00FC207F" w:rsidR="00005E27" w:rsidP="00130C48" w:rsidRDefault="00005E27" w14:paraId="07362C76" w14:textId="77777777">
            <w:pPr>
              <w:spacing w:line="360" w:lineRule="auto"/>
              <w:ind w:left="1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Pr="00FC207F" w:rsidR="00005E27" w:rsidP="00130C48" w:rsidRDefault="00005E27" w14:paraId="4454501B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Pr="00FC207F" w:rsidR="00005E27" w:rsidP="00130C48" w:rsidRDefault="00005E27" w14:paraId="71920036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Pr="00FC207F" w:rsidR="00005E27" w:rsidP="00130C48" w:rsidRDefault="00005E27" w14:paraId="091F00BF" w14:textId="77777777">
            <w:pPr>
              <w:pStyle w:val="Bang"/>
              <w:rPr>
                <w:sz w:val="18"/>
                <w:szCs w:val="18"/>
              </w:rPr>
            </w:pPr>
          </w:p>
        </w:tc>
      </w:tr>
      <w:tr w:rsidRPr="00706413" w:rsidR="00005E27" w:rsidTr="1B03C188" w14:paraId="31E28996" w14:textId="77777777">
        <w:tc>
          <w:tcPr>
            <w:tcW w:w="450" w:type="dxa"/>
          </w:tcPr>
          <w:p w:rsidRPr="00FC207F" w:rsidR="00005E27" w:rsidP="00130C48" w:rsidRDefault="00005E27" w14:paraId="26CDC44E" w14:textId="77777777">
            <w:pPr>
              <w:pStyle w:val="Bang"/>
              <w:rPr>
                <w:sz w:val="18"/>
                <w:szCs w:val="18"/>
              </w:rPr>
            </w:pPr>
            <w:r w:rsidRPr="00FC207F">
              <w:rPr>
                <w:sz w:val="18"/>
                <w:szCs w:val="18"/>
              </w:rPr>
              <w:t>5</w:t>
            </w:r>
          </w:p>
        </w:tc>
        <w:tc>
          <w:tcPr>
            <w:tcW w:w="1350" w:type="dxa"/>
          </w:tcPr>
          <w:p w:rsidRPr="00FC207F" w:rsidR="00005E27" w:rsidP="00130C48" w:rsidRDefault="00005E27" w14:paraId="3EF0AE24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Pr="00FC207F" w:rsidR="00005E27" w:rsidP="00130C48" w:rsidRDefault="00005E27" w14:paraId="325571B2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Pr="00FC207F" w:rsidR="00005E27" w:rsidP="00130C48" w:rsidRDefault="00005E27" w14:paraId="12F7929B" w14:textId="77777777">
            <w:pPr>
              <w:spacing w:line="360" w:lineRule="auto"/>
              <w:ind w:left="1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Pr="00FC207F" w:rsidR="00005E27" w:rsidP="00130C48" w:rsidRDefault="00005E27" w14:paraId="3EC00F16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Pr="00FC207F" w:rsidR="00005E27" w:rsidP="00130C48" w:rsidRDefault="00005E27" w14:paraId="690FA378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Pr="00FC207F" w:rsidR="00005E27" w:rsidP="00130C48" w:rsidRDefault="00005E27" w14:paraId="17FF22B0" w14:textId="77777777">
            <w:pPr>
              <w:pStyle w:val="Bang"/>
              <w:rPr>
                <w:sz w:val="18"/>
                <w:szCs w:val="18"/>
              </w:rPr>
            </w:pPr>
          </w:p>
        </w:tc>
      </w:tr>
      <w:tr w:rsidRPr="00706413" w:rsidR="00005E27" w:rsidTr="1B03C188" w14:paraId="0581005F" w14:textId="77777777">
        <w:tc>
          <w:tcPr>
            <w:tcW w:w="450" w:type="dxa"/>
          </w:tcPr>
          <w:p w:rsidRPr="00FC207F" w:rsidR="00005E27" w:rsidP="00130C48" w:rsidRDefault="00005E27" w14:paraId="5AC51C8D" w14:textId="77777777">
            <w:pPr>
              <w:pStyle w:val="Bang"/>
              <w:rPr>
                <w:sz w:val="18"/>
                <w:szCs w:val="18"/>
              </w:rPr>
            </w:pPr>
            <w:r w:rsidRPr="00FC207F">
              <w:rPr>
                <w:sz w:val="18"/>
                <w:szCs w:val="18"/>
              </w:rPr>
              <w:t>6</w:t>
            </w:r>
          </w:p>
        </w:tc>
        <w:tc>
          <w:tcPr>
            <w:tcW w:w="1350" w:type="dxa"/>
          </w:tcPr>
          <w:p w:rsidRPr="00FC207F" w:rsidR="00005E27" w:rsidP="00130C48" w:rsidRDefault="00005E27" w14:paraId="56E53DFD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Pr="00FC207F" w:rsidR="00005E27" w:rsidP="00130C48" w:rsidRDefault="00005E27" w14:paraId="3387FAE9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Pr="00FC207F" w:rsidR="00005E27" w:rsidP="00130C48" w:rsidRDefault="00005E27" w14:paraId="02B19AFC" w14:textId="77777777">
            <w:pPr>
              <w:spacing w:line="360" w:lineRule="auto"/>
              <w:ind w:left="1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Pr="00FC207F" w:rsidR="00005E27" w:rsidP="00130C48" w:rsidRDefault="00005E27" w14:paraId="72935CF5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Pr="00FC207F" w:rsidR="00005E27" w:rsidP="00130C48" w:rsidRDefault="00005E27" w14:paraId="1A6211AE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Pr="00FC207F" w:rsidR="00005E27" w:rsidP="00130C48" w:rsidRDefault="00005E27" w14:paraId="3F4CEF31" w14:textId="77777777">
            <w:pPr>
              <w:pStyle w:val="Bang"/>
              <w:rPr>
                <w:sz w:val="18"/>
                <w:szCs w:val="18"/>
              </w:rPr>
            </w:pPr>
          </w:p>
        </w:tc>
      </w:tr>
      <w:tr w:rsidRPr="00706413" w:rsidR="00005E27" w:rsidTr="1B03C188" w14:paraId="4C6DE517" w14:textId="77777777">
        <w:tc>
          <w:tcPr>
            <w:tcW w:w="450" w:type="dxa"/>
          </w:tcPr>
          <w:p w:rsidRPr="00FC207F" w:rsidR="00005E27" w:rsidP="00130C48" w:rsidRDefault="00005E27" w14:paraId="40F8009F" w14:textId="77777777">
            <w:pPr>
              <w:pStyle w:val="Bang"/>
              <w:rPr>
                <w:sz w:val="18"/>
                <w:szCs w:val="18"/>
              </w:rPr>
            </w:pPr>
            <w:r w:rsidRPr="00FC207F">
              <w:rPr>
                <w:sz w:val="18"/>
                <w:szCs w:val="18"/>
              </w:rPr>
              <w:t>7</w:t>
            </w:r>
          </w:p>
        </w:tc>
        <w:tc>
          <w:tcPr>
            <w:tcW w:w="1350" w:type="dxa"/>
          </w:tcPr>
          <w:p w:rsidRPr="00FC207F" w:rsidR="00005E27" w:rsidP="00130C48" w:rsidRDefault="00005E27" w14:paraId="053CB1E0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Pr="00FC207F" w:rsidR="00005E27" w:rsidP="00130C48" w:rsidRDefault="00005E27" w14:paraId="04809740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Pr="00FC207F" w:rsidR="00005E27" w:rsidP="00130C48" w:rsidRDefault="00005E27" w14:paraId="5437208E" w14:textId="77777777">
            <w:pPr>
              <w:spacing w:line="360" w:lineRule="auto"/>
              <w:ind w:left="1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Pr="00FC207F" w:rsidR="00005E27" w:rsidP="00130C48" w:rsidRDefault="00005E27" w14:paraId="61E8CB2A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Pr="00FC207F" w:rsidR="00005E27" w:rsidP="00130C48" w:rsidRDefault="00005E27" w14:paraId="3AC6F375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Pr="00FC207F" w:rsidR="00005E27" w:rsidP="00130C48" w:rsidRDefault="00005E27" w14:paraId="7D76AA3D" w14:textId="77777777">
            <w:pPr>
              <w:pStyle w:val="Bang"/>
              <w:rPr>
                <w:sz w:val="18"/>
                <w:szCs w:val="18"/>
              </w:rPr>
            </w:pPr>
          </w:p>
        </w:tc>
      </w:tr>
      <w:tr w:rsidRPr="00706413" w:rsidR="00005E27" w:rsidTr="1B03C188" w14:paraId="0AD03433" w14:textId="77777777">
        <w:tc>
          <w:tcPr>
            <w:tcW w:w="450" w:type="dxa"/>
          </w:tcPr>
          <w:p w:rsidRPr="00FC207F" w:rsidR="00005E27" w:rsidP="00130C48" w:rsidRDefault="00005E27" w14:paraId="2EFA71CF" w14:textId="77777777">
            <w:pPr>
              <w:pStyle w:val="Bang"/>
              <w:rPr>
                <w:sz w:val="18"/>
                <w:szCs w:val="18"/>
              </w:rPr>
            </w:pPr>
            <w:r w:rsidRPr="00FC207F">
              <w:rPr>
                <w:sz w:val="18"/>
                <w:szCs w:val="18"/>
              </w:rPr>
              <w:t>8</w:t>
            </w:r>
          </w:p>
        </w:tc>
        <w:tc>
          <w:tcPr>
            <w:tcW w:w="1350" w:type="dxa"/>
          </w:tcPr>
          <w:p w:rsidRPr="00FC207F" w:rsidR="00005E27" w:rsidP="00130C48" w:rsidRDefault="00005E27" w14:paraId="58ECCC7E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Pr="00FC207F" w:rsidR="00005E27" w:rsidP="00130C48" w:rsidRDefault="00005E27" w14:paraId="0F6DE3C1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Pr="00FC207F" w:rsidR="00005E27" w:rsidP="00130C48" w:rsidRDefault="00005E27" w14:paraId="05C71EC3" w14:textId="77777777">
            <w:pPr>
              <w:spacing w:line="360" w:lineRule="auto"/>
              <w:ind w:left="1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Pr="00FC207F" w:rsidR="00005E27" w:rsidP="00130C48" w:rsidRDefault="00005E27" w14:paraId="42F3C26E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Pr="00FC207F" w:rsidR="00005E27" w:rsidP="00130C48" w:rsidRDefault="00005E27" w14:paraId="1C76DA84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Pr="00FC207F" w:rsidR="00005E27" w:rsidP="00130C48" w:rsidRDefault="00005E27" w14:paraId="16A9CAA7" w14:textId="77777777">
            <w:pPr>
              <w:pStyle w:val="Bang"/>
              <w:rPr>
                <w:sz w:val="18"/>
                <w:szCs w:val="18"/>
              </w:rPr>
            </w:pPr>
          </w:p>
        </w:tc>
      </w:tr>
      <w:tr w:rsidRPr="00706413" w:rsidR="00005E27" w:rsidTr="1B03C188" w14:paraId="3A7231FB" w14:textId="77777777">
        <w:tc>
          <w:tcPr>
            <w:tcW w:w="450" w:type="dxa"/>
          </w:tcPr>
          <w:p w:rsidRPr="00FC207F" w:rsidR="00005E27" w:rsidP="00130C48" w:rsidRDefault="00005E27" w14:paraId="706F3F99" w14:textId="77777777">
            <w:pPr>
              <w:pStyle w:val="Bang"/>
              <w:rPr>
                <w:sz w:val="18"/>
                <w:szCs w:val="18"/>
              </w:rPr>
            </w:pPr>
            <w:r w:rsidRPr="00FC207F">
              <w:rPr>
                <w:sz w:val="18"/>
                <w:szCs w:val="18"/>
              </w:rPr>
              <w:t>9</w:t>
            </w:r>
          </w:p>
        </w:tc>
        <w:tc>
          <w:tcPr>
            <w:tcW w:w="1350" w:type="dxa"/>
          </w:tcPr>
          <w:p w:rsidRPr="00FC207F" w:rsidR="00005E27" w:rsidP="00130C48" w:rsidRDefault="00005E27" w14:paraId="76E7BDD3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Pr="00FC207F" w:rsidR="00005E27" w:rsidP="00130C48" w:rsidRDefault="00005E27" w14:paraId="336A4190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Pr="00FC207F" w:rsidR="00005E27" w:rsidP="00130C48" w:rsidRDefault="00005E27" w14:paraId="0E61F92C" w14:textId="77777777">
            <w:pPr>
              <w:spacing w:line="360" w:lineRule="auto"/>
              <w:ind w:left="1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Pr="00FC207F" w:rsidR="00005E27" w:rsidP="00130C48" w:rsidRDefault="00005E27" w14:paraId="5FA0C7E0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Pr="00FC207F" w:rsidR="00005E27" w:rsidP="00130C48" w:rsidRDefault="00005E27" w14:paraId="3620D3BD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Pr="00FC207F" w:rsidR="00005E27" w:rsidP="00130C48" w:rsidRDefault="00005E27" w14:paraId="2467BAB3" w14:textId="77777777">
            <w:pPr>
              <w:pStyle w:val="Bang"/>
              <w:rPr>
                <w:sz w:val="18"/>
                <w:szCs w:val="18"/>
              </w:rPr>
            </w:pPr>
          </w:p>
        </w:tc>
      </w:tr>
      <w:tr w:rsidRPr="00706413" w:rsidR="00005E27" w:rsidTr="1B03C188" w14:paraId="50400C98" w14:textId="77777777">
        <w:tc>
          <w:tcPr>
            <w:tcW w:w="450" w:type="dxa"/>
          </w:tcPr>
          <w:p w:rsidRPr="00FC207F" w:rsidR="00005E27" w:rsidP="00130C48" w:rsidRDefault="00005E27" w14:paraId="49F43290" w14:textId="77777777">
            <w:pPr>
              <w:pStyle w:val="Bang"/>
              <w:rPr>
                <w:sz w:val="18"/>
                <w:szCs w:val="18"/>
              </w:rPr>
            </w:pPr>
            <w:r w:rsidRPr="00FC207F">
              <w:rPr>
                <w:sz w:val="18"/>
                <w:szCs w:val="18"/>
              </w:rPr>
              <w:t>10</w:t>
            </w:r>
          </w:p>
        </w:tc>
        <w:tc>
          <w:tcPr>
            <w:tcW w:w="1350" w:type="dxa"/>
          </w:tcPr>
          <w:p w:rsidRPr="00FC207F" w:rsidR="00005E27" w:rsidP="00130C48" w:rsidRDefault="00005E27" w14:paraId="3844A9FC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Pr="00FC207F" w:rsidR="00005E27" w:rsidP="00130C48" w:rsidRDefault="00005E27" w14:paraId="3D3A0310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Pr="00FC207F" w:rsidR="00005E27" w:rsidP="00130C48" w:rsidRDefault="00005E27" w14:paraId="75944078" w14:textId="77777777">
            <w:pPr>
              <w:spacing w:line="360" w:lineRule="auto"/>
              <w:ind w:left="1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Pr="00FC207F" w:rsidR="00005E27" w:rsidP="00130C48" w:rsidRDefault="00005E27" w14:paraId="537A3C9F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Pr="00FC207F" w:rsidR="00005E27" w:rsidP="00130C48" w:rsidRDefault="00005E27" w14:paraId="13747183" w14:textId="77777777">
            <w:pPr>
              <w:pStyle w:val="Bang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Pr="00FC207F" w:rsidR="00005E27" w:rsidP="00130C48" w:rsidRDefault="00005E27" w14:paraId="75336895" w14:textId="77777777">
            <w:pPr>
              <w:pStyle w:val="Bang"/>
              <w:rPr>
                <w:sz w:val="18"/>
                <w:szCs w:val="18"/>
              </w:rPr>
            </w:pPr>
          </w:p>
        </w:tc>
      </w:tr>
    </w:tbl>
    <w:p w:rsidRPr="00D400C7" w:rsidR="00005E27" w:rsidP="009D721B" w:rsidRDefault="00005E27" w14:paraId="443015C9" w14:textId="77777777">
      <w:pPr>
        <w:spacing w:line="276" w:lineRule="auto"/>
        <w:ind w:left="0"/>
        <w:rPr>
          <w:rFonts w:cs="Arial"/>
          <w:b/>
        </w:rPr>
      </w:pPr>
    </w:p>
    <w:p w:rsidRPr="003A0354" w:rsidR="00706413" w:rsidP="009D721B" w:rsidRDefault="00706413" w14:paraId="03C08F73" w14:textId="77777777">
      <w:pPr>
        <w:spacing w:line="276" w:lineRule="auto"/>
        <w:ind w:left="1080"/>
        <w:rPr>
          <w:rFonts w:cs="Arial"/>
          <w:b/>
        </w:rPr>
      </w:pPr>
    </w:p>
    <w:p w:rsidRPr="00A5069F" w:rsidR="00DE4065" w:rsidP="009D721B" w:rsidRDefault="00DE4065" w14:paraId="0D4BD093" w14:textId="77777777">
      <w:pPr>
        <w:spacing w:line="276" w:lineRule="auto"/>
        <w:ind w:left="1080"/>
        <w:rPr>
          <w:rFonts w:cs="Arial"/>
        </w:rPr>
      </w:pPr>
    </w:p>
    <w:p w:rsidRPr="00D33FA6" w:rsidR="00916E81" w:rsidP="009D721B" w:rsidRDefault="00916E81" w14:paraId="308D47CF" w14:textId="77777777">
      <w:pPr>
        <w:spacing w:line="276" w:lineRule="auto"/>
        <w:ind w:left="1080"/>
        <w:rPr>
          <w:rFonts w:cs="Arial"/>
        </w:rPr>
      </w:pPr>
    </w:p>
    <w:p w:rsidRPr="00803F61" w:rsidR="00916E81" w:rsidP="009D721B" w:rsidRDefault="00916E81" w14:paraId="370890B7" w14:textId="77777777">
      <w:pPr>
        <w:spacing w:line="276" w:lineRule="auto"/>
        <w:ind w:left="1080"/>
        <w:rPr>
          <w:rFonts w:cs="Arial"/>
        </w:rPr>
      </w:pPr>
    </w:p>
    <w:p w:rsidRPr="00803F61" w:rsidR="00916E81" w:rsidP="009D721B" w:rsidRDefault="00916E81" w14:paraId="5EA47F04" w14:textId="77777777">
      <w:pPr>
        <w:spacing w:line="276" w:lineRule="auto"/>
        <w:ind w:left="0"/>
        <w:rPr>
          <w:rFonts w:cs="Arial"/>
        </w:rPr>
      </w:pPr>
    </w:p>
    <w:p w:rsidRPr="00D400C7" w:rsidR="00D25A64" w:rsidP="009D721B" w:rsidRDefault="00D25A64" w14:paraId="67A9A1AE" w14:textId="77777777">
      <w:pPr>
        <w:pageBreakBefore/>
        <w:spacing w:line="276" w:lineRule="auto"/>
        <w:ind w:left="0"/>
        <w:rPr>
          <w:rFonts w:cs="Arial"/>
          <w:b/>
        </w:rPr>
      </w:pPr>
      <w:r w:rsidRPr="00D400C7">
        <w:rPr>
          <w:rFonts w:cs="Arial"/>
          <w:b/>
        </w:rPr>
        <w:t>TABLE OF CONTENTS</w:t>
      </w:r>
    </w:p>
    <w:bookmarkStart w:name="_Toc452446886" w:id="1"/>
    <w:p w:rsidRPr="00997FC0" w:rsidR="0001664C" w:rsidP="7FA7B385" w:rsidRDefault="00803F61" w14:paraId="71AC7942" w14:textId="10FC993F">
      <w:pPr>
        <w:pStyle w:val="TOC1"/>
        <w:tabs>
          <w:tab w:val="right" w:leader="dot" w:pos="9015"/>
        </w:tabs>
        <w:rPr>
          <w:rFonts w:ascii="Calibri" w:hAnsi="Calibri" w:eastAsia="ＭＳ 明朝" w:cs="" w:asciiTheme="minorAscii" w:hAnsiTheme="minorAscii" w:eastAsiaTheme="minorEastAsia" w:cstheme="minorBidi"/>
          <w:b w:val="0"/>
          <w:bCs w:val="0"/>
          <w:caps w:val="0"/>
          <w:smallCaps w:val="0"/>
        </w:rPr>
      </w:pPr>
      <w:r>
        <w:fldChar w:fldCharType="begin"/>
      </w:r>
      <w:r>
        <w:instrText xml:space="preserve">TOC \o "1-3" \h \z \u</w:instrText>
      </w:r>
      <w:r>
        <w:fldChar w:fldCharType="separate"/>
      </w:r>
      <w:hyperlink w:anchor="_Toc1263232282">
        <w:r w:rsidRPr="7FA7B385" w:rsidR="7FA7B385">
          <w:rPr>
            <w:rStyle w:val="Hyperlink"/>
          </w:rPr>
          <w:t>1.</w:t>
        </w:r>
        <w:r>
          <w:tab/>
        </w:r>
        <w:r w:rsidRPr="7FA7B385" w:rsidR="7FA7B385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PAGEREF _Toc1263232282 \h</w:instrText>
        </w:r>
        <w:r>
          <w:fldChar w:fldCharType="separate"/>
        </w:r>
        <w:r w:rsidRPr="7FA7B385" w:rsidR="7FA7B385">
          <w:rPr>
            <w:rStyle w:val="Hyperlink"/>
          </w:rPr>
          <w:t>3</w:t>
        </w:r>
        <w:r>
          <w:fldChar w:fldCharType="end"/>
        </w:r>
      </w:hyperlink>
    </w:p>
    <w:p w:rsidRPr="00997FC0" w:rsidR="0001664C" w:rsidP="7FA7B385" w:rsidRDefault="00000000" w14:paraId="00B4CC25" w14:textId="4CFA8748">
      <w:pPr>
        <w:pStyle w:val="TOC2"/>
        <w:tabs>
          <w:tab w:val="right" w:leader="dot" w:pos="9015"/>
        </w:tabs>
        <w:rPr>
          <w:rFonts w:ascii="Calibri" w:hAnsi="Calibri" w:eastAsia="ＭＳ 明朝" w:cs="" w:asciiTheme="minorAscii" w:hAnsiTheme="minorAscii" w:eastAsiaTheme="minorEastAsia" w:cstheme="minorBidi"/>
          <w:b w:val="0"/>
          <w:bCs w:val="0"/>
          <w:sz w:val="20"/>
          <w:szCs w:val="20"/>
        </w:rPr>
      </w:pPr>
      <w:hyperlink w:anchor="_Toc147168535">
        <w:r w:rsidRPr="7FA7B385" w:rsidR="7FA7B385">
          <w:rPr>
            <w:rStyle w:val="Hyperlink"/>
          </w:rPr>
          <w:t>1.1</w:t>
        </w:r>
        <w:r>
          <w:tab/>
        </w:r>
        <w:r w:rsidRPr="7FA7B385" w:rsidR="7FA7B385">
          <w:rPr>
            <w:rStyle w:val="Hyperlink"/>
          </w:rPr>
          <w:t>Purpose</w:t>
        </w:r>
        <w:r>
          <w:tab/>
        </w:r>
        <w:r>
          <w:fldChar w:fldCharType="begin"/>
        </w:r>
        <w:r>
          <w:instrText xml:space="preserve">PAGEREF _Toc147168535 \h</w:instrText>
        </w:r>
        <w:r>
          <w:fldChar w:fldCharType="separate"/>
        </w:r>
        <w:r w:rsidRPr="7FA7B385" w:rsidR="7FA7B385">
          <w:rPr>
            <w:rStyle w:val="Hyperlink"/>
          </w:rPr>
          <w:t>4</w:t>
        </w:r>
        <w:r>
          <w:fldChar w:fldCharType="end"/>
        </w:r>
      </w:hyperlink>
    </w:p>
    <w:p w:rsidRPr="00997FC0" w:rsidR="0001664C" w:rsidP="7FA7B385" w:rsidRDefault="00000000" w14:paraId="330861F6" w14:textId="683065F4">
      <w:pPr>
        <w:pStyle w:val="TOC2"/>
        <w:tabs>
          <w:tab w:val="right" w:leader="dot" w:pos="9015"/>
        </w:tabs>
        <w:rPr>
          <w:rFonts w:ascii="Calibri" w:hAnsi="Calibri" w:eastAsia="ＭＳ 明朝" w:cs="" w:asciiTheme="minorAscii" w:hAnsiTheme="minorAscii" w:eastAsiaTheme="minorEastAsia" w:cstheme="minorBidi"/>
          <w:b w:val="0"/>
          <w:bCs w:val="0"/>
          <w:sz w:val="20"/>
          <w:szCs w:val="20"/>
        </w:rPr>
      </w:pPr>
      <w:hyperlink w:anchor="_Toc390013059">
        <w:r w:rsidRPr="7FA7B385" w:rsidR="7FA7B385">
          <w:rPr>
            <w:rStyle w:val="Hyperlink"/>
          </w:rPr>
          <w:t>1.2</w:t>
        </w:r>
        <w:r>
          <w:tab/>
        </w:r>
        <w:r w:rsidRPr="7FA7B385" w:rsidR="7FA7B385">
          <w:rPr>
            <w:rStyle w:val="Hyperlink"/>
          </w:rPr>
          <w:t>Scope</w:t>
        </w:r>
        <w:r>
          <w:tab/>
        </w:r>
        <w:r>
          <w:fldChar w:fldCharType="begin"/>
        </w:r>
        <w:r>
          <w:instrText xml:space="preserve">PAGEREF _Toc390013059 \h</w:instrText>
        </w:r>
        <w:r>
          <w:fldChar w:fldCharType="separate"/>
        </w:r>
        <w:r w:rsidRPr="7FA7B385" w:rsidR="7FA7B385">
          <w:rPr>
            <w:rStyle w:val="Hyperlink"/>
          </w:rPr>
          <w:t>4</w:t>
        </w:r>
        <w:r>
          <w:fldChar w:fldCharType="end"/>
        </w:r>
      </w:hyperlink>
    </w:p>
    <w:p w:rsidRPr="00997FC0" w:rsidR="0001664C" w:rsidP="7FA7B385" w:rsidRDefault="00000000" w14:paraId="63A2EEE3" w14:textId="096350F7">
      <w:pPr>
        <w:pStyle w:val="TOC2"/>
        <w:tabs>
          <w:tab w:val="right" w:leader="dot" w:pos="9015"/>
        </w:tabs>
        <w:rPr>
          <w:rFonts w:ascii="Calibri" w:hAnsi="Calibri" w:eastAsia="ＭＳ 明朝" w:cs="" w:asciiTheme="minorAscii" w:hAnsiTheme="minorAscii" w:eastAsiaTheme="minorEastAsia" w:cstheme="minorBidi"/>
          <w:b w:val="0"/>
          <w:bCs w:val="0"/>
          <w:sz w:val="20"/>
          <w:szCs w:val="20"/>
        </w:rPr>
      </w:pPr>
      <w:hyperlink w:anchor="_Toc216373926">
        <w:r w:rsidRPr="7FA7B385" w:rsidR="7FA7B385">
          <w:rPr>
            <w:rStyle w:val="Hyperlink"/>
          </w:rPr>
          <w:t>1.3</w:t>
        </w:r>
        <w:r>
          <w:tab/>
        </w:r>
        <w:r w:rsidRPr="7FA7B385" w:rsidR="7FA7B385">
          <w:rPr>
            <w:rStyle w:val="Hyperlink"/>
          </w:rPr>
          <w:t>Audience</w:t>
        </w:r>
        <w:r>
          <w:tab/>
        </w:r>
        <w:r>
          <w:fldChar w:fldCharType="begin"/>
        </w:r>
        <w:r>
          <w:instrText xml:space="preserve">PAGEREF _Toc216373926 \h</w:instrText>
        </w:r>
        <w:r>
          <w:fldChar w:fldCharType="separate"/>
        </w:r>
        <w:r w:rsidRPr="7FA7B385" w:rsidR="7FA7B385">
          <w:rPr>
            <w:rStyle w:val="Hyperlink"/>
          </w:rPr>
          <w:t>4</w:t>
        </w:r>
        <w:r>
          <w:fldChar w:fldCharType="end"/>
        </w:r>
      </w:hyperlink>
    </w:p>
    <w:p w:rsidRPr="00997FC0" w:rsidR="0001664C" w:rsidP="7FA7B385" w:rsidRDefault="00000000" w14:paraId="7CB35B9B" w14:textId="672F601C">
      <w:pPr>
        <w:pStyle w:val="TOC2"/>
        <w:tabs>
          <w:tab w:val="right" w:leader="dot" w:pos="9015"/>
        </w:tabs>
        <w:rPr>
          <w:rFonts w:ascii="Calibri" w:hAnsi="Calibri" w:eastAsia="ＭＳ 明朝" w:cs="" w:asciiTheme="minorAscii" w:hAnsiTheme="minorAscii" w:eastAsiaTheme="minorEastAsia" w:cstheme="minorBidi"/>
          <w:b w:val="0"/>
          <w:bCs w:val="0"/>
          <w:sz w:val="20"/>
          <w:szCs w:val="20"/>
        </w:rPr>
      </w:pPr>
      <w:hyperlink w:anchor="_Toc802514358">
        <w:r w:rsidRPr="7FA7B385" w:rsidR="7FA7B385">
          <w:rPr>
            <w:rStyle w:val="Hyperlink"/>
          </w:rPr>
          <w:t>1.4</w:t>
        </w:r>
        <w:r>
          <w:tab/>
        </w:r>
        <w:r w:rsidRPr="7FA7B385" w:rsidR="7FA7B385">
          <w:rPr>
            <w:rStyle w:val="Hyperlink"/>
          </w:rPr>
          <w:t>Maintenance</w:t>
        </w:r>
        <w:r>
          <w:tab/>
        </w:r>
        <w:r>
          <w:fldChar w:fldCharType="begin"/>
        </w:r>
        <w:r>
          <w:instrText xml:space="preserve">PAGEREF _Toc802514358 \h</w:instrText>
        </w:r>
        <w:r>
          <w:fldChar w:fldCharType="separate"/>
        </w:r>
        <w:r w:rsidRPr="7FA7B385" w:rsidR="7FA7B385">
          <w:rPr>
            <w:rStyle w:val="Hyperlink"/>
          </w:rPr>
          <w:t>4</w:t>
        </w:r>
        <w:r>
          <w:fldChar w:fldCharType="end"/>
        </w:r>
      </w:hyperlink>
    </w:p>
    <w:p w:rsidRPr="00997FC0" w:rsidR="0001664C" w:rsidP="7FA7B385" w:rsidRDefault="00000000" w14:paraId="07CE4971" w14:textId="6130589B">
      <w:pPr>
        <w:pStyle w:val="TOC2"/>
        <w:tabs>
          <w:tab w:val="right" w:leader="dot" w:pos="9015"/>
        </w:tabs>
        <w:rPr>
          <w:rFonts w:ascii="Calibri" w:hAnsi="Calibri" w:eastAsia="ＭＳ 明朝" w:cs="" w:asciiTheme="minorAscii" w:hAnsiTheme="minorAscii" w:eastAsiaTheme="minorEastAsia" w:cstheme="minorBidi"/>
          <w:b w:val="0"/>
          <w:bCs w:val="0"/>
          <w:sz w:val="20"/>
          <w:szCs w:val="20"/>
        </w:rPr>
      </w:pPr>
      <w:hyperlink w:anchor="_Toc564836762">
        <w:r w:rsidRPr="7FA7B385" w:rsidR="7FA7B385">
          <w:rPr>
            <w:rStyle w:val="Hyperlink"/>
          </w:rPr>
          <w:t>1.5</w:t>
        </w:r>
        <w:r>
          <w:tab/>
        </w:r>
        <w:r w:rsidRPr="7FA7B385" w:rsidR="7FA7B385">
          <w:rPr>
            <w:rStyle w:val="Hyperlink"/>
          </w:rPr>
          <w:t>Role &amp; Responsibility</w:t>
        </w:r>
        <w:r>
          <w:tab/>
        </w:r>
        <w:r>
          <w:fldChar w:fldCharType="begin"/>
        </w:r>
        <w:r>
          <w:instrText xml:space="preserve">PAGEREF _Toc564836762 \h</w:instrText>
        </w:r>
        <w:r>
          <w:fldChar w:fldCharType="separate"/>
        </w:r>
        <w:r w:rsidRPr="7FA7B385" w:rsidR="7FA7B385">
          <w:rPr>
            <w:rStyle w:val="Hyperlink"/>
          </w:rPr>
          <w:t>4</w:t>
        </w:r>
        <w:r>
          <w:fldChar w:fldCharType="end"/>
        </w:r>
      </w:hyperlink>
    </w:p>
    <w:p w:rsidRPr="00997FC0" w:rsidR="0001664C" w:rsidP="7FA7B385" w:rsidRDefault="00000000" w14:paraId="0FE4188B" w14:textId="3C57F65F">
      <w:pPr>
        <w:pStyle w:val="TOC2"/>
        <w:tabs>
          <w:tab w:val="right" w:leader="dot" w:pos="9015"/>
        </w:tabs>
        <w:rPr>
          <w:rFonts w:ascii="Calibri" w:hAnsi="Calibri" w:eastAsia="ＭＳ 明朝" w:cs="" w:asciiTheme="minorAscii" w:hAnsiTheme="minorAscii" w:eastAsiaTheme="minorEastAsia" w:cstheme="minorBidi"/>
          <w:b w:val="0"/>
          <w:bCs w:val="0"/>
          <w:sz w:val="20"/>
          <w:szCs w:val="20"/>
        </w:rPr>
      </w:pPr>
      <w:hyperlink w:anchor="_Toc1790731967">
        <w:r w:rsidRPr="7FA7B385" w:rsidR="7FA7B385">
          <w:rPr>
            <w:rStyle w:val="Hyperlink"/>
          </w:rPr>
          <w:t>1.6</w:t>
        </w:r>
        <w:r>
          <w:tab/>
        </w:r>
        <w:r w:rsidRPr="7FA7B385" w:rsidR="7FA7B385">
          <w:rPr>
            <w:rStyle w:val="Hyperlink"/>
          </w:rPr>
          <w:t>Definitions and Acronyms</w:t>
        </w:r>
        <w:r>
          <w:tab/>
        </w:r>
        <w:r>
          <w:fldChar w:fldCharType="begin"/>
        </w:r>
        <w:r>
          <w:instrText xml:space="preserve">PAGEREF _Toc1790731967 \h</w:instrText>
        </w:r>
        <w:r>
          <w:fldChar w:fldCharType="separate"/>
        </w:r>
        <w:r w:rsidRPr="7FA7B385" w:rsidR="7FA7B385">
          <w:rPr>
            <w:rStyle w:val="Hyperlink"/>
          </w:rPr>
          <w:t>5</w:t>
        </w:r>
        <w:r>
          <w:fldChar w:fldCharType="end"/>
        </w:r>
      </w:hyperlink>
    </w:p>
    <w:p w:rsidRPr="00997FC0" w:rsidR="0001664C" w:rsidP="7FA7B385" w:rsidRDefault="00000000" w14:paraId="3C8E5195" w14:textId="2ED14388">
      <w:pPr>
        <w:pStyle w:val="TOC2"/>
        <w:tabs>
          <w:tab w:val="right" w:leader="dot" w:pos="9015"/>
        </w:tabs>
        <w:rPr>
          <w:rFonts w:ascii="Calibri" w:hAnsi="Calibri" w:eastAsia="ＭＳ 明朝" w:cs="" w:asciiTheme="minorAscii" w:hAnsiTheme="minorAscii" w:eastAsiaTheme="minorEastAsia" w:cstheme="minorBidi"/>
          <w:b w:val="0"/>
          <w:bCs w:val="0"/>
          <w:sz w:val="20"/>
          <w:szCs w:val="20"/>
        </w:rPr>
      </w:pPr>
      <w:hyperlink w:anchor="_Toc1619987090">
        <w:r w:rsidRPr="7FA7B385" w:rsidR="7FA7B385">
          <w:rPr>
            <w:rStyle w:val="Hyperlink"/>
          </w:rPr>
          <w:t>1.7</w:t>
        </w:r>
        <w:r>
          <w:tab/>
        </w:r>
        <w:r w:rsidRPr="7FA7B385" w:rsidR="7FA7B385">
          <w:rPr>
            <w:rStyle w:val="Hyperlink"/>
          </w:rPr>
          <w:t>Standards</w:t>
        </w:r>
        <w:r>
          <w:tab/>
        </w:r>
        <w:r>
          <w:fldChar w:fldCharType="begin"/>
        </w:r>
        <w:r>
          <w:instrText xml:space="preserve">PAGEREF _Toc1619987090 \h</w:instrText>
        </w:r>
        <w:r>
          <w:fldChar w:fldCharType="separate"/>
        </w:r>
        <w:r w:rsidRPr="7FA7B385" w:rsidR="7FA7B385">
          <w:rPr>
            <w:rStyle w:val="Hyperlink"/>
          </w:rPr>
          <w:t>5</w:t>
        </w:r>
        <w:r>
          <w:fldChar w:fldCharType="end"/>
        </w:r>
      </w:hyperlink>
    </w:p>
    <w:p w:rsidRPr="00997FC0" w:rsidR="0001664C" w:rsidP="7FA7B385" w:rsidRDefault="00000000" w14:paraId="3ADC86BD" w14:textId="3CC43B0A">
      <w:pPr>
        <w:pStyle w:val="TOC1"/>
        <w:tabs>
          <w:tab w:val="right" w:leader="dot" w:pos="9015"/>
        </w:tabs>
        <w:rPr>
          <w:rFonts w:ascii="Calibri" w:hAnsi="Calibri" w:eastAsia="ＭＳ 明朝" w:cs="" w:asciiTheme="minorAscii" w:hAnsiTheme="minorAscii" w:eastAsiaTheme="minorEastAsia" w:cstheme="minorBidi"/>
          <w:b w:val="0"/>
          <w:bCs w:val="0"/>
          <w:caps w:val="0"/>
          <w:smallCaps w:val="0"/>
        </w:rPr>
      </w:pPr>
      <w:hyperlink w:anchor="_Toc551812192">
        <w:r w:rsidRPr="7FA7B385" w:rsidR="7FA7B385">
          <w:rPr>
            <w:rStyle w:val="Hyperlink"/>
          </w:rPr>
          <w:t>2.</w:t>
        </w:r>
        <w:r>
          <w:tab/>
        </w:r>
        <w:r w:rsidRPr="7FA7B385" w:rsidR="7FA7B385">
          <w:rPr>
            <w:rStyle w:val="Hyperlink"/>
          </w:rPr>
          <w:t>configuration management Process</w:t>
        </w:r>
        <w:r>
          <w:tab/>
        </w:r>
        <w:r>
          <w:fldChar w:fldCharType="begin"/>
        </w:r>
        <w:r>
          <w:instrText xml:space="preserve">PAGEREF _Toc551812192 \h</w:instrText>
        </w:r>
        <w:r>
          <w:fldChar w:fldCharType="separate"/>
        </w:r>
        <w:r w:rsidRPr="7FA7B385" w:rsidR="7FA7B385">
          <w:rPr>
            <w:rStyle w:val="Hyperlink"/>
          </w:rPr>
          <w:t>6</w:t>
        </w:r>
        <w:r>
          <w:fldChar w:fldCharType="end"/>
        </w:r>
      </w:hyperlink>
    </w:p>
    <w:p w:rsidRPr="00997FC0" w:rsidR="0001664C" w:rsidP="7FA7B385" w:rsidRDefault="00000000" w14:paraId="3929D0AF" w14:textId="497448FC">
      <w:pPr>
        <w:pStyle w:val="TOC2"/>
        <w:tabs>
          <w:tab w:val="right" w:leader="dot" w:pos="9015"/>
        </w:tabs>
        <w:rPr>
          <w:rFonts w:ascii="Calibri" w:hAnsi="Calibri" w:eastAsia="ＭＳ 明朝" w:cs="" w:asciiTheme="minorAscii" w:hAnsiTheme="minorAscii" w:eastAsiaTheme="minorEastAsia" w:cstheme="minorBidi"/>
          <w:b w:val="0"/>
          <w:bCs w:val="0"/>
          <w:sz w:val="20"/>
          <w:szCs w:val="20"/>
        </w:rPr>
      </w:pPr>
      <w:hyperlink w:anchor="_Toc154669189">
        <w:r w:rsidRPr="7FA7B385" w:rsidR="7FA7B385">
          <w:rPr>
            <w:rStyle w:val="Hyperlink"/>
          </w:rPr>
          <w:t>2.1</w:t>
        </w:r>
        <w:r>
          <w:tab/>
        </w:r>
        <w:r w:rsidRPr="7FA7B385" w:rsidR="7FA7B385">
          <w:rPr>
            <w:rStyle w:val="Hyperlink"/>
          </w:rPr>
          <w:t>CI Identification rule</w:t>
        </w:r>
        <w:r>
          <w:tab/>
        </w:r>
        <w:r>
          <w:fldChar w:fldCharType="begin"/>
        </w:r>
        <w:r>
          <w:instrText xml:space="preserve">PAGEREF _Toc154669189 \h</w:instrText>
        </w:r>
        <w:r>
          <w:fldChar w:fldCharType="separate"/>
        </w:r>
        <w:r w:rsidRPr="7FA7B385" w:rsidR="7FA7B385">
          <w:rPr>
            <w:rStyle w:val="Hyperlink"/>
          </w:rPr>
          <w:t>7</w:t>
        </w:r>
        <w:r>
          <w:fldChar w:fldCharType="end"/>
        </w:r>
      </w:hyperlink>
    </w:p>
    <w:p w:rsidRPr="00997FC0" w:rsidR="0001664C" w:rsidP="7FA7B385" w:rsidRDefault="00000000" w14:paraId="1437A31E" w14:textId="7882D639">
      <w:pPr>
        <w:pStyle w:val="TOC2"/>
        <w:tabs>
          <w:tab w:val="right" w:leader="dot" w:pos="9015"/>
        </w:tabs>
        <w:rPr>
          <w:rFonts w:ascii="Calibri" w:hAnsi="Calibri" w:eastAsia="ＭＳ 明朝" w:cs="" w:asciiTheme="minorAscii" w:hAnsiTheme="minorAscii" w:eastAsiaTheme="minorEastAsia" w:cstheme="minorBidi"/>
          <w:b w:val="0"/>
          <w:bCs w:val="0"/>
          <w:sz w:val="20"/>
          <w:szCs w:val="20"/>
        </w:rPr>
      </w:pPr>
      <w:hyperlink w:anchor="_Toc1453301366">
        <w:r w:rsidRPr="7FA7B385" w:rsidR="7FA7B385">
          <w:rPr>
            <w:rStyle w:val="Hyperlink"/>
          </w:rPr>
          <w:t>2.2</w:t>
        </w:r>
        <w:r>
          <w:tab/>
        </w:r>
        <w:r w:rsidRPr="7FA7B385" w:rsidR="7FA7B385">
          <w:rPr>
            <w:rStyle w:val="Hyperlink"/>
          </w:rPr>
          <w:t>CI List and Naming convention</w:t>
        </w:r>
        <w:r>
          <w:tab/>
        </w:r>
        <w:r>
          <w:fldChar w:fldCharType="begin"/>
        </w:r>
        <w:r>
          <w:instrText xml:space="preserve">PAGEREF _Toc1453301366 \h</w:instrText>
        </w:r>
        <w:r>
          <w:fldChar w:fldCharType="separate"/>
        </w:r>
        <w:r w:rsidRPr="7FA7B385" w:rsidR="7FA7B385">
          <w:rPr>
            <w:rStyle w:val="Hyperlink"/>
          </w:rPr>
          <w:t>7</w:t>
        </w:r>
        <w:r>
          <w:fldChar w:fldCharType="end"/>
        </w:r>
      </w:hyperlink>
    </w:p>
    <w:p w:rsidRPr="00997FC0" w:rsidR="0001664C" w:rsidP="7FA7B385" w:rsidRDefault="00000000" w14:paraId="35796BB3" w14:textId="0904E4AB">
      <w:pPr>
        <w:pStyle w:val="TOC2"/>
        <w:tabs>
          <w:tab w:val="right" w:leader="dot" w:pos="9015"/>
        </w:tabs>
        <w:rPr>
          <w:rFonts w:ascii="Calibri" w:hAnsi="Calibri" w:eastAsia="ＭＳ 明朝" w:cs="" w:asciiTheme="minorAscii" w:hAnsiTheme="minorAscii" w:eastAsiaTheme="minorEastAsia" w:cstheme="minorBidi"/>
          <w:b w:val="0"/>
          <w:bCs w:val="0"/>
          <w:sz w:val="20"/>
          <w:szCs w:val="20"/>
        </w:rPr>
      </w:pPr>
      <w:hyperlink w:anchor="_Toc530897227">
        <w:r w:rsidRPr="7FA7B385" w:rsidR="7FA7B385">
          <w:rPr>
            <w:rStyle w:val="Hyperlink"/>
          </w:rPr>
          <w:t>2.3</w:t>
        </w:r>
        <w:r>
          <w:tab/>
        </w:r>
        <w:r w:rsidRPr="7FA7B385" w:rsidR="7FA7B385">
          <w:rPr>
            <w:rStyle w:val="Hyperlink"/>
          </w:rPr>
          <w:t>File naming and versioning rule</w:t>
        </w:r>
        <w:r>
          <w:tab/>
        </w:r>
        <w:r>
          <w:fldChar w:fldCharType="begin"/>
        </w:r>
        <w:r>
          <w:instrText xml:space="preserve">PAGEREF _Toc530897227 \h</w:instrText>
        </w:r>
        <w:r>
          <w:fldChar w:fldCharType="separate"/>
        </w:r>
        <w:r w:rsidRPr="7FA7B385" w:rsidR="7FA7B385">
          <w:rPr>
            <w:rStyle w:val="Hyperlink"/>
          </w:rPr>
          <w:t>8</w:t>
        </w:r>
        <w:r>
          <w:fldChar w:fldCharType="end"/>
        </w:r>
      </w:hyperlink>
    </w:p>
    <w:p w:rsidRPr="00997FC0" w:rsidR="0001664C" w:rsidP="7FA7B385" w:rsidRDefault="00000000" w14:paraId="0E25758B" w14:textId="68250A6C">
      <w:pPr>
        <w:pStyle w:val="TOC2"/>
        <w:tabs>
          <w:tab w:val="right" w:leader="dot" w:pos="9015"/>
        </w:tabs>
        <w:rPr>
          <w:rFonts w:ascii="Calibri" w:hAnsi="Calibri" w:eastAsia="ＭＳ 明朝" w:cs="" w:asciiTheme="minorAscii" w:hAnsiTheme="minorAscii" w:eastAsiaTheme="minorEastAsia" w:cstheme="minorBidi"/>
          <w:b w:val="0"/>
          <w:bCs w:val="0"/>
          <w:sz w:val="20"/>
          <w:szCs w:val="20"/>
        </w:rPr>
      </w:pPr>
      <w:hyperlink w:anchor="_Toc1443311628">
        <w:r w:rsidRPr="7FA7B385" w:rsidR="7FA7B385">
          <w:rPr>
            <w:rStyle w:val="Hyperlink"/>
          </w:rPr>
          <w:t>2.4</w:t>
        </w:r>
        <w:r>
          <w:tab/>
        </w:r>
        <w:r w:rsidRPr="7FA7B385" w:rsidR="7FA7B385">
          <w:rPr>
            <w:rStyle w:val="Hyperlink"/>
          </w:rPr>
          <w:t>Project Infrastructure</w:t>
        </w:r>
        <w:r>
          <w:tab/>
        </w:r>
        <w:r>
          <w:fldChar w:fldCharType="begin"/>
        </w:r>
        <w:r>
          <w:instrText xml:space="preserve">PAGEREF _Toc1443311628 \h</w:instrText>
        </w:r>
        <w:r>
          <w:fldChar w:fldCharType="separate"/>
        </w:r>
        <w:r w:rsidRPr="7FA7B385" w:rsidR="7FA7B385">
          <w:rPr>
            <w:rStyle w:val="Hyperlink"/>
          </w:rPr>
          <w:t>9</w:t>
        </w:r>
        <w:r>
          <w:fldChar w:fldCharType="end"/>
        </w:r>
      </w:hyperlink>
    </w:p>
    <w:p w:rsidRPr="00997FC0" w:rsidR="0001664C" w:rsidP="7FA7B385" w:rsidRDefault="00000000" w14:paraId="4E1AFBDC" w14:textId="16371FB5">
      <w:pPr>
        <w:pStyle w:val="TOC2"/>
        <w:tabs>
          <w:tab w:val="right" w:leader="dot" w:pos="9015"/>
        </w:tabs>
        <w:rPr>
          <w:rFonts w:ascii="Calibri" w:hAnsi="Calibri" w:eastAsia="ＭＳ 明朝" w:cs="" w:asciiTheme="minorAscii" w:hAnsiTheme="minorAscii" w:eastAsiaTheme="minorEastAsia" w:cstheme="minorBidi"/>
          <w:b w:val="0"/>
          <w:bCs w:val="0"/>
          <w:sz w:val="20"/>
          <w:szCs w:val="20"/>
        </w:rPr>
      </w:pPr>
      <w:hyperlink w:anchor="_Toc883921124">
        <w:r w:rsidRPr="7FA7B385" w:rsidR="7FA7B385">
          <w:rPr>
            <w:rStyle w:val="Hyperlink"/>
          </w:rPr>
          <w:t>2.5</w:t>
        </w:r>
        <w:r>
          <w:tab/>
        </w:r>
        <w:r w:rsidRPr="7FA7B385" w:rsidR="7FA7B385">
          <w:rPr>
            <w:rStyle w:val="Hyperlink"/>
          </w:rPr>
          <w:t>Promotion Areas and Directory Structure</w:t>
        </w:r>
        <w:r>
          <w:tab/>
        </w:r>
        <w:r>
          <w:fldChar w:fldCharType="begin"/>
        </w:r>
        <w:r>
          <w:instrText xml:space="preserve">PAGEREF _Toc883921124 \h</w:instrText>
        </w:r>
        <w:r>
          <w:fldChar w:fldCharType="separate"/>
        </w:r>
        <w:r w:rsidRPr="7FA7B385" w:rsidR="7FA7B385">
          <w:rPr>
            <w:rStyle w:val="Hyperlink"/>
          </w:rPr>
          <w:t>11</w:t>
        </w:r>
        <w:r>
          <w:fldChar w:fldCharType="end"/>
        </w:r>
      </w:hyperlink>
    </w:p>
    <w:p w:rsidRPr="00997FC0" w:rsidR="0001664C" w:rsidP="7FA7B385" w:rsidRDefault="00000000" w14:paraId="7C3D00C2" w14:textId="2C66FDE0">
      <w:pPr>
        <w:pStyle w:val="TOC2"/>
        <w:tabs>
          <w:tab w:val="right" w:leader="dot" w:pos="9015"/>
        </w:tabs>
        <w:rPr>
          <w:rFonts w:ascii="Calibri" w:hAnsi="Calibri" w:eastAsia="ＭＳ 明朝" w:cs="" w:asciiTheme="minorAscii" w:hAnsiTheme="minorAscii" w:eastAsiaTheme="minorEastAsia" w:cstheme="minorBidi"/>
          <w:b w:val="0"/>
          <w:bCs w:val="0"/>
          <w:sz w:val="20"/>
          <w:szCs w:val="20"/>
        </w:rPr>
      </w:pPr>
      <w:hyperlink w:anchor="_Toc79679947">
        <w:r w:rsidRPr="7FA7B385" w:rsidR="7FA7B385">
          <w:rPr>
            <w:rStyle w:val="Hyperlink"/>
          </w:rPr>
          <w:t>2.6</w:t>
        </w:r>
        <w:r>
          <w:tab/>
        </w:r>
        <w:r w:rsidRPr="7FA7B385" w:rsidR="7FA7B385">
          <w:rPr>
            <w:rStyle w:val="Hyperlink"/>
          </w:rPr>
          <w:t>Access right control</w:t>
        </w:r>
        <w:r>
          <w:tab/>
        </w:r>
        <w:r>
          <w:fldChar w:fldCharType="begin"/>
        </w:r>
        <w:r>
          <w:instrText xml:space="preserve">PAGEREF _Toc79679947 \h</w:instrText>
        </w:r>
        <w:r>
          <w:fldChar w:fldCharType="separate"/>
        </w:r>
        <w:r w:rsidRPr="7FA7B385" w:rsidR="7FA7B385">
          <w:rPr>
            <w:rStyle w:val="Hyperlink"/>
          </w:rPr>
          <w:t>13</w:t>
        </w:r>
        <w:r>
          <w:fldChar w:fldCharType="end"/>
        </w:r>
      </w:hyperlink>
    </w:p>
    <w:p w:rsidRPr="00997FC0" w:rsidR="0001664C" w:rsidP="7FA7B385" w:rsidRDefault="00000000" w14:paraId="4B530A83" w14:textId="5F818940">
      <w:pPr>
        <w:pStyle w:val="TOC2"/>
        <w:tabs>
          <w:tab w:val="right" w:leader="dot" w:pos="9015"/>
        </w:tabs>
        <w:rPr>
          <w:rFonts w:ascii="Calibri" w:hAnsi="Calibri" w:eastAsia="ＭＳ 明朝" w:cs="" w:asciiTheme="minorAscii" w:hAnsiTheme="minorAscii" w:eastAsiaTheme="minorEastAsia" w:cstheme="minorBidi"/>
          <w:b w:val="0"/>
          <w:bCs w:val="0"/>
          <w:sz w:val="20"/>
          <w:szCs w:val="20"/>
        </w:rPr>
      </w:pPr>
      <w:hyperlink w:anchor="_Toc1103731788">
        <w:r w:rsidRPr="7FA7B385" w:rsidR="7FA7B385">
          <w:rPr>
            <w:rStyle w:val="Hyperlink"/>
          </w:rPr>
          <w:t>2.7</w:t>
        </w:r>
        <w:r>
          <w:tab/>
        </w:r>
        <w:r w:rsidRPr="7FA7B385" w:rsidR="7FA7B385">
          <w:rPr>
            <w:rStyle w:val="Hyperlink"/>
          </w:rPr>
          <w:t>CI Baseline Procedure</w:t>
        </w:r>
        <w:r>
          <w:tab/>
        </w:r>
        <w:r>
          <w:fldChar w:fldCharType="begin"/>
        </w:r>
        <w:r>
          <w:instrText xml:space="preserve">PAGEREF _Toc1103731788 \h</w:instrText>
        </w:r>
        <w:r>
          <w:fldChar w:fldCharType="separate"/>
        </w:r>
        <w:r w:rsidRPr="7FA7B385" w:rsidR="7FA7B385">
          <w:rPr>
            <w:rStyle w:val="Hyperlink"/>
          </w:rPr>
          <w:t>13</w:t>
        </w:r>
        <w:r>
          <w:fldChar w:fldCharType="end"/>
        </w:r>
      </w:hyperlink>
    </w:p>
    <w:p w:rsidRPr="00997FC0" w:rsidR="0001664C" w:rsidP="7FA7B385" w:rsidRDefault="00000000" w14:paraId="4BC71D21" w14:textId="5B1B0307">
      <w:pPr>
        <w:pStyle w:val="TOC2"/>
        <w:tabs>
          <w:tab w:val="right" w:leader="dot" w:pos="9015"/>
        </w:tabs>
        <w:rPr>
          <w:rFonts w:ascii="Calibri" w:hAnsi="Calibri" w:eastAsia="ＭＳ 明朝" w:cs="" w:asciiTheme="minorAscii" w:hAnsiTheme="minorAscii" w:eastAsiaTheme="minorEastAsia" w:cstheme="minorBidi"/>
          <w:b w:val="0"/>
          <w:bCs w:val="0"/>
          <w:sz w:val="20"/>
          <w:szCs w:val="20"/>
        </w:rPr>
      </w:pPr>
      <w:hyperlink w:anchor="_Toc2024162256">
        <w:r w:rsidRPr="7FA7B385" w:rsidR="7FA7B385">
          <w:rPr>
            <w:rStyle w:val="Hyperlink"/>
          </w:rPr>
          <w:t>2.8</w:t>
        </w:r>
        <w:r>
          <w:tab/>
        </w:r>
        <w:r w:rsidRPr="7FA7B385" w:rsidR="7FA7B385">
          <w:rPr>
            <w:rStyle w:val="Hyperlink"/>
          </w:rPr>
          <w:t>CI Interface management</w:t>
        </w:r>
        <w:r>
          <w:tab/>
        </w:r>
        <w:r>
          <w:fldChar w:fldCharType="begin"/>
        </w:r>
        <w:r>
          <w:instrText xml:space="preserve">PAGEREF _Toc2024162256 \h</w:instrText>
        </w:r>
        <w:r>
          <w:fldChar w:fldCharType="separate"/>
        </w:r>
        <w:r w:rsidRPr="7FA7B385" w:rsidR="7FA7B385">
          <w:rPr>
            <w:rStyle w:val="Hyperlink"/>
          </w:rPr>
          <w:t>14</w:t>
        </w:r>
        <w:r>
          <w:fldChar w:fldCharType="end"/>
        </w:r>
      </w:hyperlink>
    </w:p>
    <w:p w:rsidRPr="00997FC0" w:rsidR="0001664C" w:rsidP="7FA7B385" w:rsidRDefault="00000000" w14:paraId="30B55727" w14:textId="5210001A">
      <w:pPr>
        <w:pStyle w:val="TOC2"/>
        <w:tabs>
          <w:tab w:val="right" w:leader="dot" w:pos="9015"/>
        </w:tabs>
        <w:rPr>
          <w:rFonts w:ascii="Calibri" w:hAnsi="Calibri" w:eastAsia="ＭＳ 明朝" w:cs="" w:asciiTheme="minorAscii" w:hAnsiTheme="minorAscii" w:eastAsiaTheme="minorEastAsia" w:cstheme="minorBidi"/>
          <w:b w:val="0"/>
          <w:bCs w:val="0"/>
          <w:sz w:val="20"/>
          <w:szCs w:val="20"/>
        </w:rPr>
      </w:pPr>
      <w:hyperlink w:anchor="_Toc1440081469">
        <w:r w:rsidRPr="7FA7B385" w:rsidR="7FA7B385">
          <w:rPr>
            <w:rStyle w:val="Hyperlink"/>
          </w:rPr>
          <w:t>2.9</w:t>
        </w:r>
        <w:r>
          <w:tab/>
        </w:r>
        <w:r w:rsidRPr="7FA7B385" w:rsidR="7FA7B385">
          <w:rPr>
            <w:rStyle w:val="Hyperlink"/>
          </w:rPr>
          <w:t>Project Baseline Schedule</w:t>
        </w:r>
        <w:r>
          <w:tab/>
        </w:r>
        <w:r>
          <w:fldChar w:fldCharType="begin"/>
        </w:r>
        <w:r>
          <w:instrText xml:space="preserve">PAGEREF _Toc1440081469 \h</w:instrText>
        </w:r>
        <w:r>
          <w:fldChar w:fldCharType="separate"/>
        </w:r>
        <w:r w:rsidRPr="7FA7B385" w:rsidR="7FA7B385">
          <w:rPr>
            <w:rStyle w:val="Hyperlink"/>
          </w:rPr>
          <w:t>14</w:t>
        </w:r>
        <w:r>
          <w:fldChar w:fldCharType="end"/>
        </w:r>
      </w:hyperlink>
    </w:p>
    <w:p w:rsidRPr="00997FC0" w:rsidR="0001664C" w:rsidP="7FA7B385" w:rsidRDefault="00000000" w14:paraId="37DD36AE" w14:textId="6B16A3B0">
      <w:pPr>
        <w:pStyle w:val="TOC2"/>
        <w:tabs>
          <w:tab w:val="right" w:leader="dot" w:pos="9015"/>
        </w:tabs>
        <w:rPr>
          <w:rFonts w:ascii="Calibri" w:hAnsi="Calibri" w:eastAsia="ＭＳ 明朝" w:cs="" w:asciiTheme="minorAscii" w:hAnsiTheme="minorAscii" w:eastAsiaTheme="minorEastAsia" w:cstheme="minorBidi"/>
          <w:b w:val="0"/>
          <w:bCs w:val="0"/>
          <w:sz w:val="20"/>
          <w:szCs w:val="20"/>
        </w:rPr>
      </w:pPr>
      <w:hyperlink w:anchor="_Toc225629371">
        <w:r w:rsidRPr="7FA7B385" w:rsidR="7FA7B385">
          <w:rPr>
            <w:rStyle w:val="Hyperlink"/>
          </w:rPr>
          <w:t>2.10</w:t>
        </w:r>
        <w:r>
          <w:tab/>
        </w:r>
        <w:r w:rsidRPr="7FA7B385" w:rsidR="7FA7B385">
          <w:rPr>
            <w:rStyle w:val="Hyperlink"/>
          </w:rPr>
          <w:t>Backup strategy</w:t>
        </w:r>
        <w:r>
          <w:tab/>
        </w:r>
        <w:r>
          <w:fldChar w:fldCharType="begin"/>
        </w:r>
        <w:r>
          <w:instrText xml:space="preserve">PAGEREF _Toc225629371 \h</w:instrText>
        </w:r>
        <w:r>
          <w:fldChar w:fldCharType="separate"/>
        </w:r>
        <w:r w:rsidRPr="7FA7B385" w:rsidR="7FA7B385">
          <w:rPr>
            <w:rStyle w:val="Hyperlink"/>
          </w:rPr>
          <w:t>14</w:t>
        </w:r>
        <w:r>
          <w:fldChar w:fldCharType="end"/>
        </w:r>
      </w:hyperlink>
    </w:p>
    <w:p w:rsidRPr="00997FC0" w:rsidR="0001664C" w:rsidP="7FA7B385" w:rsidRDefault="00000000" w14:paraId="3C877DF0" w14:textId="5ED10D3A">
      <w:pPr>
        <w:pStyle w:val="TOC2"/>
        <w:tabs>
          <w:tab w:val="right" w:leader="dot" w:pos="9015"/>
        </w:tabs>
        <w:rPr>
          <w:rFonts w:ascii="Calibri" w:hAnsi="Calibri" w:eastAsia="ＭＳ 明朝" w:cs="" w:asciiTheme="minorAscii" w:hAnsiTheme="minorAscii" w:eastAsiaTheme="minorEastAsia" w:cstheme="minorBidi"/>
          <w:b w:val="0"/>
          <w:bCs w:val="0"/>
          <w:sz w:val="20"/>
          <w:szCs w:val="20"/>
        </w:rPr>
      </w:pPr>
      <w:hyperlink w:anchor="_Toc1569064637">
        <w:r w:rsidRPr="7FA7B385" w:rsidR="7FA7B385">
          <w:rPr>
            <w:rStyle w:val="Hyperlink"/>
          </w:rPr>
          <w:t>2.11</w:t>
        </w:r>
        <w:r>
          <w:tab/>
        </w:r>
        <w:r w:rsidRPr="7FA7B385" w:rsidR="7FA7B385">
          <w:rPr>
            <w:rStyle w:val="Hyperlink"/>
          </w:rPr>
          <w:t>Branch Management</w:t>
        </w:r>
        <w:r>
          <w:tab/>
        </w:r>
        <w:r>
          <w:fldChar w:fldCharType="begin"/>
        </w:r>
        <w:r>
          <w:instrText xml:space="preserve">PAGEREF _Toc1569064637 \h</w:instrText>
        </w:r>
        <w:r>
          <w:fldChar w:fldCharType="separate"/>
        </w:r>
        <w:r w:rsidRPr="7FA7B385" w:rsidR="7FA7B385">
          <w:rPr>
            <w:rStyle w:val="Hyperlink"/>
          </w:rPr>
          <w:t>14</w:t>
        </w:r>
        <w:r>
          <w:fldChar w:fldCharType="end"/>
        </w:r>
      </w:hyperlink>
    </w:p>
    <w:p w:rsidRPr="00997FC0" w:rsidR="0001664C" w:rsidP="7FA7B385" w:rsidRDefault="00000000" w14:paraId="34F73A07" w14:textId="3F21C72E">
      <w:pPr>
        <w:pStyle w:val="TOC2"/>
        <w:tabs>
          <w:tab w:val="right" w:leader="dot" w:pos="9015"/>
        </w:tabs>
        <w:rPr>
          <w:rFonts w:ascii="Calibri" w:hAnsi="Calibri" w:eastAsia="ＭＳ 明朝" w:cs="" w:asciiTheme="minorAscii" w:hAnsiTheme="minorAscii" w:eastAsiaTheme="minorEastAsia" w:cstheme="minorBidi"/>
          <w:b w:val="0"/>
          <w:bCs w:val="0"/>
          <w:sz w:val="20"/>
          <w:szCs w:val="20"/>
        </w:rPr>
      </w:pPr>
      <w:hyperlink w:anchor="_Toc331278629">
        <w:r w:rsidRPr="7FA7B385" w:rsidR="7FA7B385">
          <w:rPr>
            <w:rStyle w:val="Hyperlink"/>
          </w:rPr>
          <w:t>2.12</w:t>
        </w:r>
        <w:r>
          <w:tab/>
        </w:r>
        <w:r w:rsidRPr="7FA7B385" w:rsidR="7FA7B385">
          <w:rPr>
            <w:rStyle w:val="Hyperlink"/>
          </w:rPr>
          <w:t>Other CM rules</w:t>
        </w:r>
        <w:r>
          <w:tab/>
        </w:r>
        <w:r>
          <w:fldChar w:fldCharType="begin"/>
        </w:r>
        <w:r>
          <w:instrText xml:space="preserve">PAGEREF _Toc331278629 \h</w:instrText>
        </w:r>
        <w:r>
          <w:fldChar w:fldCharType="separate"/>
        </w:r>
        <w:r w:rsidRPr="7FA7B385" w:rsidR="7FA7B385">
          <w:rPr>
            <w:rStyle w:val="Hyperlink"/>
          </w:rPr>
          <w:t>14</w:t>
        </w:r>
        <w:r>
          <w:fldChar w:fldCharType="end"/>
        </w:r>
      </w:hyperlink>
    </w:p>
    <w:p w:rsidRPr="00997FC0" w:rsidR="0001664C" w:rsidP="7FA7B385" w:rsidRDefault="00000000" w14:paraId="0B79F038" w14:textId="3D8E4875">
      <w:pPr>
        <w:pStyle w:val="TOC2"/>
        <w:tabs>
          <w:tab w:val="right" w:leader="dot" w:pos="9015"/>
        </w:tabs>
        <w:rPr>
          <w:rFonts w:ascii="Calibri" w:hAnsi="Calibri" w:eastAsia="ＭＳ 明朝" w:cs="" w:asciiTheme="minorAscii" w:hAnsiTheme="minorAscii" w:eastAsiaTheme="minorEastAsia" w:cstheme="minorBidi"/>
          <w:b w:val="0"/>
          <w:bCs w:val="0"/>
          <w:sz w:val="20"/>
          <w:szCs w:val="20"/>
        </w:rPr>
      </w:pPr>
      <w:hyperlink w:anchor="_Toc559777837">
        <w:r w:rsidRPr="7FA7B385" w:rsidR="7FA7B385">
          <w:rPr>
            <w:rStyle w:val="Hyperlink"/>
          </w:rPr>
          <w:t>2.13</w:t>
        </w:r>
        <w:r>
          <w:tab/>
        </w:r>
        <w:r w:rsidRPr="7FA7B385" w:rsidR="7FA7B385">
          <w:rPr>
            <w:rStyle w:val="Hyperlink"/>
          </w:rPr>
          <w:t>Related documents</w:t>
        </w:r>
        <w:r>
          <w:tab/>
        </w:r>
        <w:r>
          <w:fldChar w:fldCharType="begin"/>
        </w:r>
        <w:r>
          <w:instrText xml:space="preserve">PAGEREF _Toc559777837 \h</w:instrText>
        </w:r>
        <w:r>
          <w:fldChar w:fldCharType="separate"/>
        </w:r>
        <w:r w:rsidRPr="7FA7B385" w:rsidR="7FA7B385">
          <w:rPr>
            <w:rStyle w:val="Hyperlink"/>
          </w:rPr>
          <w:t>15</w:t>
        </w:r>
        <w:r>
          <w:fldChar w:fldCharType="end"/>
        </w:r>
      </w:hyperlink>
      <w:r>
        <w:fldChar w:fldCharType="end"/>
      </w:r>
    </w:p>
    <w:p w:rsidRPr="003A0354" w:rsidR="006D321E" w:rsidP="009D721B" w:rsidRDefault="00803F61" w14:paraId="6001475E" w14:textId="77777777" w14:noSpellErr="1">
      <w:pPr>
        <w:spacing w:line="276" w:lineRule="auto"/>
        <w:ind w:left="720"/>
        <w:rPr>
          <w:rFonts w:cs="Arial"/>
          <w:smallCaps w:val="1"/>
          <w:noProof/>
        </w:rPr>
      </w:pPr>
      <w:bookmarkEnd w:id="1"/>
    </w:p>
    <w:p w:rsidRPr="00D400C7" w:rsidR="00D25A64" w:rsidP="00DB70D0" w:rsidRDefault="003D702E" w14:paraId="2C1BD5BD" w14:textId="77777777" w14:noSpellErr="1">
      <w:pPr>
        <w:pStyle w:val="Heading1"/>
        <w:numPr>
          <w:ilvl w:val="0"/>
          <w:numId w:val="23"/>
        </w:numPr>
        <w:rPr/>
      </w:pPr>
      <w:bookmarkStart w:name="_Toc1263232282" w:id="1220393472"/>
      <w:r w:rsidR="075CDD89">
        <w:rPr/>
        <w:t>I</w:t>
      </w:r>
      <w:r w:rsidR="5608FFF7">
        <w:rPr/>
        <w:t>ntroduction</w:t>
      </w:r>
      <w:bookmarkEnd w:id="1220393472"/>
    </w:p>
    <w:p w:rsidRPr="003A0354" w:rsidR="00D400C7" w:rsidP="009A7370" w:rsidRDefault="00D400C7" w14:paraId="42E37F6A" w14:textId="77777777" w14:noSpellErr="1">
      <w:pPr>
        <w:pStyle w:val="ListParagraph"/>
        <w:numPr>
          <w:ilvl w:val="1"/>
          <w:numId w:val="20"/>
        </w:numPr>
        <w:spacing w:line="276" w:lineRule="auto"/>
        <w:outlineLvl w:val="1"/>
        <w:rPr/>
      </w:pPr>
      <w:bookmarkStart w:name="_Toc147168535" w:id="1588763709"/>
      <w:r w:rsidRPr="7FA7B385" w:rsidR="2628855B">
        <w:rPr>
          <w:b w:val="1"/>
          <w:bCs w:val="1"/>
        </w:rPr>
        <w:t>Purpose</w:t>
      </w:r>
      <w:bookmarkEnd w:id="1588763709"/>
      <w:r w:rsidRPr="7FA7B385" w:rsidR="2628855B">
        <w:rPr>
          <w:b w:val="1"/>
          <w:bCs w:val="1"/>
        </w:rPr>
        <w:t xml:space="preserve"> </w:t>
      </w:r>
    </w:p>
    <w:p w:rsidRPr="00803F61" w:rsidR="00D400C7" w:rsidP="009A7370" w:rsidRDefault="00D400C7" w14:paraId="2C9BD17D" w14:textId="459D0B7B">
      <w:pPr>
        <w:ind w:left="720"/>
      </w:pPr>
      <w:bookmarkStart w:name="_Toc475621505" w:id="4"/>
      <w:r w:rsidRPr="00803F61">
        <w:t xml:space="preserve">The purpose of this document is to identify and describe configuration management (CM) process implementing in the project </w:t>
      </w:r>
      <w:bookmarkEnd w:id="4"/>
      <w:r w:rsidR="003611EF">
        <w:t>DAP1_UAV</w:t>
      </w:r>
    </w:p>
    <w:p w:rsidRPr="003A431A" w:rsidR="000A5961" w:rsidP="009A7370" w:rsidRDefault="00D400C7" w14:paraId="70C062ED" w14:textId="77777777" w14:noSpellErr="1">
      <w:pPr>
        <w:pStyle w:val="ListParagraph"/>
        <w:numPr>
          <w:ilvl w:val="1"/>
          <w:numId w:val="20"/>
        </w:numPr>
        <w:spacing w:line="276" w:lineRule="auto"/>
        <w:outlineLvl w:val="1"/>
        <w:rPr/>
      </w:pPr>
      <w:bookmarkStart w:name="_Toc390013059" w:id="1221849347"/>
      <w:r w:rsidRPr="7FA7B385" w:rsidR="2628855B">
        <w:rPr>
          <w:b w:val="1"/>
          <w:bCs w:val="1"/>
        </w:rPr>
        <w:t>Scope</w:t>
      </w:r>
      <w:bookmarkEnd w:id="1221849347"/>
      <w:r w:rsidRPr="7FA7B385" w:rsidR="2628855B">
        <w:rPr>
          <w:b w:val="1"/>
          <w:bCs w:val="1"/>
        </w:rPr>
        <w:t xml:space="preserve"> </w:t>
      </w:r>
    </w:p>
    <w:p w:rsidRPr="009A7370" w:rsidR="00D400C7" w:rsidP="009A7370" w:rsidRDefault="00D400C7" w14:paraId="1FA018FB" w14:textId="67C31B0D">
      <w:pPr>
        <w:ind w:left="720"/>
        <w:rPr>
          <w:color w:val="000000" w:themeColor="text1"/>
        </w:rPr>
      </w:pPr>
      <w:r w:rsidRPr="009A7370">
        <w:rPr>
          <w:color w:val="000000" w:themeColor="text1"/>
        </w:rPr>
        <w:t xml:space="preserve">This document applies for </w:t>
      </w:r>
      <w:r w:rsidR="003611EF">
        <w:rPr>
          <w:color w:val="000000" w:themeColor="text1"/>
        </w:rPr>
        <w:t>DAP1_UAV</w:t>
      </w:r>
      <w:r w:rsidRPr="009A7370">
        <w:rPr>
          <w:color w:val="000000" w:themeColor="text1"/>
        </w:rPr>
        <w:t xml:space="preserve"> in Business Unit Infotainment Solutions located in</w:t>
      </w:r>
      <w:r w:rsidR="00861A05">
        <w:rPr>
          <w:color w:val="000000" w:themeColor="text1"/>
        </w:rPr>
        <w:t xml:space="preserve"> </w:t>
      </w:r>
      <w:r w:rsidRPr="00861A05" w:rsidR="00861A05">
        <w:rPr>
          <w:color w:val="000000" w:themeColor="text1"/>
        </w:rPr>
        <w:t>SUP.8 Configuration Management</w:t>
      </w:r>
      <w:r w:rsidR="00861A05">
        <w:rPr>
          <w:color w:val="000000" w:themeColor="text1"/>
        </w:rPr>
        <w:t xml:space="preserve"> folder</w:t>
      </w:r>
      <w:r w:rsidRPr="009A7370" w:rsidR="00185D27">
        <w:rPr>
          <w:color w:val="000000" w:themeColor="text1"/>
        </w:rPr>
        <w:t xml:space="preserve">. </w:t>
      </w:r>
      <w:r w:rsidRPr="009A7370">
        <w:rPr>
          <w:color w:val="000000" w:themeColor="text1"/>
        </w:rPr>
        <w:t xml:space="preserve">It describes all Configuration </w:t>
      </w:r>
      <w:r w:rsidRPr="009A7370" w:rsidR="00B87C85">
        <w:rPr>
          <w:color w:val="000000" w:themeColor="text1"/>
        </w:rPr>
        <w:t>Management</w:t>
      </w:r>
      <w:r w:rsidRPr="009A7370">
        <w:rPr>
          <w:color w:val="000000" w:themeColor="text1"/>
        </w:rPr>
        <w:t xml:space="preserve"> activities.</w:t>
      </w:r>
    </w:p>
    <w:p w:rsidRPr="009A7370" w:rsidR="00D400C7" w:rsidP="009A7370" w:rsidRDefault="00D400C7" w14:paraId="5BEB2AD3" w14:textId="77777777" w14:noSpellErr="1">
      <w:pPr>
        <w:pStyle w:val="ListParagraph"/>
        <w:numPr>
          <w:ilvl w:val="1"/>
          <w:numId w:val="20"/>
        </w:numPr>
        <w:spacing w:line="276" w:lineRule="auto"/>
        <w:outlineLvl w:val="1"/>
        <w:rPr>
          <w:color w:val="000000" w:themeColor="text1"/>
        </w:rPr>
      </w:pPr>
      <w:bookmarkStart w:name="_Toc216373926" w:id="2015180920"/>
      <w:r w:rsidRPr="7FA7B385" w:rsidR="2628855B">
        <w:rPr>
          <w:b w:val="1"/>
          <w:bCs w:val="1"/>
          <w:color w:val="000000" w:themeColor="text1" w:themeTint="FF" w:themeShade="FF"/>
        </w:rPr>
        <w:t>Audience</w:t>
      </w:r>
      <w:bookmarkEnd w:id="2015180920"/>
    </w:p>
    <w:p w:rsidRPr="009A7370" w:rsidR="00D400C7" w:rsidRDefault="00D400C7" w14:paraId="67D6D217" w14:textId="77777777">
      <w:pPr>
        <w:pStyle w:val="NormalIndent"/>
      </w:pPr>
      <w:r w:rsidRPr="009A7370">
        <w:t>The intended readers of this document are all Project Team members and all people external to the Project but involved with the Configuration Management.</w:t>
      </w:r>
    </w:p>
    <w:p w:rsidRPr="009A7370" w:rsidR="00D400C7" w:rsidP="009A7370" w:rsidRDefault="000E0D3B" w14:paraId="3746BCB5" w14:textId="77777777" w14:noSpellErr="1">
      <w:pPr>
        <w:pStyle w:val="ListParagraph"/>
        <w:numPr>
          <w:ilvl w:val="1"/>
          <w:numId w:val="20"/>
        </w:numPr>
        <w:spacing w:line="276" w:lineRule="auto"/>
        <w:outlineLvl w:val="1"/>
        <w:rPr>
          <w:color w:val="000000" w:themeColor="text1"/>
        </w:rPr>
      </w:pPr>
      <w:r w:rsidRPr="7FA7B385" w:rsidR="5DA68A79">
        <w:rPr>
          <w:b w:val="1"/>
          <w:bCs w:val="1"/>
          <w:color w:val="000000" w:themeColor="text1" w:themeTint="FF" w:themeShade="FF"/>
        </w:rPr>
        <w:t xml:space="preserve"> </w:t>
      </w:r>
      <w:bookmarkStart w:name="_Toc802514358" w:id="1132379689"/>
      <w:r w:rsidRPr="7FA7B385" w:rsidR="2628855B">
        <w:rPr>
          <w:b w:val="1"/>
          <w:bCs w:val="1"/>
          <w:color w:val="000000" w:themeColor="text1" w:themeTint="FF" w:themeShade="FF"/>
        </w:rPr>
        <w:t>Maintenance</w:t>
      </w:r>
      <w:bookmarkEnd w:id="1132379689"/>
    </w:p>
    <w:p w:rsidRPr="009A7370" w:rsidR="00D400C7" w:rsidRDefault="00D400C7" w14:paraId="2FC24B5D" w14:textId="77777777">
      <w:pPr>
        <w:pStyle w:val="NormalIndent"/>
      </w:pPr>
      <w:r w:rsidRPr="009A7370">
        <w:t>The first version of this document shall be released before &lt;</w:t>
      </w:r>
      <w:r w:rsidRPr="009A7370">
        <w:rPr>
          <w:i/>
        </w:rPr>
        <w:t>a draft version only is required with focus on the identification of test environment</w:t>
      </w:r>
      <w:r w:rsidRPr="009A7370">
        <w:t xml:space="preserve"> &gt; by above-mentioned person. It will be updated on major changes or (if necessary) at the end of each project process phase.</w:t>
      </w:r>
    </w:p>
    <w:p w:rsidRPr="00861A05" w:rsidR="00746CC4" w:rsidP="7FA7B385" w:rsidRDefault="000E0D3B" w14:paraId="4BD1FFEF" w14:textId="77777777" w14:noSpellErr="1">
      <w:pPr>
        <w:pStyle w:val="ListParagraph"/>
        <w:numPr>
          <w:ilvl w:val="1"/>
          <w:numId w:val="20"/>
        </w:numPr>
        <w:spacing w:line="276" w:lineRule="auto"/>
        <w:outlineLvl w:val="1"/>
        <w:rPr>
          <w:b w:val="1"/>
          <w:bCs w:val="1"/>
        </w:rPr>
      </w:pPr>
      <w:r w:rsidR="5DA68A79">
        <w:rPr/>
        <w:t xml:space="preserve"> </w:t>
      </w:r>
      <w:bookmarkStart w:name="_Toc564836762" w:id="343738862"/>
      <w:r w:rsidRPr="7FA7B385" w:rsidR="26A1E5D8">
        <w:rPr>
          <w:b w:val="1"/>
          <w:bCs w:val="1"/>
        </w:rPr>
        <w:t>Role &amp; Responsibility</w:t>
      </w:r>
      <w:bookmarkEnd w:id="343738862"/>
    </w:p>
    <w:tbl>
      <w:tblPr>
        <w:tblW w:w="0" w:type="auto"/>
        <w:tblInd w:w="82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4A0" w:firstRow="1" w:lastRow="0" w:firstColumn="1" w:lastColumn="0" w:noHBand="0" w:noVBand="1"/>
      </w:tblPr>
      <w:tblGrid>
        <w:gridCol w:w="621"/>
        <w:gridCol w:w="2180"/>
        <w:gridCol w:w="2781"/>
        <w:gridCol w:w="2609"/>
      </w:tblGrid>
      <w:tr w:rsidRPr="00DB70D0" w:rsidR="00275D71" w:rsidTr="7FA7B385" w14:paraId="7B8D1FFB" w14:textId="77777777">
        <w:tc>
          <w:tcPr>
            <w:tcW w:w="621" w:type="dxa"/>
            <w:shd w:val="clear" w:color="auto" w:fill="D9D9D9" w:themeFill="background1" w:themeFillShade="D9"/>
            <w:tcMar/>
          </w:tcPr>
          <w:p w:rsidRPr="00DB70D0" w:rsidR="00275D71" w:rsidP="009D721B" w:rsidRDefault="00275D71" w14:paraId="525442CC" w14:textId="77777777">
            <w:pPr>
              <w:spacing w:before="80" w:after="80" w:line="276" w:lineRule="auto"/>
              <w:ind w:left="0"/>
              <w:jc w:val="center"/>
              <w:rPr>
                <w:rFonts w:cs="Arial"/>
                <w:b/>
              </w:rPr>
            </w:pPr>
            <w:r w:rsidRPr="00DB70D0">
              <w:rPr>
                <w:rFonts w:cs="Arial"/>
                <w:b/>
              </w:rPr>
              <w:t>No</w:t>
            </w:r>
          </w:p>
        </w:tc>
        <w:tc>
          <w:tcPr>
            <w:tcW w:w="2180" w:type="dxa"/>
            <w:shd w:val="clear" w:color="auto" w:fill="D9D9D9" w:themeFill="background1" w:themeFillShade="D9"/>
            <w:tcMar/>
          </w:tcPr>
          <w:p w:rsidRPr="00DB70D0" w:rsidR="00275D71" w:rsidP="009D721B" w:rsidRDefault="00275D71" w14:paraId="05937730" w14:textId="77777777">
            <w:pPr>
              <w:spacing w:before="80" w:after="80" w:line="276" w:lineRule="auto"/>
              <w:ind w:left="0"/>
              <w:jc w:val="center"/>
              <w:rPr>
                <w:rFonts w:cs="Arial"/>
                <w:b/>
              </w:rPr>
            </w:pPr>
            <w:r w:rsidRPr="00DB70D0">
              <w:rPr>
                <w:rFonts w:cs="Arial"/>
                <w:b/>
              </w:rPr>
              <w:t>Roles in projects</w:t>
            </w:r>
          </w:p>
        </w:tc>
        <w:tc>
          <w:tcPr>
            <w:tcW w:w="2781" w:type="dxa"/>
            <w:shd w:val="clear" w:color="auto" w:fill="D9D9D9" w:themeFill="background1" w:themeFillShade="D9"/>
            <w:tcMar/>
          </w:tcPr>
          <w:p w:rsidRPr="00DB70D0" w:rsidR="00275D71" w:rsidP="009D721B" w:rsidRDefault="00275D71" w14:paraId="05500F35" w14:textId="77777777">
            <w:pPr>
              <w:spacing w:before="80" w:after="80" w:line="276" w:lineRule="auto"/>
              <w:ind w:left="0"/>
              <w:jc w:val="center"/>
              <w:rPr>
                <w:rFonts w:cs="Arial"/>
                <w:b/>
              </w:rPr>
            </w:pPr>
            <w:r w:rsidRPr="00DB70D0">
              <w:rPr>
                <w:rFonts w:cs="Arial"/>
                <w:b/>
              </w:rPr>
              <w:t>Full Name</w:t>
            </w:r>
          </w:p>
        </w:tc>
        <w:tc>
          <w:tcPr>
            <w:tcW w:w="2609" w:type="dxa"/>
            <w:shd w:val="clear" w:color="auto" w:fill="D9D9D9" w:themeFill="background1" w:themeFillShade="D9"/>
            <w:tcMar/>
          </w:tcPr>
          <w:p w:rsidRPr="00DB70D0" w:rsidR="00275D71" w:rsidP="009D721B" w:rsidRDefault="00275D71" w14:paraId="6B642284" w14:textId="77777777">
            <w:pPr>
              <w:spacing w:before="80" w:after="80" w:line="276" w:lineRule="auto"/>
              <w:ind w:left="0"/>
              <w:jc w:val="center"/>
              <w:rPr>
                <w:rFonts w:cs="Arial"/>
                <w:b/>
              </w:rPr>
            </w:pPr>
            <w:r w:rsidRPr="00DB70D0">
              <w:rPr>
                <w:rFonts w:cs="Arial"/>
                <w:b/>
              </w:rPr>
              <w:t>FSOFT’s Accounts</w:t>
            </w:r>
          </w:p>
        </w:tc>
      </w:tr>
      <w:tr w:rsidRPr="00DB70D0" w:rsidR="00275D71" w:rsidTr="7FA7B385" w14:paraId="0E88C895" w14:textId="77777777">
        <w:tc>
          <w:tcPr>
            <w:tcW w:w="621" w:type="dxa"/>
            <w:tcMar/>
          </w:tcPr>
          <w:p w:rsidRPr="00DB70D0" w:rsidR="00275D71" w:rsidP="009D721B" w:rsidRDefault="00275D71" w14:paraId="7010CE1A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DB70D0">
              <w:rPr>
                <w:rFonts w:cs="Arial"/>
              </w:rPr>
              <w:t>1</w:t>
            </w:r>
          </w:p>
        </w:tc>
        <w:tc>
          <w:tcPr>
            <w:tcW w:w="2180" w:type="dxa"/>
            <w:tcMar/>
          </w:tcPr>
          <w:p w:rsidRPr="00DB70D0" w:rsidR="00275D71" w:rsidP="009D721B" w:rsidRDefault="00275D71" w14:paraId="4FBFA744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DB70D0">
              <w:rPr>
                <w:rFonts w:cs="Arial"/>
              </w:rPr>
              <w:t>PM</w:t>
            </w:r>
          </w:p>
        </w:tc>
        <w:tc>
          <w:tcPr>
            <w:tcW w:w="2781" w:type="dxa"/>
            <w:tcMar/>
          </w:tcPr>
          <w:p w:rsidRPr="00DB70D0" w:rsidR="008248CB" w:rsidP="009D721B" w:rsidRDefault="008248CB" w14:paraId="0680C43B" w14:textId="64DBFCC6">
            <w:pPr>
              <w:spacing w:before="80" w:after="80"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Quach Ung Trieu</w:t>
            </w:r>
          </w:p>
        </w:tc>
        <w:tc>
          <w:tcPr>
            <w:tcW w:w="2609" w:type="dxa"/>
            <w:tcMar/>
          </w:tcPr>
          <w:p w:rsidRPr="00DB70D0" w:rsidR="008248CB" w:rsidP="009D721B" w:rsidRDefault="003611EF" w14:paraId="14F4CDD3" w14:textId="481A85C9">
            <w:pPr>
              <w:spacing w:before="80" w:after="80" w:line="276" w:lineRule="auto"/>
              <w:ind w:left="0"/>
              <w:rPr>
                <w:rFonts w:cs="Arial"/>
              </w:rPr>
            </w:pPr>
            <w:hyperlink w:history="1" r:id="rId9">
              <w:r w:rsidRPr="00592057">
                <w:rPr>
                  <w:rStyle w:val="Hyperlink"/>
                  <w:rFonts w:cs="Arial"/>
                </w:rPr>
                <w:t>TrieuQU@fpt.com</w:t>
              </w:r>
            </w:hyperlink>
            <w:r>
              <w:rPr>
                <w:rFonts w:cs="Arial"/>
              </w:rPr>
              <w:t xml:space="preserve"> </w:t>
            </w:r>
          </w:p>
        </w:tc>
      </w:tr>
      <w:tr w:rsidRPr="00DB70D0" w:rsidR="00275D71" w:rsidTr="7FA7B385" w14:paraId="23430EBB" w14:textId="77777777">
        <w:tc>
          <w:tcPr>
            <w:tcW w:w="621" w:type="dxa"/>
            <w:tcMar/>
          </w:tcPr>
          <w:p w:rsidRPr="00DB70D0" w:rsidR="00275D71" w:rsidP="009D721B" w:rsidRDefault="00275D71" w14:paraId="3083C70F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DB70D0">
              <w:rPr>
                <w:rFonts w:cs="Arial"/>
              </w:rPr>
              <w:t>2</w:t>
            </w:r>
          </w:p>
        </w:tc>
        <w:tc>
          <w:tcPr>
            <w:tcW w:w="2180" w:type="dxa"/>
            <w:tcMar/>
          </w:tcPr>
          <w:p w:rsidRPr="00DB70D0" w:rsidR="00275D71" w:rsidP="009D721B" w:rsidRDefault="00275D71" w14:paraId="4A785680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DB70D0">
              <w:rPr>
                <w:rFonts w:cs="Arial"/>
              </w:rPr>
              <w:t>PTL</w:t>
            </w:r>
          </w:p>
        </w:tc>
        <w:tc>
          <w:tcPr>
            <w:tcW w:w="2781" w:type="dxa"/>
            <w:tcMar/>
          </w:tcPr>
          <w:p w:rsidRPr="00DB70D0" w:rsidR="003611EF" w:rsidP="003611EF" w:rsidRDefault="003611EF" w14:paraId="50CCF287" w14:textId="3B33FB6F">
            <w:pPr>
              <w:spacing w:before="80" w:after="80" w:line="276" w:lineRule="auto"/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DungLD</w:t>
            </w:r>
            <w:proofErr w:type="spellEnd"/>
          </w:p>
          <w:p w:rsidRPr="00DB70D0" w:rsidR="00EE7C90" w:rsidP="009D721B" w:rsidRDefault="00EE7C90" w14:paraId="32FFD118" w14:textId="2286514F">
            <w:pPr>
              <w:spacing w:before="80" w:after="80" w:line="276" w:lineRule="auto"/>
              <w:ind w:left="0"/>
              <w:rPr>
                <w:rFonts w:cs="Arial"/>
              </w:rPr>
            </w:pPr>
          </w:p>
        </w:tc>
        <w:tc>
          <w:tcPr>
            <w:tcW w:w="2609" w:type="dxa"/>
            <w:tcMar/>
          </w:tcPr>
          <w:p w:rsidRPr="00DB70D0" w:rsidR="00B675D6" w:rsidP="009D721B" w:rsidRDefault="003611EF" w14:paraId="379D2938" w14:textId="05310FDA">
            <w:pPr>
              <w:spacing w:before="80" w:after="80" w:line="276" w:lineRule="auto"/>
              <w:ind w:left="0"/>
              <w:rPr>
                <w:rFonts w:cs="Arial"/>
              </w:rPr>
            </w:pPr>
            <w:hyperlink w:history="1" r:id="rId10">
              <w:r w:rsidRPr="00592057">
                <w:rPr>
                  <w:rStyle w:val="Hyperlink"/>
                  <w:rFonts w:cs="Arial"/>
                </w:rPr>
                <w:t>DungLD@fpt.com</w:t>
              </w:r>
            </w:hyperlink>
            <w:r>
              <w:rPr>
                <w:rFonts w:cs="Arial"/>
              </w:rPr>
              <w:t xml:space="preserve"> </w:t>
            </w:r>
          </w:p>
        </w:tc>
      </w:tr>
      <w:tr w:rsidRPr="00DB70D0" w:rsidR="00275D71" w:rsidTr="7FA7B385" w14:paraId="743EB20E" w14:textId="77777777">
        <w:tc>
          <w:tcPr>
            <w:tcW w:w="621" w:type="dxa"/>
            <w:tcMar/>
          </w:tcPr>
          <w:p w:rsidRPr="00DB70D0" w:rsidR="00275D71" w:rsidP="009D721B" w:rsidRDefault="00275D71" w14:paraId="5E98D70D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DB70D0">
              <w:rPr>
                <w:rFonts w:cs="Arial"/>
              </w:rPr>
              <w:t>3</w:t>
            </w:r>
          </w:p>
        </w:tc>
        <w:tc>
          <w:tcPr>
            <w:tcW w:w="2180" w:type="dxa"/>
            <w:tcMar/>
          </w:tcPr>
          <w:p w:rsidRPr="00DB70D0" w:rsidR="00275D71" w:rsidP="009D721B" w:rsidRDefault="00275D71" w14:paraId="287EF3A0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DB70D0">
              <w:rPr>
                <w:rFonts w:cs="Arial"/>
              </w:rPr>
              <w:t>CC</w:t>
            </w:r>
          </w:p>
        </w:tc>
        <w:tc>
          <w:tcPr>
            <w:tcW w:w="2781" w:type="dxa"/>
            <w:tcMar/>
          </w:tcPr>
          <w:p w:rsidRPr="00DB70D0" w:rsidR="00275D71" w:rsidP="009D721B" w:rsidRDefault="003611EF" w14:paraId="29551C2A" w14:textId="2745B24B">
            <w:pPr>
              <w:spacing w:before="80" w:after="80"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Quach Ung Trieu</w:t>
            </w:r>
          </w:p>
        </w:tc>
        <w:tc>
          <w:tcPr>
            <w:tcW w:w="2609" w:type="dxa"/>
            <w:tcMar/>
          </w:tcPr>
          <w:p w:rsidRPr="002F7449" w:rsidR="002F7449" w:rsidP="009D721B" w:rsidRDefault="003611EF" w14:paraId="41264555" w14:textId="728CDF2A">
            <w:pPr>
              <w:spacing w:before="80" w:after="80" w:line="276" w:lineRule="auto"/>
              <w:ind w:left="0"/>
              <w:rPr>
                <w:rFonts w:cs="Arial"/>
              </w:rPr>
            </w:pPr>
            <w:hyperlink w:history="1" r:id="rId11">
              <w:r w:rsidRPr="00592057">
                <w:rPr>
                  <w:rStyle w:val="Hyperlink"/>
                  <w:rFonts w:cs="Arial"/>
                </w:rPr>
                <w:t>TrieuQU@fpt.com</w:t>
              </w:r>
            </w:hyperlink>
          </w:p>
        </w:tc>
      </w:tr>
      <w:tr w:rsidRPr="00DB70D0" w:rsidR="00275D71" w:rsidTr="7FA7B385" w14:paraId="3DB99CA5" w14:textId="77777777">
        <w:tc>
          <w:tcPr>
            <w:tcW w:w="621" w:type="dxa"/>
            <w:tcMar/>
          </w:tcPr>
          <w:p w:rsidRPr="00DB70D0" w:rsidR="00275D71" w:rsidP="009D721B" w:rsidRDefault="0024342A" w14:paraId="2441BDAC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180" w:type="dxa"/>
            <w:tcMar/>
          </w:tcPr>
          <w:p w:rsidRPr="00DB70D0" w:rsidR="00275D71" w:rsidP="009D721B" w:rsidRDefault="00275D71" w14:paraId="09162942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DB70D0">
              <w:rPr>
                <w:rFonts w:cs="Arial"/>
              </w:rPr>
              <w:t>DEV</w:t>
            </w:r>
          </w:p>
        </w:tc>
        <w:tc>
          <w:tcPr>
            <w:tcW w:w="2781" w:type="dxa"/>
            <w:tcMar/>
          </w:tcPr>
          <w:p w:rsidR="004F30EC" w:rsidP="002F7449" w:rsidRDefault="003611EF" w14:paraId="252F21E2" w14:textId="0995D599">
            <w:pPr>
              <w:ind w:left="0"/>
            </w:pPr>
            <w:r>
              <w:t>Le Viet Tam Duc</w:t>
            </w:r>
          </w:p>
          <w:p w:rsidR="003611EF" w:rsidP="002F7449" w:rsidRDefault="003611EF" w14:paraId="4C992597" w14:textId="16BC7DD2">
            <w:pPr>
              <w:ind w:left="0"/>
            </w:pPr>
            <w:r>
              <w:t>Duong Nhat Zon</w:t>
            </w:r>
          </w:p>
          <w:p w:rsidRPr="00DB70D0" w:rsidR="002672DC" w:rsidP="009D721B" w:rsidRDefault="002672DC" w14:paraId="3DFD5A43" w14:textId="004D3712">
            <w:pPr>
              <w:spacing w:before="80" w:after="80" w:line="276" w:lineRule="auto"/>
              <w:ind w:left="0"/>
              <w:rPr>
                <w:rFonts w:cs="Arial"/>
              </w:rPr>
            </w:pPr>
            <w:r w:rsidRPr="7FA7B385" w:rsidR="1121C1B7">
              <w:rPr>
                <w:rFonts w:cs="Arial"/>
              </w:rPr>
              <w:t>Tran Chi Nguyen</w:t>
            </w:r>
          </w:p>
        </w:tc>
        <w:tc>
          <w:tcPr>
            <w:tcW w:w="2609" w:type="dxa"/>
            <w:tcMar/>
          </w:tcPr>
          <w:p w:rsidRPr="1B03C188" w:rsidR="003611EF" w:rsidP="003611EF" w:rsidRDefault="003611EF" w14:paraId="3330FFCB" w14:textId="1932ABA4">
            <w:pPr>
              <w:spacing w:before="80" w:after="80" w:line="276" w:lineRule="auto"/>
              <w:ind w:left="0"/>
              <w:rPr>
                <w:rFonts w:ascii="Segoe UI" w:hAnsi="Segoe UI" w:cs="Segoe UI"/>
                <w:sz w:val="21"/>
                <w:szCs w:val="21"/>
              </w:rPr>
            </w:pPr>
            <w:hyperlink w:history="1" r:id="rId12">
              <w:r w:rsidRPr="00592057">
                <w:rPr>
                  <w:rStyle w:val="Hyperlink"/>
                  <w:rFonts w:cs="Arial"/>
                </w:rPr>
                <w:t>DucLVT@fpt.com</w:t>
              </w:r>
            </w:hyperlink>
            <w:r>
              <w:rPr>
                <w:rFonts w:cs="Arial"/>
              </w:rPr>
              <w:t xml:space="preserve"> </w:t>
            </w:r>
          </w:p>
          <w:p w:rsidRPr="00DB70D0" w:rsidR="00D92CF0" w:rsidP="7FA7B385" w:rsidRDefault="003611EF" w14:noSpellErr="1" w14:paraId="4FE6F3C0" w14:textId="3E4B30E9">
            <w:pPr>
              <w:spacing w:before="80" w:after="80" w:line="276" w:lineRule="auto"/>
              <w:ind w:left="0"/>
              <w:rPr>
                <w:rFonts w:ascii="Segoe UI" w:hAnsi="Segoe UI" w:cs="Segoe UI"/>
                <w:sz w:val="21"/>
                <w:szCs w:val="21"/>
              </w:rPr>
            </w:pPr>
            <w:hyperlink r:id="R0d3d4e99da67450d">
              <w:r w:rsidRPr="7FA7B385" w:rsidR="10C03F2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ZonDN@fpt.com</w:t>
              </w:r>
            </w:hyperlink>
            <w:r w:rsidRPr="7FA7B385" w:rsidR="10C03F2E">
              <w:rPr>
                <w:rFonts w:ascii="Segoe UI" w:hAnsi="Segoe UI" w:cs="Segoe UI"/>
                <w:sz w:val="21"/>
                <w:szCs w:val="21"/>
              </w:rPr>
              <w:t xml:space="preserve"> </w:t>
            </w:r>
          </w:p>
          <w:p w:rsidRPr="00DB70D0" w:rsidR="00D92CF0" w:rsidP="7FA7B385" w:rsidRDefault="003611EF" w14:paraId="60F1F7BB" w14:textId="3AF4314E">
            <w:pPr>
              <w:pStyle w:val="Normal"/>
              <w:spacing w:before="80" w:after="80" w:line="276" w:lineRule="auto"/>
              <w:ind w:left="0"/>
              <w:rPr>
                <w:rFonts w:ascii="Segoe UI" w:hAnsi="Segoe UI" w:cs="Segoe UI"/>
                <w:sz w:val="21"/>
                <w:szCs w:val="21"/>
              </w:rPr>
            </w:pPr>
            <w:hyperlink r:id="R71fbd71cfcf64a44">
              <w:r w:rsidRPr="7FA7B385" w:rsidR="6D5B389B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NguyenTC9@fpt.com</w:t>
              </w:r>
            </w:hyperlink>
            <w:r w:rsidRPr="7FA7B385" w:rsidR="6D5B389B">
              <w:rPr>
                <w:rFonts w:ascii="Segoe UI" w:hAnsi="Segoe UI" w:cs="Segoe UI"/>
                <w:sz w:val="21"/>
                <w:szCs w:val="21"/>
              </w:rPr>
              <w:t xml:space="preserve"> </w:t>
            </w:r>
          </w:p>
        </w:tc>
      </w:tr>
      <w:tr w:rsidRPr="00DB70D0" w:rsidR="00275D71" w:rsidTr="7FA7B385" w14:paraId="24DF3356" w14:textId="77777777">
        <w:tc>
          <w:tcPr>
            <w:tcW w:w="621" w:type="dxa"/>
            <w:tcMar/>
          </w:tcPr>
          <w:p w:rsidRPr="00DB70D0" w:rsidR="00275D71" w:rsidP="009D721B" w:rsidRDefault="0024342A" w14:paraId="14BB4C5F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2180" w:type="dxa"/>
            <w:tcMar/>
          </w:tcPr>
          <w:p w:rsidRPr="00DB70D0" w:rsidR="00275D71" w:rsidP="009D721B" w:rsidRDefault="00275D71" w14:paraId="706D9799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DB70D0">
              <w:rPr>
                <w:rFonts w:cs="Arial"/>
              </w:rPr>
              <w:t>QA</w:t>
            </w:r>
          </w:p>
        </w:tc>
        <w:tc>
          <w:tcPr>
            <w:tcW w:w="2781" w:type="dxa"/>
            <w:tcMar/>
          </w:tcPr>
          <w:p w:rsidRPr="00DB70D0" w:rsidR="00275D71" w:rsidP="009D721B" w:rsidRDefault="0073243E" w14:paraId="375DC68A" w14:textId="21A2456D">
            <w:pPr>
              <w:spacing w:before="80" w:after="80"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Pham Thu Hang</w:t>
            </w:r>
          </w:p>
        </w:tc>
        <w:tc>
          <w:tcPr>
            <w:tcW w:w="2609" w:type="dxa"/>
            <w:tcMar/>
          </w:tcPr>
          <w:p w:rsidRPr="0073243E" w:rsidR="0073243E" w:rsidP="0073243E" w:rsidRDefault="003611EF" w14:paraId="5A6D0ED7" w14:textId="51B072BE">
            <w:pPr>
              <w:spacing w:before="80" w:after="80" w:line="276" w:lineRule="auto"/>
              <w:ind w:left="0"/>
            </w:pPr>
            <w:hyperlink w:history="1" r:id="rId14">
              <w:r w:rsidRPr="00592057">
                <w:rPr>
                  <w:rStyle w:val="Hyperlink"/>
                </w:rPr>
                <w:t>Hangpt3@fpt.com</w:t>
              </w:r>
            </w:hyperlink>
            <w:r>
              <w:t xml:space="preserve"> </w:t>
            </w:r>
          </w:p>
        </w:tc>
      </w:tr>
      <w:tr w:rsidRPr="00DB70D0" w:rsidR="00275D71" w:rsidTr="7FA7B385" w14:paraId="767D61D2" w14:textId="77777777">
        <w:tc>
          <w:tcPr>
            <w:tcW w:w="621" w:type="dxa"/>
            <w:tcMar/>
          </w:tcPr>
          <w:p w:rsidRPr="00DB70D0" w:rsidR="00275D71" w:rsidP="009D721B" w:rsidRDefault="0024342A" w14:paraId="21C12CEE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180" w:type="dxa"/>
            <w:tcMar/>
          </w:tcPr>
          <w:p w:rsidRPr="00DB70D0" w:rsidR="00275D71" w:rsidP="009D721B" w:rsidRDefault="00275D71" w14:paraId="0AE57344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DB70D0">
              <w:rPr>
                <w:rFonts w:cs="Arial"/>
              </w:rPr>
              <w:t>SM</w:t>
            </w:r>
          </w:p>
        </w:tc>
        <w:tc>
          <w:tcPr>
            <w:tcW w:w="2781" w:type="dxa"/>
            <w:tcMar/>
          </w:tcPr>
          <w:p w:rsidRPr="00DB70D0" w:rsidR="001E4BE2" w:rsidP="003611EF" w:rsidRDefault="003611EF" w14:paraId="1F83B226" w14:textId="3E1FA1C0">
            <w:pPr>
              <w:spacing w:before="80" w:after="80"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Mai Anh Thang</w:t>
            </w:r>
          </w:p>
        </w:tc>
        <w:tc>
          <w:tcPr>
            <w:tcW w:w="2609" w:type="dxa"/>
            <w:tcMar/>
          </w:tcPr>
          <w:p w:rsidRPr="003611EF" w:rsidR="001E4BE2" w:rsidP="009D721B" w:rsidRDefault="003611EF" w14:paraId="1A56295C" w14:textId="319F2F52">
            <w:pPr>
              <w:spacing w:before="80" w:after="80" w:line="276" w:lineRule="auto"/>
              <w:ind w:left="0"/>
              <w:rPr>
                <w:rFonts w:cs="Arial"/>
                <w:color w:val="0000FF"/>
                <w:u w:val="single"/>
              </w:rPr>
            </w:pPr>
            <w:hyperlink w:history="1" r:id="rId15">
              <w:r w:rsidRPr="00592057">
                <w:rPr>
                  <w:rStyle w:val="Hyperlink"/>
                  <w:rFonts w:cs="Arial"/>
                </w:rPr>
                <w:t>ThangMA@fpt.com</w:t>
              </w:r>
            </w:hyperlink>
            <w:r>
              <w:rPr>
                <w:rFonts w:cs="Arial"/>
              </w:rPr>
              <w:t xml:space="preserve"> </w:t>
            </w:r>
          </w:p>
        </w:tc>
      </w:tr>
    </w:tbl>
    <w:p w:rsidRPr="009D721B" w:rsidR="0001216E" w:rsidP="009D721B" w:rsidRDefault="0001216E" w14:paraId="431EA65B" w14:textId="77777777">
      <w:pPr>
        <w:spacing w:line="276" w:lineRule="auto"/>
        <w:ind w:left="720"/>
        <w:jc w:val="left"/>
        <w:rPr>
          <w:rFonts w:cs="Arial"/>
          <w:i/>
        </w:rPr>
      </w:pPr>
    </w:p>
    <w:tbl>
      <w:tblPr>
        <w:tblW w:w="0" w:type="auto"/>
        <w:tblInd w:w="82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4A0" w:firstRow="1" w:lastRow="0" w:firstColumn="1" w:lastColumn="0" w:noHBand="0" w:noVBand="1"/>
      </w:tblPr>
      <w:tblGrid>
        <w:gridCol w:w="625"/>
        <w:gridCol w:w="1707"/>
        <w:gridCol w:w="1018"/>
        <w:gridCol w:w="1082"/>
        <w:gridCol w:w="1010"/>
        <w:gridCol w:w="1010"/>
        <w:gridCol w:w="1739"/>
      </w:tblGrid>
      <w:tr w:rsidRPr="00DB70D0" w:rsidR="00275D71" w:rsidTr="00275D71" w14:paraId="00A632D7" w14:textId="77777777">
        <w:tc>
          <w:tcPr>
            <w:tcW w:w="630" w:type="dxa"/>
            <w:shd w:val="clear" w:color="auto" w:fill="D9D9D9" w:themeFill="background1" w:themeFillShade="D9"/>
          </w:tcPr>
          <w:p w:rsidRPr="00DB70D0" w:rsidR="00275D71" w:rsidP="009D721B" w:rsidRDefault="00275D71" w14:paraId="09E0CEA6" w14:textId="77777777">
            <w:pPr>
              <w:spacing w:before="80" w:after="80" w:line="276" w:lineRule="auto"/>
              <w:ind w:left="0"/>
              <w:jc w:val="center"/>
              <w:rPr>
                <w:rFonts w:cs="Arial"/>
                <w:b/>
              </w:rPr>
            </w:pPr>
            <w:r w:rsidRPr="00DB70D0">
              <w:rPr>
                <w:rFonts w:cs="Arial"/>
                <w:b/>
              </w:rPr>
              <w:t>No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Pr="00DB70D0" w:rsidR="00275D71" w:rsidP="009D721B" w:rsidRDefault="00275D71" w14:paraId="106464C3" w14:textId="77777777">
            <w:pPr>
              <w:spacing w:before="80" w:after="80" w:line="276" w:lineRule="auto"/>
              <w:ind w:left="0"/>
              <w:jc w:val="center"/>
              <w:rPr>
                <w:rFonts w:cs="Arial"/>
                <w:b/>
              </w:rPr>
            </w:pPr>
            <w:r w:rsidRPr="00DB70D0">
              <w:rPr>
                <w:rFonts w:cs="Arial"/>
                <w:b/>
              </w:rPr>
              <w:t>Roles</w:t>
            </w:r>
          </w:p>
        </w:tc>
        <w:tc>
          <w:tcPr>
            <w:tcW w:w="1032" w:type="dxa"/>
            <w:shd w:val="clear" w:color="auto" w:fill="D9D9D9" w:themeFill="background1" w:themeFillShade="D9"/>
          </w:tcPr>
          <w:p w:rsidRPr="00DB70D0" w:rsidR="00275D71" w:rsidP="009D721B" w:rsidRDefault="00275D71" w14:paraId="767A57FD" w14:textId="77777777">
            <w:pPr>
              <w:spacing w:before="80" w:after="80" w:line="276" w:lineRule="auto"/>
              <w:ind w:left="0"/>
              <w:jc w:val="center"/>
              <w:rPr>
                <w:rFonts w:cs="Arial"/>
                <w:b/>
              </w:rPr>
            </w:pPr>
            <w:r w:rsidRPr="00DB70D0">
              <w:rPr>
                <w:rFonts w:cs="Arial"/>
                <w:b/>
              </w:rPr>
              <w:t>PM</w:t>
            </w:r>
          </w:p>
        </w:tc>
        <w:tc>
          <w:tcPr>
            <w:tcW w:w="1096" w:type="dxa"/>
            <w:shd w:val="clear" w:color="auto" w:fill="D9D9D9" w:themeFill="background1" w:themeFillShade="D9"/>
          </w:tcPr>
          <w:p w:rsidRPr="00DB70D0" w:rsidR="00275D71" w:rsidP="009D721B" w:rsidRDefault="00275D71" w14:paraId="4E8E8C3B" w14:textId="77777777">
            <w:pPr>
              <w:spacing w:before="80" w:after="80" w:line="276" w:lineRule="auto"/>
              <w:ind w:left="0"/>
              <w:jc w:val="center"/>
              <w:rPr>
                <w:rFonts w:cs="Arial"/>
                <w:b/>
              </w:rPr>
            </w:pPr>
            <w:r w:rsidRPr="00DB70D0">
              <w:rPr>
                <w:rFonts w:cs="Arial"/>
                <w:b/>
              </w:rPr>
              <w:t>PTL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Pr="00DB70D0" w:rsidR="00275D71" w:rsidP="009D721B" w:rsidRDefault="00275D71" w14:paraId="4DA68F12" w14:textId="77777777">
            <w:pPr>
              <w:spacing w:before="80" w:after="80" w:line="276" w:lineRule="auto"/>
              <w:ind w:left="0"/>
              <w:jc w:val="center"/>
              <w:rPr>
                <w:rFonts w:cs="Arial"/>
                <w:b/>
              </w:rPr>
            </w:pPr>
            <w:r w:rsidRPr="00DB70D0">
              <w:rPr>
                <w:rFonts w:cs="Arial"/>
                <w:b/>
              </w:rPr>
              <w:t>BA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:rsidRPr="00DB70D0" w:rsidR="00275D71" w:rsidP="009D721B" w:rsidRDefault="00275D71" w14:paraId="09CB8500" w14:textId="77777777">
            <w:pPr>
              <w:spacing w:before="80" w:after="80" w:line="276" w:lineRule="auto"/>
              <w:ind w:left="0"/>
              <w:jc w:val="center"/>
              <w:rPr>
                <w:rFonts w:cs="Arial"/>
                <w:b/>
              </w:rPr>
            </w:pPr>
            <w:r w:rsidRPr="00DB70D0">
              <w:rPr>
                <w:rFonts w:cs="Arial"/>
                <w:b/>
              </w:rPr>
              <w:t>CC</w:t>
            </w:r>
          </w:p>
        </w:tc>
        <w:tc>
          <w:tcPr>
            <w:tcW w:w="1764" w:type="dxa"/>
            <w:shd w:val="clear" w:color="auto" w:fill="D9D9D9" w:themeFill="background1" w:themeFillShade="D9"/>
          </w:tcPr>
          <w:p w:rsidRPr="00DB70D0" w:rsidR="00275D71" w:rsidP="009D721B" w:rsidRDefault="00275D71" w14:paraId="5FBA1436" w14:textId="77777777">
            <w:pPr>
              <w:spacing w:before="80" w:after="80" w:line="276" w:lineRule="auto"/>
              <w:ind w:left="0"/>
              <w:jc w:val="center"/>
              <w:rPr>
                <w:rFonts w:cs="Arial"/>
                <w:b/>
              </w:rPr>
            </w:pPr>
            <w:r w:rsidRPr="00DB70D0">
              <w:rPr>
                <w:rFonts w:cs="Arial"/>
                <w:b/>
              </w:rPr>
              <w:t>Others</w:t>
            </w:r>
          </w:p>
        </w:tc>
      </w:tr>
      <w:tr w:rsidRPr="00DB70D0" w:rsidR="00275D71" w:rsidTr="00275D71" w14:paraId="3B2E286A" w14:textId="77777777">
        <w:tc>
          <w:tcPr>
            <w:tcW w:w="630" w:type="dxa"/>
          </w:tcPr>
          <w:p w:rsidRPr="00DB70D0" w:rsidR="00275D71" w:rsidP="009D721B" w:rsidRDefault="00275D71" w14:paraId="02F8FFB5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DB70D0">
              <w:rPr>
                <w:rFonts w:cs="Arial"/>
              </w:rPr>
              <w:t>1</w:t>
            </w:r>
          </w:p>
        </w:tc>
        <w:tc>
          <w:tcPr>
            <w:tcW w:w="1710" w:type="dxa"/>
          </w:tcPr>
          <w:p w:rsidRPr="00DB70D0" w:rsidR="00275D71" w:rsidP="009D721B" w:rsidRDefault="00275D71" w14:paraId="25766C91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DB70D0">
              <w:rPr>
                <w:rFonts w:cs="Arial"/>
              </w:rPr>
              <w:t>CCB</w:t>
            </w:r>
          </w:p>
        </w:tc>
        <w:tc>
          <w:tcPr>
            <w:tcW w:w="1032" w:type="dxa"/>
          </w:tcPr>
          <w:p w:rsidRPr="00DB70D0" w:rsidR="00275D71" w:rsidP="009D721B" w:rsidRDefault="0024342A" w14:paraId="4B2FC34A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096" w:type="dxa"/>
          </w:tcPr>
          <w:p w:rsidRPr="00DB70D0" w:rsidR="00275D71" w:rsidP="009D721B" w:rsidRDefault="0024342A" w14:paraId="0263B974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024" w:type="dxa"/>
          </w:tcPr>
          <w:p w:rsidRPr="00DB70D0" w:rsidR="00275D71" w:rsidP="009D721B" w:rsidRDefault="00275D71" w14:paraId="46CE3E8E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</w:p>
        </w:tc>
        <w:tc>
          <w:tcPr>
            <w:tcW w:w="1024" w:type="dxa"/>
          </w:tcPr>
          <w:p w:rsidRPr="00DB70D0" w:rsidR="00275D71" w:rsidP="009D721B" w:rsidRDefault="00275D71" w14:paraId="714295E4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</w:p>
        </w:tc>
        <w:tc>
          <w:tcPr>
            <w:tcW w:w="1764" w:type="dxa"/>
          </w:tcPr>
          <w:p w:rsidRPr="00DB70D0" w:rsidR="00275D71" w:rsidP="009D721B" w:rsidRDefault="001E4BE2" w14:paraId="227D4789" w14:textId="6099DF92">
            <w:pPr>
              <w:spacing w:before="80" w:after="80"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SM</w:t>
            </w:r>
          </w:p>
        </w:tc>
      </w:tr>
      <w:tr w:rsidRPr="00DB70D0" w:rsidR="00275D71" w:rsidTr="00275D71" w14:paraId="760870C2" w14:textId="77777777">
        <w:tc>
          <w:tcPr>
            <w:tcW w:w="630" w:type="dxa"/>
          </w:tcPr>
          <w:p w:rsidRPr="00DB70D0" w:rsidR="00275D71" w:rsidP="009D721B" w:rsidRDefault="00275D71" w14:paraId="74D13595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DB70D0">
              <w:rPr>
                <w:rFonts w:cs="Arial"/>
              </w:rPr>
              <w:t>2</w:t>
            </w:r>
          </w:p>
        </w:tc>
        <w:tc>
          <w:tcPr>
            <w:tcW w:w="1710" w:type="dxa"/>
          </w:tcPr>
          <w:p w:rsidRPr="00DB70D0" w:rsidR="00275D71" w:rsidP="009D721B" w:rsidRDefault="00275D71" w14:paraId="1901957C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DB70D0">
              <w:rPr>
                <w:rFonts w:cs="Arial"/>
              </w:rPr>
              <w:t>Responsibilities</w:t>
            </w:r>
          </w:p>
        </w:tc>
        <w:tc>
          <w:tcPr>
            <w:tcW w:w="1032" w:type="dxa"/>
          </w:tcPr>
          <w:p w:rsidRPr="00DB70D0" w:rsidR="00275D71" w:rsidP="009D721B" w:rsidRDefault="0024342A" w14:paraId="6CD06F5D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096" w:type="dxa"/>
          </w:tcPr>
          <w:p w:rsidRPr="00DB70D0" w:rsidR="00275D71" w:rsidP="009D721B" w:rsidRDefault="0024342A" w14:paraId="134D4144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1024" w:type="dxa"/>
          </w:tcPr>
          <w:p w:rsidRPr="00DB70D0" w:rsidR="00275D71" w:rsidP="009D721B" w:rsidRDefault="00275D71" w14:paraId="15CD988F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</w:p>
        </w:tc>
        <w:tc>
          <w:tcPr>
            <w:tcW w:w="1024" w:type="dxa"/>
          </w:tcPr>
          <w:p w:rsidRPr="00DB70D0" w:rsidR="00275D71" w:rsidP="009D721B" w:rsidRDefault="00275D71" w14:paraId="0B626B09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</w:p>
        </w:tc>
        <w:tc>
          <w:tcPr>
            <w:tcW w:w="1764" w:type="dxa"/>
          </w:tcPr>
          <w:p w:rsidRPr="00DB70D0" w:rsidR="00275D71" w:rsidP="009D721B" w:rsidRDefault="003611EF" w14:paraId="59B0FDE0" w14:textId="4CD3A0E7">
            <w:pPr>
              <w:spacing w:before="80" w:after="80"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SM</w:t>
            </w:r>
          </w:p>
        </w:tc>
      </w:tr>
    </w:tbl>
    <w:p w:rsidRPr="009D721B" w:rsidR="00744100" w:rsidP="009D721B" w:rsidRDefault="00744100" w14:paraId="3CDAC261" w14:textId="77777777">
      <w:pPr>
        <w:keepNext/>
        <w:spacing w:line="276" w:lineRule="auto"/>
        <w:ind w:left="720"/>
        <w:rPr>
          <w:rFonts w:cs="Arial"/>
          <w:i/>
        </w:rPr>
      </w:pPr>
    </w:p>
    <w:tbl>
      <w:tblPr>
        <w:tblW w:w="8280" w:type="dxa"/>
        <w:tblInd w:w="82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4A0" w:firstRow="1" w:lastRow="0" w:firstColumn="1" w:lastColumn="0" w:noHBand="0" w:noVBand="1"/>
      </w:tblPr>
      <w:tblGrid>
        <w:gridCol w:w="630"/>
        <w:gridCol w:w="4246"/>
        <w:gridCol w:w="659"/>
        <w:gridCol w:w="2745"/>
      </w:tblGrid>
      <w:tr w:rsidRPr="00DB70D0" w:rsidR="00275D71" w:rsidTr="00275D71" w14:paraId="4025C3D6" w14:textId="77777777">
        <w:trPr>
          <w:tblHeader/>
        </w:trPr>
        <w:tc>
          <w:tcPr>
            <w:tcW w:w="630" w:type="dxa"/>
            <w:shd w:val="clear" w:color="auto" w:fill="D9D9D9" w:themeFill="background1" w:themeFillShade="D9"/>
          </w:tcPr>
          <w:p w:rsidRPr="00DB70D0" w:rsidR="00275D71" w:rsidP="009D721B" w:rsidRDefault="00275D71" w14:paraId="2F5FDF7A" w14:textId="77777777">
            <w:pPr>
              <w:keepNext/>
              <w:spacing w:before="80" w:after="80" w:line="276" w:lineRule="auto"/>
              <w:ind w:left="0"/>
              <w:rPr>
                <w:rFonts w:cs="Arial"/>
                <w:b/>
              </w:rPr>
            </w:pPr>
            <w:r w:rsidRPr="00DB70D0">
              <w:rPr>
                <w:rFonts w:cs="Arial"/>
                <w:b/>
              </w:rPr>
              <w:t>No</w:t>
            </w:r>
          </w:p>
        </w:tc>
        <w:tc>
          <w:tcPr>
            <w:tcW w:w="4246" w:type="dxa"/>
            <w:shd w:val="clear" w:color="auto" w:fill="D9D9D9" w:themeFill="background1" w:themeFillShade="D9"/>
          </w:tcPr>
          <w:p w:rsidRPr="00DB70D0" w:rsidR="00275D71" w:rsidP="009D721B" w:rsidRDefault="00275D71" w14:paraId="0C0D15CD" w14:textId="77777777">
            <w:pPr>
              <w:keepNext/>
              <w:spacing w:before="80" w:after="80" w:line="276" w:lineRule="auto"/>
              <w:ind w:left="0"/>
              <w:rPr>
                <w:rFonts w:cs="Arial"/>
                <w:b/>
              </w:rPr>
            </w:pPr>
            <w:r w:rsidRPr="00DB70D0">
              <w:rPr>
                <w:rFonts w:cs="Arial"/>
                <w:b/>
              </w:rPr>
              <w:t>Activities</w:t>
            </w:r>
          </w:p>
        </w:tc>
        <w:tc>
          <w:tcPr>
            <w:tcW w:w="659" w:type="dxa"/>
            <w:shd w:val="clear" w:color="auto" w:fill="D9D9D9" w:themeFill="background1" w:themeFillShade="D9"/>
          </w:tcPr>
          <w:p w:rsidRPr="00DB70D0" w:rsidR="00275D71" w:rsidP="009D721B" w:rsidRDefault="00275D71" w14:paraId="6D0A2213" w14:textId="77777777">
            <w:pPr>
              <w:keepNext/>
              <w:spacing w:before="80" w:after="80" w:line="276" w:lineRule="auto"/>
              <w:ind w:left="0"/>
              <w:rPr>
                <w:rFonts w:cs="Arial"/>
                <w:b/>
              </w:rPr>
            </w:pPr>
            <w:r w:rsidRPr="00DB70D0">
              <w:rPr>
                <w:rFonts w:cs="Arial"/>
                <w:b/>
              </w:rPr>
              <w:t>CC</w:t>
            </w:r>
          </w:p>
        </w:tc>
        <w:tc>
          <w:tcPr>
            <w:tcW w:w="2745" w:type="dxa"/>
            <w:shd w:val="clear" w:color="auto" w:fill="D9D9D9" w:themeFill="background1" w:themeFillShade="D9"/>
          </w:tcPr>
          <w:p w:rsidRPr="00DB70D0" w:rsidR="00275D71" w:rsidP="009D721B" w:rsidRDefault="00275D71" w14:paraId="38CA337B" w14:textId="77777777">
            <w:pPr>
              <w:keepNext/>
              <w:spacing w:before="80" w:after="80" w:line="276" w:lineRule="auto"/>
              <w:ind w:left="0"/>
              <w:rPr>
                <w:rFonts w:cs="Arial"/>
                <w:b/>
              </w:rPr>
            </w:pPr>
            <w:r w:rsidRPr="00DB70D0">
              <w:rPr>
                <w:rFonts w:cs="Arial"/>
                <w:b/>
              </w:rPr>
              <w:t>Replacement</w:t>
            </w:r>
          </w:p>
        </w:tc>
      </w:tr>
      <w:tr w:rsidRPr="00DB70D0" w:rsidR="00275D71" w:rsidTr="00275D71" w14:paraId="7986B6BA" w14:textId="77777777">
        <w:tc>
          <w:tcPr>
            <w:tcW w:w="630" w:type="dxa"/>
          </w:tcPr>
          <w:p w:rsidRPr="00DB70D0" w:rsidR="00275D71" w:rsidP="009D721B" w:rsidRDefault="00275D71" w14:paraId="03D6AD88" w14:textId="77777777">
            <w:pPr>
              <w:keepNext/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DB70D0">
              <w:rPr>
                <w:rFonts w:cs="Arial"/>
              </w:rPr>
              <w:t>1</w:t>
            </w:r>
          </w:p>
        </w:tc>
        <w:tc>
          <w:tcPr>
            <w:tcW w:w="4246" w:type="dxa"/>
          </w:tcPr>
          <w:p w:rsidRPr="00DB70D0" w:rsidR="00275D71" w:rsidP="009D721B" w:rsidRDefault="00275D71" w14:paraId="5DCBE424" w14:textId="77777777">
            <w:pPr>
              <w:keepNext/>
              <w:spacing w:before="80" w:after="80" w:line="276" w:lineRule="auto"/>
              <w:ind w:left="0"/>
              <w:rPr>
                <w:rFonts w:cs="Arial"/>
              </w:rPr>
            </w:pPr>
            <w:r w:rsidRPr="00DB70D0">
              <w:rPr>
                <w:rFonts w:cs="Arial"/>
              </w:rPr>
              <w:t>Develop CM Plan</w:t>
            </w:r>
          </w:p>
        </w:tc>
        <w:tc>
          <w:tcPr>
            <w:tcW w:w="659" w:type="dxa"/>
          </w:tcPr>
          <w:p w:rsidRPr="00DB70D0" w:rsidR="00275D71" w:rsidP="009D721B" w:rsidRDefault="0024342A" w14:paraId="71FC1995" w14:textId="77777777">
            <w:pPr>
              <w:keepNext/>
              <w:spacing w:before="80" w:after="80"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745" w:type="dxa"/>
          </w:tcPr>
          <w:p w:rsidRPr="00DB70D0" w:rsidR="00275D71" w:rsidP="009D721B" w:rsidRDefault="00275D71" w14:paraId="6F6E6788" w14:textId="77777777">
            <w:pPr>
              <w:keepNext/>
              <w:spacing w:before="80" w:after="80" w:line="276" w:lineRule="auto"/>
              <w:ind w:left="0"/>
              <w:rPr>
                <w:rFonts w:cs="Arial"/>
              </w:rPr>
            </w:pPr>
          </w:p>
        </w:tc>
      </w:tr>
      <w:tr w:rsidRPr="00DB70D0" w:rsidR="00275D71" w:rsidTr="00275D71" w14:paraId="00BAC852" w14:textId="77777777">
        <w:tc>
          <w:tcPr>
            <w:tcW w:w="630" w:type="dxa"/>
          </w:tcPr>
          <w:p w:rsidRPr="00DB70D0" w:rsidR="00275D71" w:rsidP="009D721B" w:rsidRDefault="00275D71" w14:paraId="401CF42F" w14:textId="77777777">
            <w:pPr>
              <w:keepNext/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DB70D0">
              <w:rPr>
                <w:rFonts w:cs="Arial"/>
              </w:rPr>
              <w:t>2</w:t>
            </w:r>
          </w:p>
        </w:tc>
        <w:tc>
          <w:tcPr>
            <w:tcW w:w="4246" w:type="dxa"/>
          </w:tcPr>
          <w:p w:rsidRPr="00DB70D0" w:rsidR="00275D71" w:rsidP="009D721B" w:rsidRDefault="00275D71" w14:paraId="31D0773B" w14:textId="77777777">
            <w:pPr>
              <w:keepNext/>
              <w:spacing w:before="80" w:after="80" w:line="276" w:lineRule="auto"/>
              <w:ind w:left="0"/>
              <w:rPr>
                <w:rFonts w:cs="Arial"/>
              </w:rPr>
            </w:pPr>
            <w:r w:rsidRPr="00DB70D0">
              <w:rPr>
                <w:rFonts w:cs="Arial"/>
              </w:rPr>
              <w:t>Set up CM environment</w:t>
            </w:r>
          </w:p>
        </w:tc>
        <w:tc>
          <w:tcPr>
            <w:tcW w:w="659" w:type="dxa"/>
          </w:tcPr>
          <w:p w:rsidRPr="00DB70D0" w:rsidR="00275D71" w:rsidP="009D721B" w:rsidRDefault="0024342A" w14:paraId="257AE934" w14:textId="77777777">
            <w:pPr>
              <w:keepNext/>
              <w:spacing w:before="80" w:after="80"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745" w:type="dxa"/>
          </w:tcPr>
          <w:p w:rsidRPr="00DB70D0" w:rsidR="00275D71" w:rsidP="009D721B" w:rsidRDefault="00275D71" w14:paraId="77513067" w14:textId="77777777">
            <w:pPr>
              <w:keepNext/>
              <w:spacing w:before="80" w:after="80" w:line="276" w:lineRule="auto"/>
              <w:ind w:left="0"/>
              <w:rPr>
                <w:rFonts w:cs="Arial"/>
              </w:rPr>
            </w:pPr>
          </w:p>
        </w:tc>
      </w:tr>
      <w:tr w:rsidRPr="00DB70D0" w:rsidR="00275D71" w:rsidTr="00275D71" w14:paraId="4EA66574" w14:textId="77777777">
        <w:tc>
          <w:tcPr>
            <w:tcW w:w="630" w:type="dxa"/>
          </w:tcPr>
          <w:p w:rsidRPr="00DB70D0" w:rsidR="00275D71" w:rsidP="009D721B" w:rsidRDefault="00275D71" w14:paraId="18A3B0A8" w14:textId="77777777">
            <w:pPr>
              <w:keepNext/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DB70D0">
              <w:rPr>
                <w:rFonts w:cs="Arial"/>
              </w:rPr>
              <w:t>3</w:t>
            </w:r>
          </w:p>
        </w:tc>
        <w:tc>
          <w:tcPr>
            <w:tcW w:w="4246" w:type="dxa"/>
          </w:tcPr>
          <w:p w:rsidRPr="00DB70D0" w:rsidR="00275D71" w:rsidP="009D721B" w:rsidRDefault="00275D71" w14:paraId="5ABCDFB8" w14:textId="77777777">
            <w:pPr>
              <w:keepNext/>
              <w:spacing w:before="80" w:after="80" w:line="276" w:lineRule="auto"/>
              <w:ind w:left="0"/>
              <w:rPr>
                <w:rFonts w:cs="Arial"/>
              </w:rPr>
            </w:pPr>
            <w:r w:rsidRPr="00DB70D0">
              <w:rPr>
                <w:rFonts w:cs="Arial"/>
              </w:rPr>
              <w:t>Provide orientation in CM plan to project teams</w:t>
            </w:r>
          </w:p>
        </w:tc>
        <w:tc>
          <w:tcPr>
            <w:tcW w:w="659" w:type="dxa"/>
          </w:tcPr>
          <w:p w:rsidRPr="00DB70D0" w:rsidR="00275D71" w:rsidP="009D721B" w:rsidRDefault="0024342A" w14:paraId="1ADF6E26" w14:textId="77777777">
            <w:pPr>
              <w:keepNext/>
              <w:spacing w:before="80" w:after="80"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745" w:type="dxa"/>
          </w:tcPr>
          <w:p w:rsidRPr="00DB70D0" w:rsidR="00275D71" w:rsidP="009D721B" w:rsidRDefault="00275D71" w14:paraId="089170F0" w14:textId="77777777">
            <w:pPr>
              <w:keepNext/>
              <w:spacing w:before="80" w:after="80" w:line="276" w:lineRule="auto"/>
              <w:ind w:left="0"/>
              <w:rPr>
                <w:rFonts w:cs="Arial"/>
              </w:rPr>
            </w:pPr>
          </w:p>
        </w:tc>
      </w:tr>
      <w:tr w:rsidRPr="00DB70D0" w:rsidR="00275D71" w:rsidTr="00275D71" w14:paraId="5B045EEA" w14:textId="77777777">
        <w:tc>
          <w:tcPr>
            <w:tcW w:w="630" w:type="dxa"/>
          </w:tcPr>
          <w:p w:rsidRPr="00DB70D0" w:rsidR="00275D71" w:rsidP="009D721B" w:rsidRDefault="00275D71" w14:paraId="608EEACE" w14:textId="77777777">
            <w:pPr>
              <w:keepNext/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DB70D0">
              <w:rPr>
                <w:rFonts w:cs="Arial"/>
              </w:rPr>
              <w:t>4</w:t>
            </w:r>
          </w:p>
        </w:tc>
        <w:tc>
          <w:tcPr>
            <w:tcW w:w="4246" w:type="dxa"/>
          </w:tcPr>
          <w:p w:rsidRPr="00DB70D0" w:rsidR="00275D71" w:rsidP="009D721B" w:rsidRDefault="00275D71" w14:paraId="65D2CE9B" w14:textId="77777777">
            <w:pPr>
              <w:keepNext/>
              <w:spacing w:before="80" w:after="80" w:line="276" w:lineRule="auto"/>
              <w:ind w:left="0"/>
              <w:rPr>
                <w:rFonts w:cs="Arial"/>
              </w:rPr>
            </w:pPr>
            <w:r w:rsidRPr="00DB70D0">
              <w:rPr>
                <w:rFonts w:cs="Arial"/>
              </w:rPr>
              <w:t>Manage CI revision and Perform Project Baseline</w:t>
            </w:r>
          </w:p>
        </w:tc>
        <w:tc>
          <w:tcPr>
            <w:tcW w:w="659" w:type="dxa"/>
          </w:tcPr>
          <w:p w:rsidRPr="00DB70D0" w:rsidR="00275D71" w:rsidP="009D721B" w:rsidRDefault="0024342A" w14:paraId="634CEE1E" w14:textId="77777777">
            <w:pPr>
              <w:keepNext/>
              <w:spacing w:before="80" w:after="80"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745" w:type="dxa"/>
          </w:tcPr>
          <w:p w:rsidRPr="00DB70D0" w:rsidR="00275D71" w:rsidP="009D721B" w:rsidRDefault="00275D71" w14:paraId="1957DEA0" w14:textId="77777777">
            <w:pPr>
              <w:keepNext/>
              <w:spacing w:before="80" w:after="80" w:line="276" w:lineRule="auto"/>
              <w:ind w:left="0"/>
              <w:rPr>
                <w:rFonts w:cs="Arial"/>
              </w:rPr>
            </w:pPr>
          </w:p>
        </w:tc>
      </w:tr>
      <w:tr w:rsidRPr="00DB70D0" w:rsidR="00275D71" w:rsidTr="00275D71" w14:paraId="6EC2C951" w14:textId="77777777">
        <w:tc>
          <w:tcPr>
            <w:tcW w:w="630" w:type="dxa"/>
          </w:tcPr>
          <w:p w:rsidRPr="00DB70D0" w:rsidR="00275D71" w:rsidP="009D721B" w:rsidRDefault="00275D71" w14:paraId="51BA1917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DB70D0">
              <w:rPr>
                <w:rFonts w:cs="Arial"/>
              </w:rPr>
              <w:t>5</w:t>
            </w:r>
          </w:p>
        </w:tc>
        <w:tc>
          <w:tcPr>
            <w:tcW w:w="4246" w:type="dxa"/>
          </w:tcPr>
          <w:p w:rsidRPr="00DB70D0" w:rsidR="00275D71" w:rsidP="009D721B" w:rsidRDefault="00275D71" w14:paraId="6B615847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DB70D0">
              <w:rPr>
                <w:rFonts w:cs="Arial"/>
              </w:rPr>
              <w:t>Participate in Controlling Configuration Change</w:t>
            </w:r>
          </w:p>
        </w:tc>
        <w:tc>
          <w:tcPr>
            <w:tcW w:w="659" w:type="dxa"/>
          </w:tcPr>
          <w:p w:rsidRPr="00DB70D0" w:rsidR="00275D71" w:rsidP="009D721B" w:rsidRDefault="0024342A" w14:paraId="10847C3B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745" w:type="dxa"/>
          </w:tcPr>
          <w:p w:rsidRPr="00DB70D0" w:rsidR="00275D71" w:rsidP="009D721B" w:rsidRDefault="00275D71" w14:paraId="459E8E38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</w:p>
        </w:tc>
      </w:tr>
      <w:tr w:rsidRPr="00DB70D0" w:rsidR="00275D71" w:rsidTr="00275D71" w14:paraId="23DF535D" w14:textId="77777777">
        <w:tc>
          <w:tcPr>
            <w:tcW w:w="630" w:type="dxa"/>
          </w:tcPr>
          <w:p w:rsidRPr="00DB70D0" w:rsidR="00275D71" w:rsidP="009D721B" w:rsidRDefault="00275D71" w14:paraId="41B21380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DB70D0">
              <w:rPr>
                <w:rFonts w:cs="Arial"/>
              </w:rPr>
              <w:t>6</w:t>
            </w:r>
          </w:p>
        </w:tc>
        <w:tc>
          <w:tcPr>
            <w:tcW w:w="4246" w:type="dxa"/>
          </w:tcPr>
          <w:p w:rsidRPr="00DB70D0" w:rsidR="00275D71" w:rsidP="009D721B" w:rsidRDefault="00275D71" w14:paraId="67A2DEB4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DB70D0">
              <w:rPr>
                <w:rFonts w:cs="Arial"/>
              </w:rPr>
              <w:t>Control Access right</w:t>
            </w:r>
          </w:p>
        </w:tc>
        <w:tc>
          <w:tcPr>
            <w:tcW w:w="659" w:type="dxa"/>
          </w:tcPr>
          <w:p w:rsidRPr="00DB70D0" w:rsidR="00275D71" w:rsidP="009D721B" w:rsidRDefault="0024342A" w14:paraId="6E468AFC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745" w:type="dxa"/>
          </w:tcPr>
          <w:p w:rsidRPr="00DB70D0" w:rsidR="00275D71" w:rsidP="009D721B" w:rsidRDefault="00275D71" w14:paraId="234EDF75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</w:p>
        </w:tc>
      </w:tr>
      <w:tr w:rsidRPr="00DB70D0" w:rsidR="00275D71" w:rsidTr="00275D71" w14:paraId="7B8AADED" w14:textId="77777777">
        <w:tc>
          <w:tcPr>
            <w:tcW w:w="630" w:type="dxa"/>
          </w:tcPr>
          <w:p w:rsidRPr="00DB70D0" w:rsidR="00275D71" w:rsidP="009D721B" w:rsidRDefault="00275D71" w14:paraId="498DD1AE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DB70D0">
              <w:rPr>
                <w:rFonts w:cs="Arial"/>
              </w:rPr>
              <w:t>7</w:t>
            </w:r>
          </w:p>
        </w:tc>
        <w:tc>
          <w:tcPr>
            <w:tcW w:w="4246" w:type="dxa"/>
          </w:tcPr>
          <w:p w:rsidRPr="00DB70D0" w:rsidR="00275D71" w:rsidP="009D721B" w:rsidRDefault="00275D71" w14:paraId="60B1D135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DB70D0">
              <w:rPr>
                <w:rFonts w:cs="Arial"/>
              </w:rPr>
              <w:t>External Release</w:t>
            </w:r>
          </w:p>
        </w:tc>
        <w:tc>
          <w:tcPr>
            <w:tcW w:w="659" w:type="dxa"/>
          </w:tcPr>
          <w:p w:rsidRPr="00DB70D0" w:rsidR="00275D71" w:rsidP="009D721B" w:rsidRDefault="0024342A" w14:paraId="20B3C5A8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745" w:type="dxa"/>
          </w:tcPr>
          <w:p w:rsidRPr="00DB70D0" w:rsidR="00275D71" w:rsidP="009D721B" w:rsidRDefault="00275D71" w14:paraId="2BB28AFC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</w:p>
        </w:tc>
      </w:tr>
      <w:tr w:rsidRPr="00DB70D0" w:rsidR="00275D71" w:rsidTr="009A7370" w14:paraId="77DF42A8" w14:textId="77777777">
        <w:trPr>
          <w:trHeight w:val="742"/>
        </w:trPr>
        <w:tc>
          <w:tcPr>
            <w:tcW w:w="630" w:type="dxa"/>
          </w:tcPr>
          <w:p w:rsidRPr="00DB70D0" w:rsidR="00275D71" w:rsidP="009D721B" w:rsidRDefault="00275D71" w14:paraId="123F48C6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DB70D0">
              <w:rPr>
                <w:rFonts w:cs="Arial"/>
              </w:rPr>
              <w:t>8</w:t>
            </w:r>
          </w:p>
        </w:tc>
        <w:tc>
          <w:tcPr>
            <w:tcW w:w="4246" w:type="dxa"/>
          </w:tcPr>
          <w:p w:rsidRPr="00DB70D0" w:rsidR="00275D71" w:rsidP="009D721B" w:rsidRDefault="00275D71" w14:paraId="20D78828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DB70D0">
              <w:rPr>
                <w:rFonts w:cs="Arial"/>
              </w:rPr>
              <w:t>Track status of Changes to CIs in Change Control Report</w:t>
            </w:r>
          </w:p>
        </w:tc>
        <w:tc>
          <w:tcPr>
            <w:tcW w:w="659" w:type="dxa"/>
          </w:tcPr>
          <w:p w:rsidRPr="00DB70D0" w:rsidR="00275D71" w:rsidP="009D721B" w:rsidRDefault="00095883" w14:paraId="078F312A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745" w:type="dxa"/>
          </w:tcPr>
          <w:p w:rsidRPr="00DB70D0" w:rsidR="00275D71" w:rsidP="009D721B" w:rsidRDefault="00275D71" w14:paraId="1B5DC870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</w:p>
        </w:tc>
      </w:tr>
      <w:tr w:rsidRPr="00DB70D0" w:rsidR="00275D71" w:rsidTr="00275D71" w14:paraId="11EBF704" w14:textId="77777777">
        <w:tc>
          <w:tcPr>
            <w:tcW w:w="630" w:type="dxa"/>
          </w:tcPr>
          <w:p w:rsidRPr="00DB70D0" w:rsidR="00275D71" w:rsidP="009D721B" w:rsidRDefault="00275D71" w14:paraId="4B0D1C4B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DB70D0">
              <w:rPr>
                <w:rFonts w:cs="Arial"/>
              </w:rPr>
              <w:t>9</w:t>
            </w:r>
          </w:p>
        </w:tc>
        <w:tc>
          <w:tcPr>
            <w:tcW w:w="4246" w:type="dxa"/>
          </w:tcPr>
          <w:p w:rsidRPr="00DB70D0" w:rsidR="00275D71" w:rsidP="009D721B" w:rsidRDefault="00275D71" w14:paraId="51034D6D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DB70D0">
              <w:rPr>
                <w:rFonts w:cs="Arial"/>
              </w:rPr>
              <w:t xml:space="preserve">Track status of Infrastructures  </w:t>
            </w:r>
          </w:p>
        </w:tc>
        <w:tc>
          <w:tcPr>
            <w:tcW w:w="659" w:type="dxa"/>
          </w:tcPr>
          <w:p w:rsidRPr="00DB70D0" w:rsidR="00275D71" w:rsidP="009D721B" w:rsidRDefault="0024342A" w14:paraId="06BE22D2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745" w:type="dxa"/>
          </w:tcPr>
          <w:p w:rsidRPr="00DB70D0" w:rsidR="00275D71" w:rsidP="009D721B" w:rsidRDefault="00275D71" w14:paraId="474A8C0F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</w:p>
        </w:tc>
      </w:tr>
      <w:tr w:rsidRPr="00DB70D0" w:rsidR="00275D71" w:rsidTr="00275D71" w14:paraId="406F454E" w14:textId="77777777">
        <w:tc>
          <w:tcPr>
            <w:tcW w:w="630" w:type="dxa"/>
          </w:tcPr>
          <w:p w:rsidRPr="00DB70D0" w:rsidR="00275D71" w:rsidP="009D721B" w:rsidRDefault="00275D71" w14:paraId="24700695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DB70D0">
              <w:rPr>
                <w:rFonts w:cs="Arial"/>
              </w:rPr>
              <w:t>10</w:t>
            </w:r>
          </w:p>
        </w:tc>
        <w:tc>
          <w:tcPr>
            <w:tcW w:w="4246" w:type="dxa"/>
          </w:tcPr>
          <w:p w:rsidRPr="00DB70D0" w:rsidR="00275D71" w:rsidP="009D721B" w:rsidRDefault="00275D71" w14:paraId="78B94975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DB70D0">
              <w:rPr>
                <w:rFonts w:cs="Arial"/>
              </w:rPr>
              <w:t xml:space="preserve">Release or handover </w:t>
            </w:r>
            <w:proofErr w:type="spellStart"/>
            <w:r w:rsidRPr="00DB70D0" w:rsidR="003F6492">
              <w:rPr>
                <w:rFonts w:cs="Arial"/>
              </w:rPr>
              <w:t>equipment</w:t>
            </w:r>
            <w:r w:rsidR="003F6492">
              <w:rPr>
                <w:rFonts w:cs="Arial"/>
              </w:rPr>
              <w:t>s</w:t>
            </w:r>
            <w:proofErr w:type="spellEnd"/>
            <w:r w:rsidRPr="00DB70D0" w:rsidR="00A24E64">
              <w:rPr>
                <w:rFonts w:cs="Arial"/>
              </w:rPr>
              <w:t xml:space="preserve"> </w:t>
            </w:r>
            <w:r w:rsidRPr="00DB70D0">
              <w:rPr>
                <w:rFonts w:cs="Arial"/>
              </w:rPr>
              <w:t>(if any)</w:t>
            </w:r>
          </w:p>
        </w:tc>
        <w:tc>
          <w:tcPr>
            <w:tcW w:w="659" w:type="dxa"/>
          </w:tcPr>
          <w:p w:rsidRPr="00DB70D0" w:rsidR="00275D71" w:rsidP="009D721B" w:rsidRDefault="0024342A" w14:paraId="77440AB5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2745" w:type="dxa"/>
          </w:tcPr>
          <w:p w:rsidRPr="00DB70D0" w:rsidR="00275D71" w:rsidP="009D721B" w:rsidRDefault="00275D71" w14:paraId="085BAFAD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</w:p>
        </w:tc>
      </w:tr>
    </w:tbl>
    <w:p w:rsidRPr="003F6492" w:rsidR="00790512" w:rsidP="7FA7B385" w:rsidRDefault="00790512" w14:paraId="07C2A9CA" w14:textId="77777777" w14:noSpellErr="1">
      <w:pPr>
        <w:pStyle w:val="ListParagraph"/>
        <w:numPr>
          <w:ilvl w:val="1"/>
          <w:numId w:val="20"/>
        </w:numPr>
        <w:spacing w:line="276" w:lineRule="auto"/>
        <w:outlineLvl w:val="1"/>
        <w:rPr>
          <w:b w:val="1"/>
          <w:bCs w:val="1"/>
        </w:rPr>
      </w:pPr>
      <w:bookmarkStart w:name="_Toc488742651" w:id="9"/>
      <w:bookmarkStart w:name="_Toc488742776" w:id="10"/>
      <w:bookmarkStart w:name="_Toc488742901" w:id="11"/>
      <w:bookmarkStart w:name="_Toc488743025" w:id="12"/>
      <w:bookmarkStart w:name="_Toc488742652" w:id="13"/>
      <w:bookmarkStart w:name="_Toc488742777" w:id="14"/>
      <w:bookmarkStart w:name="_Toc488742902" w:id="15"/>
      <w:bookmarkStart w:name="_Toc488743026" w:id="16"/>
      <w:bookmarkStart w:name="_Toc488742702" w:id="17"/>
      <w:bookmarkStart w:name="_Toc488742827" w:id="18"/>
      <w:bookmarkStart w:name="_Toc488742952" w:id="19"/>
      <w:bookmarkStart w:name="_Toc488743076" w:id="20"/>
      <w:bookmarkStart w:name="_Toc488742703" w:id="21"/>
      <w:bookmarkStart w:name="_Toc488742828" w:id="22"/>
      <w:bookmarkStart w:name="_Toc488742953" w:id="23"/>
      <w:bookmarkStart w:name="_Toc488743077" w:id="24"/>
      <w:bookmarkStart w:name="_Toc488742704" w:id="25"/>
      <w:bookmarkStart w:name="_Toc488742829" w:id="26"/>
      <w:bookmarkStart w:name="_Toc488742954" w:id="27"/>
      <w:bookmarkStart w:name="_Toc488743078" w:id="28"/>
      <w:bookmarkStart w:name="_Toc488742719" w:id="29"/>
      <w:bookmarkStart w:name="_Toc488742844" w:id="30"/>
      <w:bookmarkStart w:name="_Toc488742969" w:id="31"/>
      <w:bookmarkStart w:name="_Toc488743093" w:id="32"/>
      <w:bookmarkStart w:name="_Toc488742736" w:id="33"/>
      <w:bookmarkStart w:name="_Toc488742861" w:id="34"/>
      <w:bookmarkStart w:name="_Toc488742986" w:id="35"/>
      <w:bookmarkStart w:name="_Toc488743110" w:id="36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Start w:name="_Toc1790731967" w:id="1650263020"/>
      <w:r w:rsidRPr="7FA7B385" w:rsidR="5945A8CC">
        <w:rPr>
          <w:b w:val="1"/>
          <w:bCs w:val="1"/>
        </w:rPr>
        <w:t>Definitions and Acronyms</w:t>
      </w:r>
      <w:bookmarkEnd w:id="1650263020"/>
    </w:p>
    <w:tbl>
      <w:tblPr>
        <w:tblW w:w="8280" w:type="dxa"/>
        <w:tblInd w:w="82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260"/>
        <w:gridCol w:w="3600"/>
        <w:gridCol w:w="2790"/>
      </w:tblGrid>
      <w:tr w:rsidRPr="00D400C7" w:rsidR="00275D71" w:rsidTr="00275D71" w14:paraId="01F5A06D" w14:textId="77777777">
        <w:trPr>
          <w:tblHeader/>
        </w:trPr>
        <w:tc>
          <w:tcPr>
            <w:tcW w:w="630" w:type="dxa"/>
            <w:shd w:val="clear" w:color="auto" w:fill="D9D9D9" w:themeFill="background1" w:themeFillShade="D9"/>
          </w:tcPr>
          <w:p w:rsidRPr="009D721B" w:rsidR="00275D71" w:rsidP="009D721B" w:rsidRDefault="00275D71" w14:paraId="51F865CD" w14:textId="77777777">
            <w:pPr>
              <w:spacing w:before="80" w:after="80" w:line="276" w:lineRule="auto"/>
              <w:ind w:left="0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No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Pr="009D721B" w:rsidR="00275D71" w:rsidP="009D721B" w:rsidRDefault="00275D71" w14:paraId="416644E3" w14:textId="77777777">
            <w:pPr>
              <w:spacing w:before="80" w:after="80" w:line="276" w:lineRule="auto"/>
              <w:ind w:left="0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Acronym</w:t>
            </w:r>
          </w:p>
        </w:tc>
        <w:tc>
          <w:tcPr>
            <w:tcW w:w="3600" w:type="dxa"/>
            <w:shd w:val="clear" w:color="auto" w:fill="D9D9D9" w:themeFill="background1" w:themeFillShade="D9"/>
            <w:vAlign w:val="center"/>
          </w:tcPr>
          <w:p w:rsidRPr="009D721B" w:rsidR="00275D71" w:rsidP="009D721B" w:rsidRDefault="00275D71" w14:paraId="0B6D8306" w14:textId="77777777">
            <w:pPr>
              <w:spacing w:before="80" w:after="80" w:line="276" w:lineRule="auto"/>
              <w:ind w:left="0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Definition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Pr="009D721B" w:rsidR="00275D71" w:rsidP="009D721B" w:rsidRDefault="00275D71" w14:paraId="03482665" w14:textId="77777777">
            <w:pPr>
              <w:spacing w:before="80" w:after="80" w:line="276" w:lineRule="auto"/>
              <w:ind w:left="0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Note</w:t>
            </w:r>
          </w:p>
        </w:tc>
      </w:tr>
      <w:tr w:rsidRPr="00D400C7" w:rsidR="00275D71" w:rsidTr="009A7370" w14:paraId="6637BFF3" w14:textId="77777777">
        <w:trPr>
          <w:trHeight w:val="508"/>
        </w:trPr>
        <w:tc>
          <w:tcPr>
            <w:tcW w:w="630" w:type="dxa"/>
          </w:tcPr>
          <w:p w:rsidRPr="009D721B" w:rsidR="00275D71" w:rsidP="009D721B" w:rsidRDefault="00275D71" w14:paraId="47181DC3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9D721B">
              <w:rPr>
                <w:rFonts w:cs="Arial"/>
              </w:rPr>
              <w:t>1</w:t>
            </w:r>
          </w:p>
        </w:tc>
        <w:tc>
          <w:tcPr>
            <w:tcW w:w="1260" w:type="dxa"/>
          </w:tcPr>
          <w:p w:rsidRPr="009D721B" w:rsidR="00275D71" w:rsidP="009D721B" w:rsidRDefault="00275D71" w14:paraId="033A9A1B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9D721B">
              <w:rPr>
                <w:rFonts w:cs="Arial"/>
              </w:rPr>
              <w:t>CC</w:t>
            </w:r>
          </w:p>
        </w:tc>
        <w:tc>
          <w:tcPr>
            <w:tcW w:w="3600" w:type="dxa"/>
          </w:tcPr>
          <w:p w:rsidRPr="009D721B" w:rsidR="00275D71" w:rsidP="009D721B" w:rsidRDefault="00275D71" w14:paraId="7A36A897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9D721B">
              <w:rPr>
                <w:rFonts w:cs="Arial"/>
              </w:rPr>
              <w:t>Infrastructure Configuration Controller</w:t>
            </w:r>
          </w:p>
        </w:tc>
        <w:tc>
          <w:tcPr>
            <w:tcW w:w="2790" w:type="dxa"/>
          </w:tcPr>
          <w:p w:rsidRPr="009D721B" w:rsidR="00275D71" w:rsidP="009D721B" w:rsidRDefault="00275D71" w14:paraId="1DEE9E33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</w:p>
        </w:tc>
      </w:tr>
      <w:tr w:rsidRPr="00D400C7" w:rsidR="00275D71" w:rsidTr="00275D71" w14:paraId="2E906380" w14:textId="77777777">
        <w:tc>
          <w:tcPr>
            <w:tcW w:w="630" w:type="dxa"/>
          </w:tcPr>
          <w:p w:rsidRPr="009D721B" w:rsidR="00275D71" w:rsidP="009D721B" w:rsidRDefault="00275D71" w14:paraId="03CBBAAD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9D721B">
              <w:rPr>
                <w:rFonts w:cs="Arial"/>
              </w:rPr>
              <w:t>2</w:t>
            </w:r>
          </w:p>
        </w:tc>
        <w:tc>
          <w:tcPr>
            <w:tcW w:w="1260" w:type="dxa"/>
          </w:tcPr>
          <w:p w:rsidRPr="009D721B" w:rsidR="00275D71" w:rsidP="009D721B" w:rsidRDefault="00275D71" w14:paraId="39C539D1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9D721B">
              <w:rPr>
                <w:rFonts w:cs="Arial"/>
              </w:rPr>
              <w:t>CCB</w:t>
            </w:r>
          </w:p>
        </w:tc>
        <w:tc>
          <w:tcPr>
            <w:tcW w:w="3600" w:type="dxa"/>
          </w:tcPr>
          <w:p w:rsidRPr="009D721B" w:rsidR="00275D71" w:rsidP="009D721B" w:rsidRDefault="00275D71" w14:paraId="5E47DEE4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9D721B">
              <w:rPr>
                <w:rFonts w:cs="Arial"/>
              </w:rPr>
              <w:t>Change Control Board</w:t>
            </w:r>
          </w:p>
        </w:tc>
        <w:tc>
          <w:tcPr>
            <w:tcW w:w="2790" w:type="dxa"/>
          </w:tcPr>
          <w:p w:rsidRPr="009D721B" w:rsidR="00275D71" w:rsidP="009D721B" w:rsidRDefault="00275D71" w14:paraId="063EB41D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</w:p>
        </w:tc>
      </w:tr>
      <w:tr w:rsidRPr="00D400C7" w:rsidR="00275D71" w:rsidTr="00275D71" w14:paraId="12370A31" w14:textId="77777777">
        <w:tc>
          <w:tcPr>
            <w:tcW w:w="630" w:type="dxa"/>
          </w:tcPr>
          <w:p w:rsidRPr="009D721B" w:rsidR="00275D71" w:rsidP="009D721B" w:rsidRDefault="00275D71" w14:paraId="7445EA5B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9D721B">
              <w:rPr>
                <w:rFonts w:cs="Arial"/>
              </w:rPr>
              <w:t>3</w:t>
            </w:r>
          </w:p>
        </w:tc>
        <w:tc>
          <w:tcPr>
            <w:tcW w:w="1260" w:type="dxa"/>
          </w:tcPr>
          <w:p w:rsidRPr="009D721B" w:rsidR="00275D71" w:rsidP="009D721B" w:rsidRDefault="00275D71" w14:paraId="393CA27D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9D721B">
              <w:rPr>
                <w:rFonts w:cs="Arial"/>
              </w:rPr>
              <w:t>CI</w:t>
            </w:r>
          </w:p>
        </w:tc>
        <w:tc>
          <w:tcPr>
            <w:tcW w:w="3600" w:type="dxa"/>
          </w:tcPr>
          <w:p w:rsidRPr="009D721B" w:rsidR="00275D71" w:rsidP="009D721B" w:rsidRDefault="00275D71" w14:paraId="663271F2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9D721B">
              <w:rPr>
                <w:rFonts w:cs="Arial"/>
              </w:rPr>
              <w:t>Configuration Item</w:t>
            </w:r>
          </w:p>
        </w:tc>
        <w:tc>
          <w:tcPr>
            <w:tcW w:w="2790" w:type="dxa"/>
          </w:tcPr>
          <w:p w:rsidRPr="009D721B" w:rsidR="00275D71" w:rsidP="009D721B" w:rsidRDefault="00275D71" w14:paraId="384A3744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</w:p>
        </w:tc>
      </w:tr>
      <w:tr w:rsidRPr="00D400C7" w:rsidR="00275D71" w:rsidTr="00275D71" w14:paraId="3A9C5EE3" w14:textId="77777777">
        <w:tc>
          <w:tcPr>
            <w:tcW w:w="630" w:type="dxa"/>
          </w:tcPr>
          <w:p w:rsidRPr="009D721B" w:rsidR="00275D71" w:rsidP="009D721B" w:rsidRDefault="00275D71" w14:paraId="648EAF26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9D721B">
              <w:rPr>
                <w:rFonts w:cs="Arial"/>
              </w:rPr>
              <w:t>4</w:t>
            </w:r>
          </w:p>
        </w:tc>
        <w:tc>
          <w:tcPr>
            <w:tcW w:w="1260" w:type="dxa"/>
          </w:tcPr>
          <w:p w:rsidRPr="009D721B" w:rsidR="00275D71" w:rsidP="009D721B" w:rsidRDefault="00275D71" w14:paraId="50E22B3B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9D721B">
              <w:rPr>
                <w:rFonts w:cs="Arial"/>
              </w:rPr>
              <w:t>CM</w:t>
            </w:r>
          </w:p>
        </w:tc>
        <w:tc>
          <w:tcPr>
            <w:tcW w:w="3600" w:type="dxa"/>
          </w:tcPr>
          <w:p w:rsidRPr="009D721B" w:rsidR="00275D71" w:rsidP="009D721B" w:rsidRDefault="00275D71" w14:paraId="0FA15BE4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9D721B">
              <w:rPr>
                <w:rFonts w:cs="Arial"/>
              </w:rPr>
              <w:t>Configuration Management</w:t>
            </w:r>
          </w:p>
        </w:tc>
        <w:tc>
          <w:tcPr>
            <w:tcW w:w="2790" w:type="dxa"/>
          </w:tcPr>
          <w:p w:rsidRPr="009D721B" w:rsidR="00275D71" w:rsidP="009D721B" w:rsidRDefault="00275D71" w14:paraId="3C4EEB0E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</w:p>
        </w:tc>
      </w:tr>
      <w:tr w:rsidRPr="00D400C7" w:rsidR="00275D71" w:rsidTr="00275D71" w14:paraId="356F103B" w14:textId="77777777">
        <w:tc>
          <w:tcPr>
            <w:tcW w:w="630" w:type="dxa"/>
          </w:tcPr>
          <w:p w:rsidRPr="009D721B" w:rsidR="00275D71" w:rsidP="009D721B" w:rsidRDefault="00275D71" w14:paraId="1BF10C66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9D721B">
              <w:rPr>
                <w:rFonts w:cs="Arial"/>
              </w:rPr>
              <w:t>5</w:t>
            </w:r>
          </w:p>
        </w:tc>
        <w:tc>
          <w:tcPr>
            <w:tcW w:w="1260" w:type="dxa"/>
          </w:tcPr>
          <w:p w:rsidRPr="009D721B" w:rsidR="00275D71" w:rsidP="009D721B" w:rsidRDefault="00275D71" w14:paraId="0975680B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9D721B">
              <w:rPr>
                <w:rFonts w:cs="Arial"/>
              </w:rPr>
              <w:t>PM</w:t>
            </w:r>
          </w:p>
        </w:tc>
        <w:tc>
          <w:tcPr>
            <w:tcW w:w="3600" w:type="dxa"/>
          </w:tcPr>
          <w:p w:rsidRPr="009D721B" w:rsidR="00275D71" w:rsidP="009D721B" w:rsidRDefault="00275D71" w14:paraId="7825304E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9D721B">
              <w:rPr>
                <w:rFonts w:cs="Arial"/>
              </w:rPr>
              <w:t>Project Manager</w:t>
            </w:r>
          </w:p>
        </w:tc>
        <w:tc>
          <w:tcPr>
            <w:tcW w:w="2790" w:type="dxa"/>
          </w:tcPr>
          <w:p w:rsidRPr="009D721B" w:rsidR="00275D71" w:rsidP="009D721B" w:rsidRDefault="00275D71" w14:paraId="45BB1706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</w:p>
        </w:tc>
      </w:tr>
      <w:tr w:rsidRPr="00D400C7" w:rsidR="00275D71" w:rsidTr="00275D71" w14:paraId="57A93E4A" w14:textId="77777777">
        <w:tc>
          <w:tcPr>
            <w:tcW w:w="630" w:type="dxa"/>
          </w:tcPr>
          <w:p w:rsidRPr="009D721B" w:rsidR="00275D71" w:rsidP="009D721B" w:rsidRDefault="00275D71" w14:paraId="00CE731E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9D721B">
              <w:rPr>
                <w:rFonts w:cs="Arial"/>
              </w:rPr>
              <w:t>6</w:t>
            </w:r>
          </w:p>
        </w:tc>
        <w:tc>
          <w:tcPr>
            <w:tcW w:w="1260" w:type="dxa"/>
            <w:vAlign w:val="center"/>
          </w:tcPr>
          <w:p w:rsidRPr="009D721B" w:rsidR="00275D71" w:rsidP="009D721B" w:rsidRDefault="00275D71" w14:paraId="0B22E48C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9D721B">
              <w:rPr>
                <w:rFonts w:cs="Arial"/>
              </w:rPr>
              <w:t>PTL</w:t>
            </w:r>
          </w:p>
        </w:tc>
        <w:tc>
          <w:tcPr>
            <w:tcW w:w="3600" w:type="dxa"/>
          </w:tcPr>
          <w:p w:rsidRPr="009D721B" w:rsidR="00275D71" w:rsidP="009D721B" w:rsidRDefault="00275D71" w14:paraId="54A68D80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9D721B">
              <w:rPr>
                <w:rFonts w:cs="Arial"/>
              </w:rPr>
              <w:t>Project Technical Leader</w:t>
            </w:r>
          </w:p>
        </w:tc>
        <w:tc>
          <w:tcPr>
            <w:tcW w:w="2790" w:type="dxa"/>
          </w:tcPr>
          <w:p w:rsidRPr="009D721B" w:rsidR="00275D71" w:rsidP="009D721B" w:rsidRDefault="00275D71" w14:paraId="148F4726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</w:p>
        </w:tc>
      </w:tr>
      <w:tr w:rsidRPr="00D400C7" w:rsidR="00275D71" w:rsidTr="00275D71" w14:paraId="4015672A" w14:textId="77777777">
        <w:tc>
          <w:tcPr>
            <w:tcW w:w="630" w:type="dxa"/>
          </w:tcPr>
          <w:p w:rsidRPr="009D721B" w:rsidR="00275D71" w:rsidP="009D721B" w:rsidRDefault="00275D71" w14:paraId="12C793A6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9D721B">
              <w:rPr>
                <w:rFonts w:cs="Arial"/>
              </w:rPr>
              <w:t>7</w:t>
            </w:r>
          </w:p>
        </w:tc>
        <w:tc>
          <w:tcPr>
            <w:tcW w:w="1260" w:type="dxa"/>
          </w:tcPr>
          <w:p w:rsidRPr="009D721B" w:rsidR="00275D71" w:rsidP="009D721B" w:rsidRDefault="00275D71" w14:paraId="0D77F6F6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9D721B">
              <w:rPr>
                <w:rFonts w:cs="Arial"/>
              </w:rPr>
              <w:t>PIC</w:t>
            </w:r>
          </w:p>
        </w:tc>
        <w:tc>
          <w:tcPr>
            <w:tcW w:w="3600" w:type="dxa"/>
          </w:tcPr>
          <w:p w:rsidRPr="009D721B" w:rsidR="00275D71" w:rsidP="009D721B" w:rsidRDefault="00275D71" w14:paraId="4E4A02EC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9D721B">
              <w:rPr>
                <w:rFonts w:cs="Arial"/>
              </w:rPr>
              <w:t>Person in Charge</w:t>
            </w:r>
          </w:p>
        </w:tc>
        <w:tc>
          <w:tcPr>
            <w:tcW w:w="2790" w:type="dxa"/>
          </w:tcPr>
          <w:p w:rsidRPr="009D721B" w:rsidR="00275D71" w:rsidP="009D721B" w:rsidRDefault="00275D71" w14:paraId="085F037C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</w:p>
        </w:tc>
      </w:tr>
      <w:tr w:rsidRPr="00D400C7" w:rsidR="00275D71" w:rsidTr="00275D71" w14:paraId="2F1E7485" w14:textId="77777777">
        <w:tc>
          <w:tcPr>
            <w:tcW w:w="630" w:type="dxa"/>
          </w:tcPr>
          <w:p w:rsidRPr="009D721B" w:rsidR="00275D71" w:rsidP="009D721B" w:rsidRDefault="00275D71" w14:paraId="10239C2A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9D721B">
              <w:rPr>
                <w:rFonts w:cs="Arial"/>
              </w:rPr>
              <w:t>8</w:t>
            </w:r>
          </w:p>
        </w:tc>
        <w:tc>
          <w:tcPr>
            <w:tcW w:w="1260" w:type="dxa"/>
          </w:tcPr>
          <w:p w:rsidRPr="009D721B" w:rsidR="00275D71" w:rsidP="009D721B" w:rsidRDefault="00275D71" w14:paraId="412AABEF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9D721B">
              <w:rPr>
                <w:rFonts w:cs="Arial"/>
              </w:rPr>
              <w:t>QA</w:t>
            </w:r>
          </w:p>
        </w:tc>
        <w:tc>
          <w:tcPr>
            <w:tcW w:w="3600" w:type="dxa"/>
          </w:tcPr>
          <w:p w:rsidRPr="009D721B" w:rsidR="00275D71" w:rsidP="009D721B" w:rsidRDefault="00275D71" w14:paraId="1D12BDE7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9D721B">
              <w:rPr>
                <w:rFonts w:cs="Arial"/>
              </w:rPr>
              <w:t>Quality Assurance Officer</w:t>
            </w:r>
          </w:p>
        </w:tc>
        <w:tc>
          <w:tcPr>
            <w:tcW w:w="2790" w:type="dxa"/>
          </w:tcPr>
          <w:p w:rsidRPr="009D721B" w:rsidR="00275D71" w:rsidP="009D721B" w:rsidRDefault="00275D71" w14:paraId="730C04BB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</w:p>
        </w:tc>
      </w:tr>
      <w:tr w:rsidRPr="00D400C7" w:rsidR="00275D71" w:rsidTr="00275D71" w14:paraId="0F19216D" w14:textId="77777777">
        <w:tc>
          <w:tcPr>
            <w:tcW w:w="630" w:type="dxa"/>
          </w:tcPr>
          <w:p w:rsidRPr="009D721B" w:rsidR="00275D71" w:rsidP="009D721B" w:rsidRDefault="00275D71" w14:paraId="3E68CC16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9D721B">
              <w:rPr>
                <w:rFonts w:cs="Arial"/>
              </w:rPr>
              <w:t>9</w:t>
            </w:r>
          </w:p>
        </w:tc>
        <w:tc>
          <w:tcPr>
            <w:tcW w:w="1260" w:type="dxa"/>
          </w:tcPr>
          <w:p w:rsidRPr="009D721B" w:rsidR="00275D71" w:rsidP="009D721B" w:rsidRDefault="00275D71" w14:paraId="556A438E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9D721B">
              <w:rPr>
                <w:rFonts w:cs="Arial"/>
              </w:rPr>
              <w:t>Source</w:t>
            </w:r>
          </w:p>
        </w:tc>
        <w:tc>
          <w:tcPr>
            <w:tcW w:w="3600" w:type="dxa"/>
          </w:tcPr>
          <w:p w:rsidRPr="009D721B" w:rsidR="00275D71" w:rsidP="009D721B" w:rsidRDefault="00275D71" w14:paraId="68AE7713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9D721B">
              <w:rPr>
                <w:rFonts w:cs="Arial"/>
              </w:rPr>
              <w:t>Source Code</w:t>
            </w:r>
          </w:p>
        </w:tc>
        <w:tc>
          <w:tcPr>
            <w:tcW w:w="2790" w:type="dxa"/>
          </w:tcPr>
          <w:p w:rsidRPr="009D721B" w:rsidR="00275D71" w:rsidP="009D721B" w:rsidRDefault="00275D71" w14:paraId="081B019A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</w:p>
        </w:tc>
      </w:tr>
      <w:tr w:rsidRPr="00D400C7" w:rsidR="00275D71" w:rsidTr="00275D71" w14:paraId="2BCF88BC" w14:textId="77777777">
        <w:tc>
          <w:tcPr>
            <w:tcW w:w="630" w:type="dxa"/>
          </w:tcPr>
          <w:p w:rsidRPr="009D721B" w:rsidR="00275D71" w:rsidP="009D721B" w:rsidRDefault="00275D71" w14:paraId="52241A14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9D721B">
              <w:rPr>
                <w:rFonts w:cs="Arial"/>
              </w:rPr>
              <w:t>10</w:t>
            </w:r>
          </w:p>
        </w:tc>
        <w:tc>
          <w:tcPr>
            <w:tcW w:w="1260" w:type="dxa"/>
          </w:tcPr>
          <w:p w:rsidRPr="009D721B" w:rsidR="00275D71" w:rsidP="009D721B" w:rsidRDefault="00275D71" w14:paraId="4E09560B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9D721B">
              <w:rPr>
                <w:rFonts w:cs="Arial"/>
              </w:rPr>
              <w:t>WIP</w:t>
            </w:r>
          </w:p>
        </w:tc>
        <w:tc>
          <w:tcPr>
            <w:tcW w:w="3600" w:type="dxa"/>
          </w:tcPr>
          <w:p w:rsidRPr="009D721B" w:rsidR="00275D71" w:rsidP="009D721B" w:rsidRDefault="00275D71" w14:paraId="5736C999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 w:rsidRPr="009D721B">
              <w:rPr>
                <w:rFonts w:cs="Arial"/>
              </w:rPr>
              <w:t>Work in Progress</w:t>
            </w:r>
          </w:p>
        </w:tc>
        <w:tc>
          <w:tcPr>
            <w:tcW w:w="2790" w:type="dxa"/>
          </w:tcPr>
          <w:p w:rsidRPr="009D721B" w:rsidR="00275D71" w:rsidP="009D721B" w:rsidRDefault="00275D71" w14:paraId="6BE0D81C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</w:p>
        </w:tc>
      </w:tr>
      <w:tr w:rsidRPr="00D400C7" w:rsidR="00DA581C" w:rsidTr="00275D71" w14:paraId="2CE185A1" w14:textId="77777777">
        <w:tc>
          <w:tcPr>
            <w:tcW w:w="630" w:type="dxa"/>
          </w:tcPr>
          <w:p w:rsidRPr="009D721B" w:rsidR="00DA581C" w:rsidP="009D721B" w:rsidRDefault="00DA581C" w14:paraId="53BD50C3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1260" w:type="dxa"/>
          </w:tcPr>
          <w:p w:rsidRPr="009D721B" w:rsidR="00DA581C" w:rsidP="009D721B" w:rsidRDefault="00DA581C" w14:paraId="20D03916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>
              <w:rPr>
                <w:rFonts w:cs="Arial"/>
                <w:sz w:val="18"/>
                <w:szCs w:val="18"/>
              </w:rPr>
              <w:t>MSN</w:t>
            </w:r>
          </w:p>
        </w:tc>
        <w:tc>
          <w:tcPr>
            <w:tcW w:w="3600" w:type="dxa"/>
          </w:tcPr>
          <w:p w:rsidRPr="009D721B" w:rsidR="00DA581C" w:rsidP="009D721B" w:rsidRDefault="00794FFE" w14:paraId="6F2AB836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  <w:r>
              <w:rPr>
                <w:rFonts w:cs="Arial"/>
              </w:rPr>
              <w:t>Module Short N</w:t>
            </w:r>
            <w:r w:rsidR="00DA581C">
              <w:rPr>
                <w:rFonts w:cs="Arial"/>
              </w:rPr>
              <w:t>ame</w:t>
            </w:r>
          </w:p>
        </w:tc>
        <w:tc>
          <w:tcPr>
            <w:tcW w:w="2790" w:type="dxa"/>
          </w:tcPr>
          <w:p w:rsidRPr="009D721B" w:rsidR="00DA581C" w:rsidP="009D721B" w:rsidRDefault="00DA581C" w14:paraId="54E9EACC" w14:textId="77777777">
            <w:pPr>
              <w:spacing w:before="80" w:after="80" w:line="276" w:lineRule="auto"/>
              <w:ind w:left="0"/>
              <w:rPr>
                <w:rFonts w:cs="Arial"/>
              </w:rPr>
            </w:pPr>
          </w:p>
        </w:tc>
      </w:tr>
    </w:tbl>
    <w:p w:rsidRPr="009A7370" w:rsidR="00757E1F" w:rsidP="009A7370" w:rsidRDefault="00DB70D0" w14:paraId="62D02C15" w14:textId="77777777" w14:noSpellErr="1">
      <w:pPr>
        <w:pStyle w:val="ListParagraph"/>
        <w:numPr>
          <w:ilvl w:val="1"/>
          <w:numId w:val="20"/>
        </w:numPr>
        <w:spacing w:line="276" w:lineRule="auto"/>
        <w:outlineLvl w:val="1"/>
        <w:rPr/>
      </w:pPr>
      <w:bookmarkStart w:name="_Toc450625505" w:id="38"/>
      <w:bookmarkStart w:name="_Toc450625576" w:id="39"/>
      <w:bookmarkStart w:name="_Toc455805989" w:id="40"/>
      <w:bookmarkStart w:name="_Toc139336490" w:id="41"/>
      <w:r w:rsidR="2DE96E0F">
        <w:rPr/>
        <w:t xml:space="preserve"> </w:t>
      </w:r>
      <w:bookmarkStart w:name="_Toc1619987090" w:id="1871468506"/>
      <w:r w:rsidRPr="7FA7B385" w:rsidR="6DD50BB9">
        <w:rPr>
          <w:b w:val="1"/>
          <w:bCs w:val="1"/>
        </w:rPr>
        <w:t>Standards</w:t>
      </w:r>
      <w:bookmarkEnd w:id="1871468506"/>
      <w:r w:rsidRPr="7FA7B385" w:rsidR="6DD50BB9">
        <w:rPr>
          <w:b w:val="1"/>
          <w:bCs w:val="1"/>
        </w:rPr>
        <w:t xml:space="preserve"> </w:t>
      </w:r>
    </w:p>
    <w:p w:rsidRPr="009A7370" w:rsidR="00757E1F" w:rsidP="009A7370" w:rsidRDefault="00757E1F" w14:paraId="6737FD1D" w14:textId="77777777">
      <w:pPr>
        <w:rPr>
          <w:i/>
        </w:rPr>
      </w:pPr>
    </w:p>
    <w:tbl>
      <w:tblPr>
        <w:tblW w:w="8280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83"/>
        <w:gridCol w:w="939"/>
        <w:gridCol w:w="1083"/>
        <w:gridCol w:w="5841"/>
        <w:gridCol w:w="661"/>
      </w:tblGrid>
      <w:tr w:rsidRPr="00C65E70" w:rsidR="00757E1F" w:rsidTr="00404364" w14:paraId="15BC9A5E" w14:textId="77777777">
        <w:trPr>
          <w:trHeight w:val="375"/>
        </w:trPr>
        <w:tc>
          <w:tcPr>
            <w:tcW w:w="520" w:type="dxa"/>
            <w:shd w:val="clear" w:color="000000" w:fill="D9D9D9"/>
            <w:vAlign w:val="center"/>
            <w:hideMark/>
          </w:tcPr>
          <w:p w:rsidRPr="009A7370" w:rsidR="00757E1F" w:rsidP="003A431A" w:rsidRDefault="00757E1F" w14:paraId="69F6396B" w14:textId="77777777">
            <w:pPr>
              <w:widowControl/>
              <w:spacing w:before="0" w:after="0" w:line="276" w:lineRule="auto"/>
              <w:ind w:left="0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9A7370">
              <w:rPr>
                <w:rFonts w:cs="Arial"/>
                <w:b/>
                <w:bCs/>
                <w:color w:val="000000" w:themeColor="text1"/>
              </w:rPr>
              <w:t>No</w:t>
            </w:r>
          </w:p>
        </w:tc>
        <w:tc>
          <w:tcPr>
            <w:tcW w:w="1541" w:type="dxa"/>
            <w:shd w:val="clear" w:color="000000" w:fill="D9D9D9"/>
            <w:vAlign w:val="center"/>
            <w:hideMark/>
          </w:tcPr>
          <w:p w:rsidRPr="009A7370" w:rsidR="00757E1F" w:rsidP="003A431A" w:rsidRDefault="00757E1F" w14:paraId="2605AFB0" w14:textId="77777777">
            <w:pPr>
              <w:widowControl/>
              <w:spacing w:before="0" w:after="0" w:line="276" w:lineRule="auto"/>
              <w:ind w:left="0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9A7370">
              <w:rPr>
                <w:rFonts w:cs="Arial"/>
                <w:b/>
                <w:bCs/>
                <w:color w:val="000000" w:themeColor="text1"/>
              </w:rPr>
              <w:t>Type</w:t>
            </w:r>
          </w:p>
        </w:tc>
        <w:tc>
          <w:tcPr>
            <w:tcW w:w="2328" w:type="dxa"/>
            <w:shd w:val="clear" w:color="000000" w:fill="D9D9D9"/>
            <w:vAlign w:val="center"/>
            <w:hideMark/>
          </w:tcPr>
          <w:p w:rsidRPr="009A7370" w:rsidR="00757E1F" w:rsidP="003A431A" w:rsidRDefault="00757E1F" w14:paraId="4331C968" w14:textId="77777777">
            <w:pPr>
              <w:widowControl/>
              <w:spacing w:before="0" w:after="0" w:line="276" w:lineRule="auto"/>
              <w:ind w:left="0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9A7370">
              <w:rPr>
                <w:rFonts w:cs="Arial"/>
                <w:b/>
                <w:bCs/>
                <w:color w:val="000000" w:themeColor="text1"/>
              </w:rPr>
              <w:t>Name</w:t>
            </w:r>
            <w:r w:rsidRPr="009A7370" w:rsidR="009217D9">
              <w:rPr>
                <w:rFonts w:cs="Arial"/>
                <w:b/>
                <w:bCs/>
                <w:color w:val="000000" w:themeColor="text1"/>
              </w:rPr>
              <w:t xml:space="preserve"> of Standard </w:t>
            </w:r>
          </w:p>
        </w:tc>
        <w:tc>
          <w:tcPr>
            <w:tcW w:w="3073" w:type="dxa"/>
            <w:shd w:val="clear" w:color="000000" w:fill="D9D9D9"/>
            <w:vAlign w:val="center"/>
            <w:hideMark/>
          </w:tcPr>
          <w:p w:rsidRPr="009A7370" w:rsidR="00757E1F" w:rsidP="003A431A" w:rsidRDefault="00757E1F" w14:paraId="680865C8" w14:textId="77777777">
            <w:pPr>
              <w:widowControl/>
              <w:spacing w:before="0" w:after="0" w:line="276" w:lineRule="auto"/>
              <w:ind w:left="0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9A7370">
              <w:rPr>
                <w:rFonts w:cs="Arial"/>
                <w:b/>
                <w:bCs/>
                <w:color w:val="000000" w:themeColor="text1"/>
              </w:rPr>
              <w:t>refer links</w:t>
            </w:r>
          </w:p>
        </w:tc>
        <w:tc>
          <w:tcPr>
            <w:tcW w:w="818" w:type="dxa"/>
            <w:shd w:val="clear" w:color="000000" w:fill="D9D9D9"/>
            <w:vAlign w:val="center"/>
            <w:hideMark/>
          </w:tcPr>
          <w:p w:rsidRPr="009A7370" w:rsidR="00757E1F" w:rsidP="003A431A" w:rsidRDefault="00757E1F" w14:paraId="2535A30B" w14:textId="77777777">
            <w:pPr>
              <w:widowControl/>
              <w:spacing w:before="0" w:after="0" w:line="276" w:lineRule="auto"/>
              <w:ind w:left="0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9A7370">
              <w:rPr>
                <w:rFonts w:cs="Arial"/>
                <w:b/>
                <w:bCs/>
                <w:color w:val="000000" w:themeColor="text1"/>
              </w:rPr>
              <w:t>Note</w:t>
            </w:r>
          </w:p>
        </w:tc>
      </w:tr>
      <w:tr w:rsidRPr="00C65E70" w:rsidR="00757E1F" w:rsidTr="00404364" w14:paraId="576DC614" w14:textId="77777777">
        <w:trPr>
          <w:trHeight w:val="375"/>
        </w:trPr>
        <w:tc>
          <w:tcPr>
            <w:tcW w:w="520" w:type="dxa"/>
            <w:shd w:val="clear" w:color="auto" w:fill="auto"/>
            <w:vAlign w:val="center"/>
            <w:hideMark/>
          </w:tcPr>
          <w:p w:rsidRPr="009A7370" w:rsidR="00757E1F" w:rsidP="003A431A" w:rsidRDefault="003611EF" w14:paraId="2B335F8D" w14:textId="5FB586A5">
            <w:pPr>
              <w:widowControl/>
              <w:spacing w:before="0" w:after="0" w:line="276" w:lineRule="auto"/>
              <w:ind w:left="0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</w:t>
            </w:r>
          </w:p>
        </w:tc>
        <w:tc>
          <w:tcPr>
            <w:tcW w:w="1541" w:type="dxa"/>
            <w:shd w:val="clear" w:color="auto" w:fill="auto"/>
            <w:vAlign w:val="center"/>
          </w:tcPr>
          <w:p w:rsidRPr="009A7370" w:rsidR="009217D9" w:rsidP="00404364" w:rsidRDefault="00404364" w14:paraId="6CE578D0" w14:textId="77777777">
            <w:pPr>
              <w:widowControl/>
              <w:spacing w:before="0" w:after="0" w:line="276" w:lineRule="auto"/>
              <w:ind w:left="0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Manage Process of Project</w:t>
            </w:r>
          </w:p>
        </w:tc>
        <w:tc>
          <w:tcPr>
            <w:tcW w:w="2328" w:type="dxa"/>
            <w:shd w:val="clear" w:color="auto" w:fill="auto"/>
            <w:vAlign w:val="center"/>
            <w:hideMark/>
          </w:tcPr>
          <w:p w:rsidRPr="009A7370" w:rsidR="00757E1F" w:rsidP="003A431A" w:rsidRDefault="00757E1F" w14:paraId="3A58C68A" w14:textId="77777777">
            <w:pPr>
              <w:widowControl/>
              <w:spacing w:before="0" w:after="0" w:line="276" w:lineRule="auto"/>
              <w:ind w:left="0"/>
              <w:jc w:val="left"/>
              <w:rPr>
                <w:rFonts w:cs="Arial"/>
                <w:color w:val="000000" w:themeColor="text1"/>
              </w:rPr>
            </w:pPr>
            <w:r w:rsidRPr="009A7370">
              <w:rPr>
                <w:rFonts w:cs="Arial"/>
                <w:color w:val="000000" w:themeColor="text1"/>
              </w:rPr>
              <w:t> </w:t>
            </w:r>
            <w:r w:rsidR="00404364">
              <w:rPr>
                <w:rFonts w:cs="Arial"/>
                <w:color w:val="000000" w:themeColor="text1"/>
              </w:rPr>
              <w:t>JIRA</w:t>
            </w:r>
          </w:p>
        </w:tc>
        <w:tc>
          <w:tcPr>
            <w:tcW w:w="3073" w:type="dxa"/>
            <w:shd w:val="clear" w:color="auto" w:fill="auto"/>
            <w:noWrap/>
            <w:vAlign w:val="center"/>
            <w:hideMark/>
          </w:tcPr>
          <w:p w:rsidRPr="009A7370" w:rsidR="00757E1F" w:rsidP="003A431A" w:rsidRDefault="003611EF" w14:paraId="7AC56316" w14:textId="74130439">
            <w:pPr>
              <w:widowControl/>
              <w:spacing w:before="0" w:after="0" w:line="276" w:lineRule="auto"/>
              <w:ind w:left="0"/>
              <w:jc w:val="center"/>
              <w:rPr>
                <w:rFonts w:cs="Arial"/>
                <w:color w:val="000000" w:themeColor="text1"/>
              </w:rPr>
            </w:pPr>
            <w:hyperlink w:history="1" r:id="rId16">
              <w:r w:rsidRPr="00592057">
                <w:rPr>
                  <w:rStyle w:val="Hyperlink"/>
                </w:rPr>
                <w:t>https://insight.fsoft.com.vn/jira9/projects/DAP1UAVFP/summary</w:t>
              </w:r>
            </w:hyperlink>
            <w:r>
              <w:t xml:space="preserve"> </w:t>
            </w:r>
          </w:p>
        </w:tc>
        <w:tc>
          <w:tcPr>
            <w:tcW w:w="818" w:type="dxa"/>
            <w:shd w:val="clear" w:color="auto" w:fill="auto"/>
            <w:vAlign w:val="center"/>
            <w:hideMark/>
          </w:tcPr>
          <w:p w:rsidRPr="009A7370" w:rsidR="00757E1F" w:rsidP="003A431A" w:rsidRDefault="00757E1F" w14:paraId="017743B9" w14:textId="77777777">
            <w:pPr>
              <w:widowControl/>
              <w:spacing w:before="0" w:after="0" w:line="276" w:lineRule="auto"/>
              <w:ind w:left="0"/>
              <w:jc w:val="left"/>
              <w:rPr>
                <w:rFonts w:cs="Arial"/>
                <w:color w:val="000000" w:themeColor="text1"/>
              </w:rPr>
            </w:pPr>
            <w:r w:rsidRPr="009A7370">
              <w:rPr>
                <w:rFonts w:cs="Arial"/>
                <w:color w:val="000000" w:themeColor="text1"/>
              </w:rPr>
              <w:t> </w:t>
            </w:r>
          </w:p>
        </w:tc>
      </w:tr>
    </w:tbl>
    <w:p w:rsidR="00757E1F" w:rsidRDefault="00757E1F" w14:paraId="2954DE1C" w14:textId="77777777">
      <w:pPr>
        <w:pStyle w:val="NormalIndent"/>
      </w:pPr>
    </w:p>
    <w:p w:rsidRPr="00213D62" w:rsidR="002162CA" w:rsidP="00DB70D0" w:rsidRDefault="002162CA" w14:paraId="37D9AC3E" w14:textId="77777777" w14:noSpellErr="1">
      <w:pPr>
        <w:pStyle w:val="Heading1"/>
        <w:numPr>
          <w:ilvl w:val="0"/>
          <w:numId w:val="23"/>
        </w:numPr>
        <w:rPr/>
      </w:pPr>
      <w:bookmarkStart w:name="_Toc551812192" w:id="1805665353"/>
      <w:r w:rsidR="5608FFF7">
        <w:rPr/>
        <w:t xml:space="preserve">configuration management </w:t>
      </w:r>
      <w:r w:rsidR="2D80394C">
        <w:rPr/>
        <w:t>Process</w:t>
      </w:r>
      <w:bookmarkEnd w:id="1805665353"/>
    </w:p>
    <w:p w:rsidR="000F1967" w:rsidP="7FA7B385" w:rsidRDefault="000F1967" w14:paraId="34B198B9" w14:textId="77777777" w14:noSpellErr="1">
      <w:pPr>
        <w:pStyle w:val="ListParagraph"/>
        <w:numPr>
          <w:ilvl w:val="1"/>
          <w:numId w:val="23"/>
        </w:numPr>
        <w:spacing w:line="276" w:lineRule="auto"/>
        <w:outlineLvl w:val="1"/>
        <w:rPr>
          <w:b w:val="1"/>
          <w:bCs w:val="1"/>
        </w:rPr>
      </w:pPr>
      <w:bookmarkEnd w:id="38"/>
      <w:bookmarkEnd w:id="39"/>
      <w:bookmarkEnd w:id="40"/>
      <w:bookmarkEnd w:id="41"/>
      <w:bookmarkStart w:name="_Toc154669189" w:id="1688011276"/>
      <w:r w:rsidRPr="7FA7B385" w:rsidR="342CACC4">
        <w:rPr>
          <w:b w:val="1"/>
          <w:bCs w:val="1"/>
        </w:rPr>
        <w:t>CI Identification</w:t>
      </w:r>
      <w:r w:rsidRPr="7FA7B385" w:rsidR="43C90002">
        <w:rPr>
          <w:b w:val="1"/>
          <w:bCs w:val="1"/>
        </w:rPr>
        <w:t xml:space="preserve"> rule</w:t>
      </w:r>
      <w:bookmarkEnd w:id="1688011276"/>
    </w:p>
    <w:p w:rsidRPr="00E22D01" w:rsidR="00E22D01" w:rsidP="00E22D01" w:rsidRDefault="0015608B" w14:paraId="1C3CAEA7" w14:textId="4FEBE7BD">
      <w:pPr>
        <w:pStyle w:val="NormalIndent"/>
        <w:ind w:left="720"/>
      </w:pPr>
      <w:r>
        <w:t>CI/CD is not applicable for project at this phase.</w:t>
      </w:r>
    </w:p>
    <w:p w:rsidRPr="009A7370" w:rsidR="009F0A36" w:rsidP="7FA7B385" w:rsidRDefault="002F17FE" w14:paraId="5F04EE0B" w14:textId="77777777" w14:noSpellErr="1">
      <w:pPr>
        <w:pStyle w:val="ListParagraph"/>
        <w:numPr>
          <w:ilvl w:val="1"/>
          <w:numId w:val="23"/>
        </w:numPr>
        <w:spacing w:line="276" w:lineRule="auto"/>
        <w:outlineLvl w:val="1"/>
        <w:rPr>
          <w:rFonts w:cs="Arial"/>
          <w:b w:val="1"/>
          <w:bCs w:val="1"/>
        </w:rPr>
      </w:pPr>
      <w:bookmarkStart w:name="_Toc1453301366" w:id="1818521788"/>
      <w:r w:rsidRPr="7FA7B385" w:rsidR="78B4FEBE">
        <w:rPr>
          <w:rFonts w:cs="Arial"/>
          <w:b w:val="1"/>
          <w:bCs w:val="1"/>
        </w:rPr>
        <w:t xml:space="preserve">CI </w:t>
      </w:r>
      <w:r w:rsidRPr="7FA7B385" w:rsidR="78B4FEBE">
        <w:rPr>
          <w:b w:val="1"/>
          <w:bCs w:val="1"/>
        </w:rPr>
        <w:t>List</w:t>
      </w:r>
      <w:r w:rsidRPr="7FA7B385" w:rsidR="78B4FEBE">
        <w:rPr>
          <w:rFonts w:cs="Arial"/>
          <w:b w:val="1"/>
          <w:bCs w:val="1"/>
        </w:rPr>
        <w:t xml:space="preserve"> </w:t>
      </w:r>
      <w:r w:rsidRPr="7FA7B385" w:rsidR="2A700B7F">
        <w:rPr>
          <w:rFonts w:cs="Arial"/>
          <w:b w:val="1"/>
          <w:bCs w:val="1"/>
        </w:rPr>
        <w:t>and Naming convention</w:t>
      </w:r>
      <w:bookmarkEnd w:id="1818521788"/>
    </w:p>
    <w:tbl>
      <w:tblPr>
        <w:tblW w:w="9252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517"/>
        <w:gridCol w:w="1439"/>
        <w:gridCol w:w="2246"/>
        <w:gridCol w:w="4050"/>
      </w:tblGrid>
      <w:tr w:rsidRPr="008822D4" w:rsidR="00A2214F" w:rsidTr="7FA7B385" w14:paraId="284021E1" w14:textId="77777777">
        <w:trPr>
          <w:trHeight w:val="255"/>
        </w:trPr>
        <w:tc>
          <w:tcPr>
            <w:tcW w:w="1517" w:type="dxa"/>
            <w:vMerge w:val="restart"/>
            <w:shd w:val="clear" w:color="auto" w:fill="C0C0C0"/>
            <w:tcMar/>
            <w:vAlign w:val="center"/>
            <w:hideMark/>
          </w:tcPr>
          <w:p w:rsidRPr="008822D4" w:rsidR="00A2214F" w:rsidP="00016EBC" w:rsidRDefault="00A2214F" w14:paraId="5B2D10BC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  <w:r w:rsidRPr="008822D4">
              <w:rPr>
                <w:rFonts w:cs="Arial"/>
                <w:b/>
                <w:bCs/>
              </w:rPr>
              <w:t>Main category</w:t>
            </w:r>
          </w:p>
        </w:tc>
        <w:tc>
          <w:tcPr>
            <w:tcW w:w="1439" w:type="dxa"/>
            <w:vMerge w:val="restart"/>
            <w:shd w:val="clear" w:color="auto" w:fill="C0C0C0"/>
            <w:tcMar/>
            <w:vAlign w:val="center"/>
            <w:hideMark/>
          </w:tcPr>
          <w:p w:rsidRPr="008822D4" w:rsidR="00A2214F" w:rsidP="00016EBC" w:rsidRDefault="00A2214F" w14:paraId="6AE7D5FC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  <w:r w:rsidRPr="008822D4">
              <w:rPr>
                <w:rFonts w:cs="Arial"/>
                <w:b/>
                <w:bCs/>
              </w:rPr>
              <w:t>CSCI</w:t>
            </w:r>
          </w:p>
        </w:tc>
        <w:tc>
          <w:tcPr>
            <w:tcW w:w="2246" w:type="dxa"/>
            <w:vMerge w:val="restart"/>
            <w:shd w:val="clear" w:color="auto" w:fill="C0C0C0"/>
            <w:tcMar/>
            <w:vAlign w:val="center"/>
            <w:hideMark/>
          </w:tcPr>
          <w:p w:rsidRPr="008822D4" w:rsidR="00A2214F" w:rsidP="00016EBC" w:rsidRDefault="00A2214F" w14:paraId="5B090EA5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  <w:r w:rsidRPr="008822D4">
              <w:rPr>
                <w:rFonts w:cs="Arial"/>
                <w:b/>
                <w:bCs/>
              </w:rPr>
              <w:t>Configuration Items</w:t>
            </w:r>
          </w:p>
        </w:tc>
        <w:tc>
          <w:tcPr>
            <w:tcW w:w="4050" w:type="dxa"/>
            <w:vMerge w:val="restart"/>
            <w:shd w:val="clear" w:color="auto" w:fill="C0C0C0"/>
            <w:tcMar/>
            <w:vAlign w:val="center"/>
            <w:hideMark/>
          </w:tcPr>
          <w:p w:rsidRPr="008822D4" w:rsidR="00A2214F" w:rsidP="00016EBC" w:rsidRDefault="00A2214F" w14:paraId="0583B194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  <w:r w:rsidRPr="008822D4">
              <w:rPr>
                <w:rFonts w:cs="Arial"/>
                <w:b/>
                <w:bCs/>
              </w:rPr>
              <w:t>Naming conventions</w:t>
            </w:r>
          </w:p>
        </w:tc>
      </w:tr>
      <w:tr w:rsidRPr="008822D4" w:rsidR="00A2214F" w:rsidTr="7FA7B385" w14:paraId="44FA0CB6" w14:textId="77777777">
        <w:trPr>
          <w:trHeight w:val="1020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A2214F" w:rsidP="00016EBC" w:rsidRDefault="00A2214F" w14:paraId="3F608789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A2214F" w:rsidP="00016EBC" w:rsidRDefault="00A2214F" w14:paraId="753C6197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vMerge/>
            <w:tcMar/>
            <w:vAlign w:val="center"/>
            <w:hideMark/>
          </w:tcPr>
          <w:p w:rsidRPr="008822D4" w:rsidR="00A2214F" w:rsidP="00016EBC" w:rsidRDefault="00A2214F" w14:paraId="2878E15B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4050" w:type="dxa"/>
            <w:vMerge/>
            <w:tcMar/>
            <w:vAlign w:val="center"/>
            <w:hideMark/>
          </w:tcPr>
          <w:p w:rsidRPr="008822D4" w:rsidR="00A2214F" w:rsidP="00016EBC" w:rsidRDefault="00A2214F" w14:paraId="406A3182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</w:tr>
      <w:tr w:rsidRPr="008822D4" w:rsidR="00026DB3" w:rsidTr="7FA7B385" w14:paraId="48A77E68" w14:textId="77777777">
        <w:trPr>
          <w:trHeight w:val="525"/>
        </w:trPr>
        <w:tc>
          <w:tcPr>
            <w:tcW w:w="1517" w:type="dxa"/>
            <w:vMerge w:val="restart"/>
            <w:shd w:val="clear" w:color="auto" w:fill="auto"/>
            <w:tcMar/>
            <w:vAlign w:val="center"/>
            <w:hideMark/>
          </w:tcPr>
          <w:p w:rsidRPr="008822D4" w:rsidR="00026DB3" w:rsidP="00016EBC" w:rsidRDefault="00026DB3" w14:paraId="47C67CB5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  <w:r w:rsidRPr="008822D4">
              <w:rPr>
                <w:rFonts w:cs="Arial"/>
                <w:b/>
                <w:bCs/>
              </w:rPr>
              <w:t>Information</w:t>
            </w:r>
          </w:p>
        </w:tc>
        <w:tc>
          <w:tcPr>
            <w:tcW w:w="1439" w:type="dxa"/>
            <w:vMerge w:val="restart"/>
            <w:shd w:val="clear" w:color="auto" w:fill="auto"/>
            <w:tcMar/>
            <w:vAlign w:val="center"/>
            <w:hideMark/>
          </w:tcPr>
          <w:p w:rsidRPr="008822D4" w:rsidR="00026DB3" w:rsidP="00016EBC" w:rsidRDefault="00026DB3" w14:paraId="24AAF662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  <w:r w:rsidRPr="008822D4">
              <w:rPr>
                <w:rFonts w:cs="Arial"/>
                <w:b/>
                <w:bCs/>
              </w:rPr>
              <w:t>Project Management</w:t>
            </w:r>
          </w:p>
        </w:tc>
        <w:tc>
          <w:tcPr>
            <w:tcW w:w="2246" w:type="dxa"/>
            <w:shd w:val="clear" w:color="auto" w:fill="auto"/>
            <w:tcMar/>
            <w:hideMark/>
          </w:tcPr>
          <w:p w:rsidRPr="00726C77" w:rsidR="00026DB3" w:rsidP="00016EBC" w:rsidRDefault="00026DB3" w14:paraId="4DBAE425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26C77">
              <w:rPr>
                <w:rFonts w:cs="Arial"/>
                <w:sz w:val="18"/>
                <w:szCs w:val="18"/>
              </w:rPr>
              <w:t>Estimation</w:t>
            </w:r>
          </w:p>
        </w:tc>
        <w:tc>
          <w:tcPr>
            <w:tcW w:w="4050" w:type="dxa"/>
            <w:shd w:val="clear" w:color="auto" w:fill="auto"/>
            <w:tcMar/>
            <w:hideMark/>
          </w:tcPr>
          <w:p w:rsidRPr="00726C77" w:rsidR="00026DB3" w:rsidP="006C3D64" w:rsidRDefault="00DD677B" w14:paraId="15CF316A" w14:textId="5D6564A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DD677B">
              <w:rPr>
                <w:rFonts w:cs="Arial"/>
                <w:sz w:val="18"/>
                <w:szCs w:val="18"/>
              </w:rPr>
              <w:t>FPT-Dronomy-Proposal-v0.3-by_ThangMA_Aug28</w:t>
            </w:r>
            <w:r w:rsidR="00026DB3">
              <w:rPr>
                <w:rFonts w:cs="Arial"/>
                <w:sz w:val="18"/>
                <w:szCs w:val="18"/>
              </w:rPr>
              <w:t>_yyyymmdd</w:t>
            </w:r>
          </w:p>
        </w:tc>
      </w:tr>
      <w:tr w:rsidRPr="008822D4" w:rsidR="00026DB3" w:rsidTr="7FA7B385" w14:paraId="527F500F" w14:textId="77777777">
        <w:trPr>
          <w:trHeight w:val="510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026DB3" w:rsidP="00016EBC" w:rsidRDefault="00026DB3" w14:paraId="5CA93FE2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026DB3" w:rsidP="00016EBC" w:rsidRDefault="00026DB3" w14:paraId="6404B4B7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hideMark/>
          </w:tcPr>
          <w:p w:rsidRPr="00726C77" w:rsidR="00026DB3" w:rsidP="00016EBC" w:rsidRDefault="00026DB3" w14:paraId="2395B4BD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26C77">
              <w:rPr>
                <w:rFonts w:cs="Arial"/>
                <w:sz w:val="18"/>
                <w:szCs w:val="18"/>
              </w:rPr>
              <w:t xml:space="preserve">Work Order </w:t>
            </w:r>
          </w:p>
        </w:tc>
        <w:tc>
          <w:tcPr>
            <w:tcW w:w="4050" w:type="dxa"/>
            <w:shd w:val="clear" w:color="auto" w:fill="auto"/>
            <w:tcMar/>
            <w:hideMark/>
          </w:tcPr>
          <w:p w:rsidRPr="00726C77" w:rsidR="00026DB3" w:rsidP="00016EBC" w:rsidRDefault="003611EF" w14:paraId="41436B7C" w14:textId="29F8FA14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DAP1_UAV</w:t>
            </w:r>
            <w:r w:rsidRPr="00726C77" w:rsidR="00026DB3">
              <w:rPr>
                <w:rFonts w:cs="Arial"/>
                <w:sz w:val="18"/>
                <w:szCs w:val="18"/>
              </w:rPr>
              <w:t xml:space="preserve">_Work </w:t>
            </w:r>
            <w:proofErr w:type="spellStart"/>
            <w:r w:rsidRPr="00726C77" w:rsidR="00026DB3">
              <w:rPr>
                <w:rFonts w:cs="Arial"/>
                <w:sz w:val="18"/>
                <w:szCs w:val="18"/>
              </w:rPr>
              <w:t>Order_vx.y</w:t>
            </w:r>
            <w:proofErr w:type="spellEnd"/>
          </w:p>
        </w:tc>
      </w:tr>
      <w:tr w:rsidRPr="008822D4" w:rsidR="00026DB3" w:rsidTr="7FA7B385" w14:paraId="5DD62C39" w14:textId="77777777">
        <w:trPr>
          <w:trHeight w:val="510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026DB3" w:rsidP="00016EBC" w:rsidRDefault="00026DB3" w14:paraId="792F2B62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026DB3" w:rsidP="00016EBC" w:rsidRDefault="00026DB3" w14:paraId="21A049F0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hideMark/>
          </w:tcPr>
          <w:p w:rsidRPr="00726C77" w:rsidR="00026DB3" w:rsidP="00016EBC" w:rsidRDefault="00026DB3" w14:paraId="1D412F11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26C77">
              <w:rPr>
                <w:rFonts w:cs="Arial"/>
                <w:sz w:val="18"/>
                <w:szCs w:val="18"/>
              </w:rPr>
              <w:t>Acceptance Note</w:t>
            </w:r>
          </w:p>
        </w:tc>
        <w:tc>
          <w:tcPr>
            <w:tcW w:w="4050" w:type="dxa"/>
            <w:shd w:val="clear" w:color="auto" w:fill="auto"/>
            <w:tcMar/>
            <w:hideMark/>
          </w:tcPr>
          <w:p w:rsidRPr="00726C77" w:rsidR="00026DB3" w:rsidP="006A385B" w:rsidRDefault="003611EF" w14:paraId="68B75F76" w14:textId="1256BC2B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DAP1_UAV</w:t>
            </w:r>
            <w:r w:rsidRPr="00726C77" w:rsidR="00026DB3">
              <w:rPr>
                <w:rFonts w:cs="Arial"/>
                <w:sz w:val="18"/>
                <w:szCs w:val="18"/>
              </w:rPr>
              <w:t xml:space="preserve">_Acceptance </w:t>
            </w:r>
            <w:proofErr w:type="spellStart"/>
            <w:r w:rsidRPr="00726C77" w:rsidR="00026DB3">
              <w:rPr>
                <w:rFonts w:cs="Arial"/>
                <w:sz w:val="18"/>
                <w:szCs w:val="18"/>
              </w:rPr>
              <w:t>Note_vx.y</w:t>
            </w:r>
            <w:proofErr w:type="spellEnd"/>
          </w:p>
        </w:tc>
      </w:tr>
      <w:tr w:rsidRPr="008822D4" w:rsidR="00026DB3" w:rsidTr="7FA7B385" w14:paraId="02C78EDC" w14:textId="77777777">
        <w:trPr>
          <w:trHeight w:val="510"/>
        </w:trPr>
        <w:tc>
          <w:tcPr>
            <w:tcW w:w="1517" w:type="dxa"/>
            <w:vMerge/>
            <w:tcMar/>
            <w:vAlign w:val="center"/>
          </w:tcPr>
          <w:p w:rsidRPr="008822D4" w:rsidR="00026DB3" w:rsidP="00016EBC" w:rsidRDefault="00026DB3" w14:paraId="7C6B784C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</w:tcPr>
          <w:p w:rsidRPr="008822D4" w:rsidR="00026DB3" w:rsidP="00016EBC" w:rsidRDefault="00026DB3" w14:paraId="41F2E389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</w:tcPr>
          <w:p w:rsidRPr="00726C77" w:rsidR="00026DB3" w:rsidP="00016EBC" w:rsidRDefault="00026DB3" w14:paraId="1E0FD637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26C77">
              <w:rPr>
                <w:rFonts w:cs="Arial"/>
                <w:sz w:val="18"/>
                <w:szCs w:val="18"/>
              </w:rPr>
              <w:t>Project Plan</w:t>
            </w:r>
          </w:p>
        </w:tc>
        <w:tc>
          <w:tcPr>
            <w:tcW w:w="4050" w:type="dxa"/>
            <w:shd w:val="clear" w:color="auto" w:fill="auto"/>
            <w:tcMar/>
          </w:tcPr>
          <w:p w:rsidRPr="00726C77" w:rsidR="00026DB3" w:rsidP="006A385B" w:rsidRDefault="003611EF" w14:paraId="6099AE7B" w14:textId="7D2BE972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DAP1_UAV</w:t>
            </w:r>
            <w:r w:rsidRPr="00726C77" w:rsidR="00026DB3">
              <w:rPr>
                <w:rFonts w:cs="Arial"/>
                <w:sz w:val="18"/>
                <w:szCs w:val="18"/>
              </w:rPr>
              <w:t>_Project_Plan_vx.y</w:t>
            </w:r>
          </w:p>
        </w:tc>
      </w:tr>
      <w:tr w:rsidRPr="008822D4" w:rsidR="00026DB3" w:rsidTr="7FA7B385" w14:paraId="334663E6" w14:textId="77777777">
        <w:trPr>
          <w:trHeight w:val="510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026DB3" w:rsidP="00016EBC" w:rsidRDefault="00026DB3" w14:paraId="4FE91354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026DB3" w:rsidP="00016EBC" w:rsidRDefault="00026DB3" w14:paraId="3B974FCA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hideMark/>
          </w:tcPr>
          <w:p w:rsidRPr="00726C77" w:rsidR="00026DB3" w:rsidP="00016EBC" w:rsidRDefault="00026DB3" w14:paraId="36DCBCCB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26C77">
              <w:rPr>
                <w:rFonts w:cs="Arial"/>
                <w:sz w:val="18"/>
                <w:szCs w:val="18"/>
              </w:rPr>
              <w:t>CM Plan</w:t>
            </w:r>
          </w:p>
        </w:tc>
        <w:tc>
          <w:tcPr>
            <w:tcW w:w="4050" w:type="dxa"/>
            <w:shd w:val="clear" w:color="auto" w:fill="auto"/>
            <w:tcMar/>
            <w:hideMark/>
          </w:tcPr>
          <w:p w:rsidRPr="00726C77" w:rsidR="00026DB3" w:rsidP="006A385B" w:rsidRDefault="003611EF" w14:paraId="4D438B5E" w14:textId="3FCDE164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DAP1_UAV</w:t>
            </w:r>
            <w:r w:rsidRPr="00726C77" w:rsidR="00026DB3">
              <w:rPr>
                <w:rFonts w:cs="Arial"/>
                <w:sz w:val="18"/>
                <w:szCs w:val="18"/>
              </w:rPr>
              <w:t>_CM_Plan.vx.y</w:t>
            </w:r>
          </w:p>
        </w:tc>
      </w:tr>
      <w:tr w:rsidRPr="008822D4" w:rsidR="00026DB3" w:rsidTr="7FA7B385" w14:paraId="576982B2" w14:textId="77777777">
        <w:trPr>
          <w:trHeight w:val="765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026DB3" w:rsidP="00016EBC" w:rsidRDefault="00026DB3" w14:paraId="05535819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026DB3" w:rsidP="00016EBC" w:rsidRDefault="00026DB3" w14:paraId="6967628A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hideMark/>
          </w:tcPr>
          <w:p w:rsidRPr="00726C77" w:rsidR="00026DB3" w:rsidP="00016EBC" w:rsidRDefault="00026DB3" w14:paraId="3E3C2F76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26C77">
              <w:rPr>
                <w:rFonts w:cs="Arial"/>
                <w:sz w:val="18"/>
                <w:szCs w:val="18"/>
              </w:rPr>
              <w:t>Process Compliance Verification</w:t>
            </w:r>
          </w:p>
        </w:tc>
        <w:tc>
          <w:tcPr>
            <w:tcW w:w="4050" w:type="dxa"/>
            <w:shd w:val="clear" w:color="auto" w:fill="auto"/>
            <w:tcMar/>
            <w:hideMark/>
          </w:tcPr>
          <w:p w:rsidRPr="00726C77" w:rsidR="00026DB3" w:rsidP="00016EBC" w:rsidRDefault="00000000" w14:paraId="25F587DA" w14:textId="6BA73743">
            <w:pPr>
              <w:widowControl/>
              <w:spacing w:before="0" w:after="0"/>
              <w:ind w:left="0"/>
              <w:jc w:val="left"/>
              <w:rPr>
                <w:rFonts w:cs="Arial"/>
                <w:color w:val="0000FF"/>
                <w:u w:val="single"/>
              </w:rPr>
            </w:pPr>
            <w:hyperlink w:history="1" r:id="rId17">
              <w:r w:rsidRPr="00726C77" w:rsidR="00026DB3">
                <w:rPr>
                  <w:sz w:val="18"/>
                  <w:szCs w:val="18"/>
                </w:rPr>
                <w:t>control in FI2.0:</w:t>
              </w:r>
              <w:r w:rsidRPr="00726C77" w:rsidR="00026DB3">
                <w:rPr>
                  <w:rFonts w:cs="Arial"/>
                  <w:sz w:val="18"/>
                  <w:szCs w:val="18"/>
                </w:rPr>
                <w:br/>
              </w:r>
              <w:r w:rsidRPr="00DD677B" w:rsidR="00DD677B">
                <w:rPr>
                  <w:color w:val="0070C0"/>
                  <w:sz w:val="18"/>
                  <w:szCs w:val="18"/>
                  <w:u w:val="single"/>
                </w:rPr>
                <w:t>https://insight.fsoft.com.vn/jira9/secure/pcvCustomizeProject.jspa?projectKey=DAP1UAVFP&amp;tab=ONE_PAGE_QA_MENU</w:t>
              </w:r>
            </w:hyperlink>
            <w:r w:rsidR="00DD677B">
              <w:rPr>
                <w:color w:val="0070C0"/>
                <w:sz w:val="18"/>
                <w:szCs w:val="18"/>
                <w:u w:val="single"/>
              </w:rPr>
              <w:t xml:space="preserve"> </w:t>
            </w:r>
          </w:p>
        </w:tc>
      </w:tr>
      <w:tr w:rsidRPr="008822D4" w:rsidR="00026DB3" w:rsidTr="7FA7B385" w14:paraId="27E063FE" w14:textId="77777777">
        <w:trPr>
          <w:trHeight w:val="571"/>
        </w:trPr>
        <w:tc>
          <w:tcPr>
            <w:tcW w:w="1517" w:type="dxa"/>
            <w:vMerge/>
            <w:tcMar/>
            <w:vAlign w:val="center"/>
          </w:tcPr>
          <w:p w:rsidRPr="008822D4" w:rsidR="00026DB3" w:rsidP="00016EBC" w:rsidRDefault="00026DB3" w14:paraId="05C7D1F7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</w:tcPr>
          <w:p w:rsidRPr="008822D4" w:rsidR="00026DB3" w:rsidP="00016EBC" w:rsidRDefault="00026DB3" w14:paraId="5DCEA867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</w:tcPr>
          <w:p w:rsidRPr="00726C77" w:rsidR="00026DB3" w:rsidP="00016EBC" w:rsidRDefault="00026DB3" w14:paraId="5C1F4FAF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26C77">
              <w:rPr>
                <w:rFonts w:cs="Arial"/>
                <w:sz w:val="18"/>
                <w:szCs w:val="18"/>
              </w:rPr>
              <w:t>QA Service Agreement</w:t>
            </w:r>
          </w:p>
        </w:tc>
        <w:tc>
          <w:tcPr>
            <w:tcW w:w="4050" w:type="dxa"/>
            <w:shd w:val="clear" w:color="auto" w:fill="auto"/>
            <w:tcMar/>
          </w:tcPr>
          <w:p w:rsidRPr="00726C77" w:rsidR="00026DB3" w:rsidP="006A385B" w:rsidRDefault="00DD677B" w14:paraId="3840C55D" w14:textId="413ABF30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DAP1_UAV</w:t>
            </w:r>
            <w:r w:rsidRPr="00726C77" w:rsidR="00026DB3">
              <w:rPr>
                <w:rFonts w:cs="Arial"/>
                <w:sz w:val="18"/>
                <w:szCs w:val="18"/>
              </w:rPr>
              <w:t>_QAServiceAgreement_vx.y</w:t>
            </w:r>
          </w:p>
        </w:tc>
      </w:tr>
      <w:tr w:rsidRPr="008822D4" w:rsidR="00026DB3" w:rsidTr="7FA7B385" w14:paraId="1D4C0670" w14:textId="77777777">
        <w:trPr>
          <w:trHeight w:val="427"/>
        </w:trPr>
        <w:tc>
          <w:tcPr>
            <w:tcW w:w="1517" w:type="dxa"/>
            <w:vMerge/>
            <w:tcMar/>
            <w:vAlign w:val="center"/>
          </w:tcPr>
          <w:p w:rsidRPr="008822D4" w:rsidR="00026DB3" w:rsidP="00016EBC" w:rsidRDefault="00026DB3" w14:paraId="6668CDA1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</w:tcPr>
          <w:p w:rsidRPr="008822D4" w:rsidR="00026DB3" w:rsidP="00016EBC" w:rsidRDefault="00026DB3" w14:paraId="5DA588D5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</w:tcPr>
          <w:p w:rsidRPr="00726C77" w:rsidR="00026DB3" w:rsidP="00016EBC" w:rsidRDefault="00026DB3" w14:paraId="327F2A12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26C77">
              <w:rPr>
                <w:rFonts w:cs="Arial"/>
                <w:sz w:val="18"/>
                <w:szCs w:val="18"/>
              </w:rPr>
              <w:t>Daily report</w:t>
            </w:r>
          </w:p>
        </w:tc>
        <w:tc>
          <w:tcPr>
            <w:tcW w:w="4050" w:type="dxa"/>
            <w:shd w:val="clear" w:color="auto" w:fill="auto"/>
            <w:tcMar/>
          </w:tcPr>
          <w:p w:rsidRPr="00726C77" w:rsidR="00026DB3" w:rsidP="006A385B" w:rsidRDefault="003611EF" w14:paraId="537DD472" w14:textId="3A7D2496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DAP1_UAV</w:t>
            </w:r>
            <w:r w:rsidRPr="00726C77" w:rsidR="00026DB3">
              <w:rPr>
                <w:rFonts w:cs="Arial"/>
                <w:sz w:val="18"/>
                <w:szCs w:val="18"/>
              </w:rPr>
              <w:t xml:space="preserve">_daily </w:t>
            </w:r>
            <w:proofErr w:type="spellStart"/>
            <w:r w:rsidRPr="00726C77" w:rsidR="00026DB3">
              <w:rPr>
                <w:rFonts w:cs="Arial"/>
                <w:sz w:val="18"/>
                <w:szCs w:val="18"/>
              </w:rPr>
              <w:t>report_yyyymmdd</w:t>
            </w:r>
            <w:proofErr w:type="spellEnd"/>
          </w:p>
        </w:tc>
      </w:tr>
      <w:tr w:rsidRPr="008822D4" w:rsidR="00026DB3" w:rsidTr="7FA7B385" w14:paraId="00C0CC3C" w14:textId="77777777">
        <w:trPr>
          <w:trHeight w:val="283"/>
        </w:trPr>
        <w:tc>
          <w:tcPr>
            <w:tcW w:w="1517" w:type="dxa"/>
            <w:vMerge/>
            <w:tcMar/>
            <w:vAlign w:val="center"/>
          </w:tcPr>
          <w:p w:rsidRPr="008822D4" w:rsidR="00026DB3" w:rsidP="00016EBC" w:rsidRDefault="00026DB3" w14:paraId="089FB52E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</w:tcPr>
          <w:p w:rsidRPr="008822D4" w:rsidR="00026DB3" w:rsidP="00016EBC" w:rsidRDefault="00026DB3" w14:paraId="71F66BEB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</w:tcPr>
          <w:p w:rsidRPr="00726C77" w:rsidR="00026DB3" w:rsidP="00016EBC" w:rsidRDefault="00026DB3" w14:paraId="1596F7C8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26C77">
              <w:rPr>
                <w:rFonts w:cs="Arial"/>
                <w:sz w:val="18"/>
                <w:szCs w:val="18"/>
              </w:rPr>
              <w:t>Project Report</w:t>
            </w:r>
          </w:p>
        </w:tc>
        <w:tc>
          <w:tcPr>
            <w:tcW w:w="4050" w:type="dxa"/>
            <w:shd w:val="clear" w:color="auto" w:fill="auto"/>
            <w:tcMar/>
          </w:tcPr>
          <w:p w:rsidRPr="00726C77" w:rsidR="00026DB3" w:rsidP="006A385B" w:rsidRDefault="003611EF" w14:paraId="5BAC6C3A" w14:textId="422F6810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DAP1_UAV</w:t>
            </w:r>
            <w:r w:rsidR="006A385B">
              <w:rPr>
                <w:rFonts w:cs="Arial"/>
                <w:sz w:val="18"/>
                <w:szCs w:val="18"/>
              </w:rPr>
              <w:t>_</w:t>
            </w:r>
            <w:r w:rsidR="00DD677B">
              <w:rPr>
                <w:rFonts w:cs="Arial"/>
                <w:sz w:val="18"/>
                <w:szCs w:val="18"/>
              </w:rPr>
              <w:t>Weekly</w:t>
            </w:r>
            <w:r w:rsidR="006A385B">
              <w:rPr>
                <w:rFonts w:cs="Arial"/>
                <w:sz w:val="18"/>
                <w:szCs w:val="18"/>
              </w:rPr>
              <w:t>Report_</w:t>
            </w:r>
            <w:r w:rsidRPr="00726C77" w:rsidR="00026DB3">
              <w:rPr>
                <w:rFonts w:cs="Arial"/>
                <w:sz w:val="18"/>
                <w:szCs w:val="18"/>
              </w:rPr>
              <w:t>vx.y</w:t>
            </w:r>
          </w:p>
        </w:tc>
      </w:tr>
      <w:tr w:rsidRPr="008822D4" w:rsidR="00026DB3" w:rsidTr="7FA7B385" w14:paraId="67FD783B" w14:textId="77777777">
        <w:trPr>
          <w:trHeight w:val="510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026DB3" w:rsidP="00016EBC" w:rsidRDefault="00026DB3" w14:paraId="7F67C121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026DB3" w:rsidP="00016EBC" w:rsidRDefault="00026DB3" w14:paraId="4A691D0E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hideMark/>
          </w:tcPr>
          <w:p w:rsidRPr="00726C77" w:rsidR="00026DB3" w:rsidP="00016EBC" w:rsidRDefault="00026DB3" w14:paraId="3D8C7016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26C77">
              <w:rPr>
                <w:rFonts w:cs="Arial"/>
                <w:sz w:val="18"/>
                <w:szCs w:val="18"/>
              </w:rPr>
              <w:t>Meeting Minutes</w:t>
            </w:r>
          </w:p>
        </w:tc>
        <w:tc>
          <w:tcPr>
            <w:tcW w:w="4050" w:type="dxa"/>
            <w:shd w:val="clear" w:color="auto" w:fill="auto"/>
            <w:tcMar/>
            <w:hideMark/>
          </w:tcPr>
          <w:p w:rsidRPr="00726C77" w:rsidR="00026DB3" w:rsidP="006A385B" w:rsidRDefault="006A385B" w14:paraId="4FB4D934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Weekly_Meeting_Minutes_yyyymmdd</w:t>
            </w:r>
            <w:proofErr w:type="spellEnd"/>
          </w:p>
        </w:tc>
      </w:tr>
      <w:tr w:rsidRPr="008822D4" w:rsidR="00026DB3" w:rsidTr="7FA7B385" w14:paraId="5BFD192A" w14:textId="77777777">
        <w:trPr>
          <w:trHeight w:val="510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026DB3" w:rsidP="00016EBC" w:rsidRDefault="00026DB3" w14:paraId="01FA4F32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 w:val="restart"/>
            <w:shd w:val="clear" w:color="auto" w:fill="auto"/>
            <w:tcMar/>
            <w:vAlign w:val="center"/>
            <w:hideMark/>
          </w:tcPr>
          <w:p w:rsidRPr="008822D4" w:rsidR="00026DB3" w:rsidP="00016EBC" w:rsidRDefault="00026DB3" w14:paraId="7ABCE9E2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  <w:r w:rsidRPr="008822D4">
              <w:rPr>
                <w:rFonts w:cs="Arial"/>
                <w:b/>
                <w:bCs/>
              </w:rPr>
              <w:t>Requirement &amp; Design</w:t>
            </w:r>
          </w:p>
        </w:tc>
        <w:tc>
          <w:tcPr>
            <w:tcW w:w="2246" w:type="dxa"/>
            <w:shd w:val="clear" w:color="auto" w:fill="auto"/>
            <w:tcMar/>
            <w:hideMark/>
          </w:tcPr>
          <w:p w:rsidRPr="00FD596E" w:rsidR="00026DB3" w:rsidP="00016EBC" w:rsidRDefault="00026DB3" w14:paraId="3C657033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FD596E">
              <w:rPr>
                <w:rFonts w:cs="Arial"/>
                <w:sz w:val="18"/>
                <w:szCs w:val="18"/>
              </w:rPr>
              <w:t>Software Requirement Specification</w:t>
            </w:r>
          </w:p>
        </w:tc>
        <w:tc>
          <w:tcPr>
            <w:tcW w:w="4050" w:type="dxa"/>
            <w:shd w:val="clear" w:color="auto" w:fill="auto"/>
            <w:tcMar/>
            <w:hideMark/>
          </w:tcPr>
          <w:p w:rsidRPr="00FD596E" w:rsidR="00026DB3" w:rsidP="006C3D64" w:rsidRDefault="00026DB3" w14:paraId="1A8E3111" w14:textId="072A6532">
            <w:pPr>
              <w:ind w:left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SRS_&lt;</w:t>
            </w:r>
            <w:proofErr w:type="spellStart"/>
            <w:r w:rsidR="007A6422">
              <w:rPr>
                <w:rFonts w:cs="Arial"/>
                <w:sz w:val="18"/>
                <w:szCs w:val="18"/>
              </w:rPr>
              <w:t>Feature</w:t>
            </w:r>
            <w:r>
              <w:rPr>
                <w:rFonts w:cs="Arial"/>
                <w:sz w:val="18"/>
                <w:szCs w:val="18"/>
              </w:rPr>
              <w:t>Name</w:t>
            </w:r>
            <w:proofErr w:type="spellEnd"/>
            <w:r>
              <w:rPr>
                <w:rFonts w:cs="Arial"/>
                <w:sz w:val="18"/>
                <w:szCs w:val="18"/>
              </w:rPr>
              <w:t>&gt;_</w:t>
            </w:r>
            <w:proofErr w:type="spellStart"/>
            <w:r w:rsidR="007A6422">
              <w:rPr>
                <w:rFonts w:cs="Arial"/>
                <w:sz w:val="18"/>
                <w:szCs w:val="18"/>
              </w:rPr>
              <w:t>x</w:t>
            </w:r>
            <w:r w:rsidRPr="006C3D64" w:rsidR="007A6422">
              <w:rPr>
                <w:rFonts w:cs="Arial"/>
                <w:sz w:val="18"/>
                <w:szCs w:val="18"/>
              </w:rPr>
              <w:t>.</w:t>
            </w:r>
            <w:r w:rsidR="007A6422">
              <w:rPr>
                <w:rFonts w:cs="Arial"/>
                <w:sz w:val="18"/>
                <w:szCs w:val="18"/>
              </w:rPr>
              <w:t>y</w:t>
            </w:r>
            <w:proofErr w:type="spellEnd"/>
          </w:p>
        </w:tc>
      </w:tr>
      <w:tr w:rsidRPr="008822D4" w:rsidR="00026DB3" w:rsidTr="7FA7B385" w14:paraId="7541AB73" w14:textId="77777777">
        <w:trPr>
          <w:trHeight w:val="510"/>
        </w:trPr>
        <w:tc>
          <w:tcPr>
            <w:tcW w:w="1517" w:type="dxa"/>
            <w:vMerge/>
            <w:tcMar/>
            <w:vAlign w:val="center"/>
          </w:tcPr>
          <w:p w:rsidRPr="008822D4" w:rsidR="00026DB3" w:rsidP="00016EBC" w:rsidRDefault="00026DB3" w14:paraId="331D4E6D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</w:tcPr>
          <w:p w:rsidRPr="008822D4" w:rsidR="00026DB3" w:rsidP="00016EBC" w:rsidRDefault="00026DB3" w14:paraId="06566E23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</w:tcPr>
          <w:p w:rsidRPr="00FD596E" w:rsidR="00026DB3" w:rsidP="00016EBC" w:rsidRDefault="00026DB3" w14:paraId="3CCBF395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FD596E">
              <w:rPr>
                <w:rFonts w:cs="Arial"/>
                <w:sz w:val="18"/>
                <w:szCs w:val="18"/>
              </w:rPr>
              <w:t>Architecture Design/Detail Design Document</w:t>
            </w:r>
          </w:p>
        </w:tc>
        <w:tc>
          <w:tcPr>
            <w:tcW w:w="4050" w:type="dxa"/>
            <w:shd w:val="clear" w:color="auto" w:fill="auto"/>
            <w:tcMar/>
          </w:tcPr>
          <w:p w:rsidR="00026DB3" w:rsidP="00DA581C" w:rsidRDefault="00026DB3" w14:paraId="774C5DD0" w14:textId="69C35AD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SAD_&lt;</w:t>
            </w:r>
            <w:proofErr w:type="spellStart"/>
            <w:r w:rsidR="007A6422">
              <w:rPr>
                <w:rFonts w:cs="Arial"/>
                <w:sz w:val="18"/>
                <w:szCs w:val="18"/>
              </w:rPr>
              <w:t>FeatureName</w:t>
            </w:r>
            <w:proofErr w:type="spellEnd"/>
            <w:r>
              <w:rPr>
                <w:rFonts w:cs="Arial"/>
                <w:sz w:val="18"/>
                <w:szCs w:val="18"/>
              </w:rPr>
              <w:t>&gt;_</w:t>
            </w:r>
            <w:proofErr w:type="spellStart"/>
            <w:r>
              <w:rPr>
                <w:rFonts w:cs="Arial"/>
                <w:sz w:val="18"/>
                <w:szCs w:val="18"/>
              </w:rPr>
              <w:t>x</w:t>
            </w:r>
            <w:r w:rsidRPr="006C3D64">
              <w:rPr>
                <w:rFonts w:cs="Arial"/>
                <w:sz w:val="18"/>
                <w:szCs w:val="18"/>
              </w:rPr>
              <w:t>.</w:t>
            </w:r>
            <w:r>
              <w:rPr>
                <w:rFonts w:cs="Arial"/>
                <w:sz w:val="18"/>
                <w:szCs w:val="18"/>
              </w:rPr>
              <w:t>y</w:t>
            </w:r>
            <w:proofErr w:type="spellEnd"/>
          </w:p>
          <w:p w:rsidRPr="00FD596E" w:rsidR="00026DB3" w:rsidP="00DA581C" w:rsidRDefault="00026DB3" w14:paraId="47B7E7BA" w14:textId="1EC8BCF8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SDD_&lt;</w:t>
            </w:r>
            <w:proofErr w:type="spellStart"/>
            <w:r w:rsidR="007A6422">
              <w:rPr>
                <w:rFonts w:cs="Arial"/>
                <w:sz w:val="18"/>
                <w:szCs w:val="18"/>
              </w:rPr>
              <w:t>FeatureName</w:t>
            </w:r>
            <w:proofErr w:type="spellEnd"/>
            <w:r>
              <w:rPr>
                <w:rFonts w:cs="Arial"/>
                <w:sz w:val="18"/>
                <w:szCs w:val="18"/>
              </w:rPr>
              <w:t>&gt;_</w:t>
            </w:r>
            <w:proofErr w:type="spellStart"/>
            <w:r>
              <w:rPr>
                <w:rFonts w:cs="Arial"/>
                <w:sz w:val="18"/>
                <w:szCs w:val="18"/>
              </w:rPr>
              <w:t>x</w:t>
            </w:r>
            <w:r w:rsidRPr="006C3D64">
              <w:rPr>
                <w:rFonts w:cs="Arial"/>
                <w:sz w:val="18"/>
                <w:szCs w:val="18"/>
              </w:rPr>
              <w:t>.</w:t>
            </w:r>
            <w:r>
              <w:rPr>
                <w:rFonts w:cs="Arial"/>
                <w:sz w:val="18"/>
                <w:szCs w:val="18"/>
              </w:rPr>
              <w:t>y</w:t>
            </w:r>
            <w:proofErr w:type="spellEnd"/>
          </w:p>
        </w:tc>
      </w:tr>
      <w:tr w:rsidRPr="008822D4" w:rsidR="00026DB3" w:rsidTr="7FA7B385" w14:paraId="0F9F1327" w14:textId="77777777">
        <w:trPr>
          <w:trHeight w:val="285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026DB3" w:rsidP="00016EBC" w:rsidRDefault="00026DB3" w14:paraId="55F16729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 w:val="restart"/>
            <w:shd w:val="clear" w:color="auto" w:fill="auto"/>
            <w:tcMar/>
            <w:vAlign w:val="center"/>
            <w:hideMark/>
          </w:tcPr>
          <w:p w:rsidRPr="008822D4" w:rsidR="00026DB3" w:rsidP="00016EBC" w:rsidRDefault="00026DB3" w14:paraId="290F665D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  <w:r w:rsidRPr="008822D4">
              <w:rPr>
                <w:rFonts w:cs="Arial"/>
                <w:b/>
                <w:bCs/>
              </w:rPr>
              <w:t>Build</w:t>
            </w:r>
          </w:p>
        </w:tc>
        <w:tc>
          <w:tcPr>
            <w:tcW w:w="2246" w:type="dxa"/>
            <w:shd w:val="clear" w:color="auto" w:fill="auto"/>
            <w:tcMar/>
            <w:hideMark/>
          </w:tcPr>
          <w:p w:rsidR="00026DB3" w:rsidP="00016EBC" w:rsidRDefault="00026DB3" w14:paraId="4ED6C8CA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Code</w:t>
            </w:r>
          </w:p>
        </w:tc>
        <w:tc>
          <w:tcPr>
            <w:tcW w:w="4050" w:type="dxa"/>
            <w:shd w:val="clear" w:color="auto" w:fill="auto"/>
            <w:tcMar/>
            <w:hideMark/>
          </w:tcPr>
          <w:p w:rsidR="00026DB3" w:rsidP="00016EBC" w:rsidRDefault="00026DB3" w14:paraId="20E1C068" w14:textId="77777777">
            <w:pPr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 w:rsidRPr="008822D4" w:rsidR="00026DB3" w:rsidTr="7FA7B385" w14:paraId="47DDA414" w14:textId="77777777">
        <w:trPr>
          <w:trHeight w:val="510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026DB3" w:rsidP="00016EBC" w:rsidRDefault="00026DB3" w14:paraId="64AE6993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026DB3" w:rsidP="00016EBC" w:rsidRDefault="00026DB3" w14:paraId="12152544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hideMark/>
          </w:tcPr>
          <w:p w:rsidR="00026DB3" w:rsidP="00016EBC" w:rsidRDefault="00026DB3" w14:paraId="504354A7" w14:textId="77777777">
            <w:pPr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SourceCode</w:t>
            </w:r>
            <w:proofErr w:type="spellEnd"/>
          </w:p>
        </w:tc>
        <w:tc>
          <w:tcPr>
            <w:tcW w:w="4050" w:type="dxa"/>
            <w:shd w:val="clear" w:color="auto" w:fill="auto"/>
            <w:tcMar/>
            <w:hideMark/>
          </w:tcPr>
          <w:p w:rsidR="00026DB3" w:rsidP="00016EBC" w:rsidRDefault="002C6EF1" w14:paraId="4213784A" w14:textId="77777777">
            <w:pPr>
              <w:ind w:left="0"/>
              <w:rPr>
                <w:rFonts w:cs="Arial"/>
              </w:rPr>
            </w:pPr>
            <w:r>
              <w:rPr>
                <w:rFonts w:cs="Arial"/>
              </w:rPr>
              <w:t>&lt;Msn&gt;_&lt;configuration time&gt;.c</w:t>
            </w:r>
          </w:p>
          <w:p w:rsidR="002C6EF1" w:rsidP="00016EBC" w:rsidRDefault="002C6EF1" w14:paraId="7FFA7EC1" w14:textId="77777777">
            <w:pPr>
              <w:ind w:left="0"/>
              <w:rPr>
                <w:rFonts w:cs="Arial"/>
              </w:rPr>
            </w:pPr>
            <w:r>
              <w:rPr>
                <w:rFonts w:cs="Arial"/>
              </w:rPr>
              <w:t>&lt;Msn&gt;_&lt;configuration time&gt;.h</w:t>
            </w:r>
          </w:p>
        </w:tc>
      </w:tr>
      <w:tr w:rsidRPr="008822D4" w:rsidR="00026DB3" w:rsidTr="7FA7B385" w14:paraId="07F27843" w14:textId="77777777">
        <w:trPr>
          <w:trHeight w:val="255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026DB3" w:rsidP="00016EBC" w:rsidRDefault="00026DB3" w14:paraId="706FE7B6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026DB3" w:rsidP="00016EBC" w:rsidRDefault="00026DB3" w14:paraId="101935D2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hideMark/>
          </w:tcPr>
          <w:p w:rsidR="00026DB3" w:rsidP="00016EBC" w:rsidRDefault="00026DB3" w14:paraId="323260C7" w14:textId="77777777">
            <w:pPr>
              <w:ind w:left="0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Test</w:t>
            </w:r>
          </w:p>
        </w:tc>
        <w:tc>
          <w:tcPr>
            <w:tcW w:w="4050" w:type="dxa"/>
            <w:shd w:val="clear" w:color="auto" w:fill="auto"/>
            <w:tcMar/>
            <w:hideMark/>
          </w:tcPr>
          <w:p w:rsidR="00026DB3" w:rsidP="00016EBC" w:rsidRDefault="00026DB3" w14:paraId="51B78191" w14:textId="77777777">
            <w:pPr>
              <w:rPr>
                <w:rFonts w:cs="Arial"/>
              </w:rPr>
            </w:pPr>
            <w:r>
              <w:rPr>
                <w:rFonts w:cs="Arial"/>
              </w:rPr>
              <w:t> </w:t>
            </w:r>
          </w:p>
        </w:tc>
      </w:tr>
      <w:tr w:rsidRPr="008822D4" w:rsidR="00026DB3" w:rsidTr="7FA7B385" w14:paraId="16511D75" w14:textId="77777777">
        <w:trPr>
          <w:trHeight w:val="255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026DB3" w:rsidP="00016EBC" w:rsidRDefault="00026DB3" w14:paraId="60E73C3D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026DB3" w:rsidP="00016EBC" w:rsidRDefault="00026DB3" w14:paraId="21FEDBAF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hideMark/>
          </w:tcPr>
          <w:p w:rsidR="00026DB3" w:rsidP="00016EBC" w:rsidRDefault="007A6422" w14:paraId="493E9527" w14:textId="3F649FDB">
            <w:pPr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System</w:t>
            </w:r>
            <w:r w:rsidR="00026DB3">
              <w:rPr>
                <w:rFonts w:cs="Arial"/>
              </w:rPr>
              <w:t xml:space="preserve"> Test Report</w:t>
            </w:r>
          </w:p>
        </w:tc>
        <w:tc>
          <w:tcPr>
            <w:tcW w:w="4050" w:type="dxa"/>
            <w:shd w:val="clear" w:color="auto" w:fill="auto"/>
            <w:tcMar/>
            <w:hideMark/>
          </w:tcPr>
          <w:p w:rsidR="00026DB3" w:rsidP="00016EBC" w:rsidRDefault="007A6422" w14:paraId="00ECC513" w14:textId="7080E6AC">
            <w:pPr>
              <w:ind w:left="0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2C6EF1">
              <w:rPr>
                <w:rFonts w:cs="Arial"/>
              </w:rPr>
              <w:t>T_&lt;MSN&gt;_</w:t>
            </w:r>
            <w:proofErr w:type="spellStart"/>
            <w:r w:rsidR="002C6EF1">
              <w:rPr>
                <w:rFonts w:cs="Arial"/>
              </w:rPr>
              <w:t>Test_Report_vx.y</w:t>
            </w:r>
            <w:proofErr w:type="spellEnd"/>
          </w:p>
        </w:tc>
      </w:tr>
      <w:tr w:rsidRPr="008822D4" w:rsidR="00026DB3" w:rsidTr="7FA7B385" w14:paraId="7C7A88F6" w14:textId="77777777">
        <w:trPr>
          <w:trHeight w:val="510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026DB3" w:rsidP="00016EBC" w:rsidRDefault="00026DB3" w14:paraId="40E3C3C8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026DB3" w:rsidP="00016EBC" w:rsidRDefault="00026DB3" w14:paraId="7CDAB06C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hideMark/>
          </w:tcPr>
          <w:p w:rsidR="00026DB3" w:rsidP="00016EBC" w:rsidRDefault="007A6422" w14:paraId="6CAF22CE" w14:textId="0FD35358">
            <w:pPr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System</w:t>
            </w:r>
            <w:r w:rsidR="00026DB3">
              <w:rPr>
                <w:rFonts w:cs="Arial"/>
              </w:rPr>
              <w:t xml:space="preserve"> Test Case</w:t>
            </w:r>
          </w:p>
        </w:tc>
        <w:tc>
          <w:tcPr>
            <w:tcW w:w="4050" w:type="dxa"/>
            <w:shd w:val="clear" w:color="auto" w:fill="auto"/>
            <w:tcMar/>
            <w:hideMark/>
          </w:tcPr>
          <w:p w:rsidR="00026DB3" w:rsidP="002C6EF1" w:rsidRDefault="007A6422" w14:paraId="15D7378B" w14:textId="209FF7F0">
            <w:pPr>
              <w:ind w:left="0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2C6EF1">
              <w:rPr>
                <w:rFonts w:cs="Arial"/>
              </w:rPr>
              <w:t>T_&lt;MSN&gt;_</w:t>
            </w:r>
            <w:proofErr w:type="spellStart"/>
            <w:r w:rsidR="002C6EF1">
              <w:rPr>
                <w:rFonts w:cs="Arial"/>
              </w:rPr>
              <w:t>Test_Specification_vx.y</w:t>
            </w:r>
            <w:proofErr w:type="spellEnd"/>
          </w:p>
        </w:tc>
      </w:tr>
      <w:tr w:rsidRPr="008822D4" w:rsidR="00026DB3" w:rsidTr="7FA7B385" w14:paraId="75C51F3E" w14:textId="77777777">
        <w:trPr>
          <w:trHeight w:val="330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026DB3" w:rsidP="00016EBC" w:rsidRDefault="00026DB3" w14:paraId="1E395DBC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 w:val="restart"/>
            <w:shd w:val="clear" w:color="auto" w:fill="auto"/>
            <w:tcMar/>
            <w:vAlign w:val="center"/>
            <w:hideMark/>
          </w:tcPr>
          <w:p w:rsidRPr="008822D4" w:rsidR="00026DB3" w:rsidP="00016EBC" w:rsidRDefault="00026DB3" w14:paraId="19CDC34D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  <w:r w:rsidRPr="008822D4">
              <w:rPr>
                <w:rFonts w:cs="Arial"/>
                <w:b/>
                <w:bCs/>
              </w:rPr>
              <w:t>Process</w:t>
            </w:r>
          </w:p>
        </w:tc>
        <w:tc>
          <w:tcPr>
            <w:tcW w:w="2246" w:type="dxa"/>
            <w:shd w:val="clear" w:color="auto" w:fill="auto"/>
            <w:tcMar/>
          </w:tcPr>
          <w:p w:rsidR="00026DB3" w:rsidP="00016EBC" w:rsidRDefault="007A6422" w14:paraId="05CA17D3" w14:textId="627E005C">
            <w:pPr>
              <w:widowControl/>
              <w:spacing w:before="0" w:after="0"/>
              <w:ind w:left="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Guideline_CMMI</w:t>
            </w:r>
            <w:proofErr w:type="spellEnd"/>
          </w:p>
        </w:tc>
        <w:tc>
          <w:tcPr>
            <w:tcW w:w="4050" w:type="dxa"/>
            <w:shd w:val="clear" w:color="auto" w:fill="auto"/>
            <w:tcMar/>
          </w:tcPr>
          <w:p w:rsidR="00026DB3" w:rsidP="00016EBC" w:rsidRDefault="007A6422" w14:paraId="3500ABA1" w14:textId="0B3C73C9">
            <w:pPr>
              <w:ind w:left="0"/>
              <w:rPr>
                <w:rFonts w:cs="Arial"/>
                <w:color w:val="0000FF"/>
                <w:u w:val="single"/>
              </w:rPr>
            </w:pPr>
            <w:r>
              <w:rPr>
                <w:rFonts w:cs="Arial"/>
                <w:color w:val="0000FF"/>
                <w:u w:val="single"/>
              </w:rPr>
              <w:t>Document (\\10.16.34.99\</w:t>
            </w:r>
            <w:proofErr w:type="spellStart"/>
            <w:r>
              <w:rPr>
                <w:rFonts w:cs="Arial"/>
                <w:color w:val="0000FF"/>
                <w:u w:val="single"/>
              </w:rPr>
              <w:t>Fsoft</w:t>
            </w:r>
            <w:proofErr w:type="spellEnd"/>
            <w:r>
              <w:rPr>
                <w:rFonts w:cs="Arial"/>
                <w:color w:val="0000FF"/>
                <w:u w:val="single"/>
              </w:rPr>
              <w:t>-QMS)</w:t>
            </w:r>
          </w:p>
        </w:tc>
      </w:tr>
      <w:tr w:rsidRPr="008822D4" w:rsidR="00026DB3" w:rsidTr="7FA7B385" w14:paraId="7B549D56" w14:textId="77777777">
        <w:trPr>
          <w:trHeight w:val="405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026DB3" w:rsidP="00016EBC" w:rsidRDefault="00026DB3" w14:paraId="33482D64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026DB3" w:rsidP="00016EBC" w:rsidRDefault="00026DB3" w14:paraId="730216BD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hideMark/>
          </w:tcPr>
          <w:p w:rsidR="00026DB3" w:rsidP="00016EBC" w:rsidRDefault="00026DB3" w14:paraId="322F4074" w14:textId="77777777">
            <w:pPr>
              <w:ind w:left="0"/>
              <w:rPr>
                <w:rFonts w:cs="Arial"/>
              </w:rPr>
            </w:pPr>
            <w:r>
              <w:rPr>
                <w:rFonts w:cs="Arial"/>
              </w:rPr>
              <w:t>Design Standards/Procedures</w:t>
            </w:r>
          </w:p>
        </w:tc>
        <w:tc>
          <w:tcPr>
            <w:tcW w:w="4050" w:type="dxa"/>
            <w:shd w:val="clear" w:color="auto" w:fill="auto"/>
            <w:tcMar/>
            <w:hideMark/>
          </w:tcPr>
          <w:p w:rsidR="00026DB3" w:rsidP="00016EBC" w:rsidRDefault="00026DB3" w14:paraId="59C87C47" w14:textId="77777777">
            <w:pPr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Standard_Title</w:t>
            </w:r>
            <w:proofErr w:type="spellEnd"/>
            <w:r>
              <w:rPr>
                <w:rFonts w:cs="Arial"/>
              </w:rPr>
              <w:t xml:space="preserve"> of standard/procedures</w:t>
            </w:r>
          </w:p>
        </w:tc>
      </w:tr>
      <w:tr w:rsidRPr="008822D4" w:rsidR="00026DB3" w:rsidTr="7FA7B385" w14:paraId="206FCE79" w14:textId="77777777">
        <w:trPr>
          <w:trHeight w:val="405"/>
        </w:trPr>
        <w:tc>
          <w:tcPr>
            <w:tcW w:w="1517" w:type="dxa"/>
            <w:vMerge/>
            <w:tcMar/>
            <w:vAlign w:val="center"/>
          </w:tcPr>
          <w:p w:rsidRPr="008822D4" w:rsidR="00026DB3" w:rsidP="00016EBC" w:rsidRDefault="00026DB3" w14:paraId="7824DB82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</w:tcPr>
          <w:p w:rsidRPr="008822D4" w:rsidR="00026DB3" w:rsidP="00016EBC" w:rsidRDefault="00026DB3" w14:paraId="39060064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</w:tcPr>
          <w:p w:rsidR="00026DB3" w:rsidP="00016EBC" w:rsidRDefault="00026DB3" w14:paraId="3649C10A" w14:textId="77777777">
            <w:pPr>
              <w:ind w:left="0"/>
              <w:rPr>
                <w:rFonts w:cs="Arial"/>
              </w:rPr>
            </w:pPr>
            <w:r>
              <w:rPr>
                <w:rFonts w:cs="Arial"/>
              </w:rPr>
              <w:t>Coding Convention/Standard</w:t>
            </w:r>
          </w:p>
        </w:tc>
        <w:tc>
          <w:tcPr>
            <w:tcW w:w="4050" w:type="dxa"/>
            <w:shd w:val="clear" w:color="auto" w:fill="auto"/>
            <w:tcMar/>
          </w:tcPr>
          <w:p w:rsidR="00026DB3" w:rsidP="00016EBC" w:rsidRDefault="00026DB3" w14:paraId="467F65C3" w14:textId="77777777">
            <w:pPr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Standard_Title</w:t>
            </w:r>
            <w:proofErr w:type="spellEnd"/>
            <w:r>
              <w:rPr>
                <w:rFonts w:cs="Arial"/>
              </w:rPr>
              <w:t xml:space="preserve"> of standard/Convention</w:t>
            </w:r>
          </w:p>
        </w:tc>
      </w:tr>
      <w:tr w:rsidRPr="008822D4" w:rsidR="00026DB3" w:rsidTr="7FA7B385" w14:paraId="4E97F182" w14:textId="77777777">
        <w:trPr>
          <w:trHeight w:val="255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026DB3" w:rsidP="00016EBC" w:rsidRDefault="00026DB3" w14:paraId="7C50A942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026DB3" w:rsidP="00016EBC" w:rsidRDefault="00026DB3" w14:paraId="3D7A36BF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hideMark/>
          </w:tcPr>
          <w:p w:rsidR="00026DB3" w:rsidP="00016EBC" w:rsidRDefault="00026DB3" w14:paraId="14931B46" w14:textId="77777777">
            <w:pPr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Template_Name</w:t>
            </w:r>
            <w:proofErr w:type="spellEnd"/>
            <w:r>
              <w:rPr>
                <w:rFonts w:cs="Arial"/>
              </w:rPr>
              <w:t xml:space="preserve"> of template</w:t>
            </w:r>
          </w:p>
        </w:tc>
        <w:tc>
          <w:tcPr>
            <w:tcW w:w="4050" w:type="dxa"/>
            <w:shd w:val="clear" w:color="auto" w:fill="auto"/>
            <w:tcMar/>
            <w:hideMark/>
          </w:tcPr>
          <w:p w:rsidR="00026DB3" w:rsidP="00016EBC" w:rsidRDefault="00026DB3" w14:paraId="6A8A16C2" w14:textId="77777777">
            <w:pPr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Template_Title</w:t>
            </w:r>
            <w:proofErr w:type="spellEnd"/>
            <w:r>
              <w:rPr>
                <w:rFonts w:cs="Arial"/>
              </w:rPr>
              <w:t xml:space="preserve"> of template</w:t>
            </w:r>
          </w:p>
        </w:tc>
      </w:tr>
      <w:tr w:rsidRPr="008822D4" w:rsidR="00026DB3" w:rsidTr="7FA7B385" w14:paraId="13FB3843" w14:textId="77777777">
        <w:trPr>
          <w:trHeight w:val="255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026DB3" w:rsidP="00016EBC" w:rsidRDefault="00026DB3" w14:paraId="36E7C922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026DB3" w:rsidP="00016EBC" w:rsidRDefault="00026DB3" w14:paraId="751BFD68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hideMark/>
          </w:tcPr>
          <w:p w:rsidR="00026DB3" w:rsidP="00016EBC" w:rsidRDefault="00026DB3" w14:paraId="4DD579BD" w14:textId="77777777">
            <w:pPr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Rule_Name</w:t>
            </w:r>
            <w:proofErr w:type="spellEnd"/>
            <w:r>
              <w:rPr>
                <w:rFonts w:cs="Arial"/>
              </w:rPr>
              <w:t xml:space="preserve"> of rule</w:t>
            </w:r>
          </w:p>
        </w:tc>
        <w:tc>
          <w:tcPr>
            <w:tcW w:w="4050" w:type="dxa"/>
            <w:shd w:val="clear" w:color="auto" w:fill="auto"/>
            <w:tcMar/>
            <w:hideMark/>
          </w:tcPr>
          <w:p w:rsidR="00026DB3" w:rsidP="00016EBC" w:rsidRDefault="00026DB3" w14:paraId="11AC2459" w14:textId="77777777">
            <w:pPr>
              <w:ind w:left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Standard_Title</w:t>
            </w:r>
            <w:proofErr w:type="spellEnd"/>
            <w:r>
              <w:rPr>
                <w:rFonts w:cs="Arial"/>
              </w:rPr>
              <w:t xml:space="preserve"> of standard/rule</w:t>
            </w:r>
          </w:p>
        </w:tc>
      </w:tr>
      <w:tr w:rsidRPr="008822D4" w:rsidR="00026DB3" w:rsidTr="7FA7B385" w14:paraId="6D6ED39D" w14:textId="77777777">
        <w:trPr>
          <w:trHeight w:val="510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026DB3" w:rsidP="00016EBC" w:rsidRDefault="00026DB3" w14:paraId="27AA1239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 w:val="restart"/>
            <w:shd w:val="clear" w:color="auto" w:fill="auto"/>
            <w:tcMar/>
            <w:vAlign w:val="center"/>
            <w:hideMark/>
          </w:tcPr>
          <w:p w:rsidRPr="008822D4" w:rsidR="00026DB3" w:rsidP="00016EBC" w:rsidRDefault="00026DB3" w14:paraId="4289CACE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  <w:r w:rsidRPr="008822D4">
              <w:rPr>
                <w:rFonts w:cs="Arial"/>
                <w:b/>
                <w:bCs/>
              </w:rPr>
              <w:t>Data</w:t>
            </w:r>
          </w:p>
        </w:tc>
        <w:tc>
          <w:tcPr>
            <w:tcW w:w="2246" w:type="dxa"/>
            <w:shd w:val="clear" w:color="auto" w:fill="auto"/>
            <w:tcMar/>
            <w:hideMark/>
          </w:tcPr>
          <w:p w:rsidR="00026DB3" w:rsidP="00016EBC" w:rsidRDefault="00026DB3" w14:paraId="3B362038" w14:textId="77777777">
            <w:pPr>
              <w:widowControl/>
              <w:spacing w:before="0" w:after="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Technical Data</w:t>
            </w:r>
          </w:p>
        </w:tc>
        <w:tc>
          <w:tcPr>
            <w:tcW w:w="4050" w:type="dxa"/>
            <w:shd w:val="clear" w:color="auto" w:fill="auto"/>
            <w:tcMar/>
            <w:hideMark/>
          </w:tcPr>
          <w:p w:rsidR="00026DB3" w:rsidP="00016EBC" w:rsidRDefault="003611EF" w14:paraId="267EE6F4" w14:textId="2607B7A4">
            <w:pPr>
              <w:ind w:left="0"/>
              <w:rPr>
                <w:rFonts w:cs="Arial"/>
              </w:rPr>
            </w:pPr>
            <w:r>
              <w:rPr>
                <w:rFonts w:cs="Arial"/>
              </w:rPr>
              <w:t>DAP1_UAV</w:t>
            </w:r>
            <w:r w:rsidR="00026DB3">
              <w:rPr>
                <w:rFonts w:cs="Arial"/>
              </w:rPr>
              <w:t>_Data package file name</w:t>
            </w:r>
          </w:p>
        </w:tc>
      </w:tr>
      <w:tr w:rsidRPr="008822D4" w:rsidR="00026DB3" w:rsidTr="7FA7B385" w14:paraId="2C3C5D50" w14:textId="77777777">
        <w:trPr>
          <w:trHeight w:val="510"/>
        </w:trPr>
        <w:tc>
          <w:tcPr>
            <w:tcW w:w="1517" w:type="dxa"/>
            <w:vMerge/>
            <w:tcMar/>
            <w:vAlign w:val="center"/>
          </w:tcPr>
          <w:p w:rsidRPr="008822D4" w:rsidR="00026DB3" w:rsidP="00016EBC" w:rsidRDefault="00026DB3" w14:paraId="4FB917FC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</w:tcPr>
          <w:p w:rsidRPr="008822D4" w:rsidR="00026DB3" w:rsidP="00016EBC" w:rsidRDefault="00026DB3" w14:paraId="0AD9F265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</w:tcPr>
          <w:p w:rsidR="00026DB3" w:rsidP="00016EBC" w:rsidRDefault="00026DB3" w14:paraId="6634C9FB" w14:textId="77777777">
            <w:pPr>
              <w:ind w:left="0"/>
              <w:rPr>
                <w:rFonts w:cs="Arial"/>
              </w:rPr>
            </w:pPr>
            <w:r>
              <w:rPr>
                <w:rFonts w:cs="Arial"/>
              </w:rPr>
              <w:t>Measurement Data</w:t>
            </w:r>
          </w:p>
        </w:tc>
        <w:tc>
          <w:tcPr>
            <w:tcW w:w="4050" w:type="dxa"/>
            <w:shd w:val="clear" w:color="auto" w:fill="auto"/>
            <w:tcMar/>
          </w:tcPr>
          <w:p w:rsidR="00026DB3" w:rsidP="00016EBC" w:rsidRDefault="003611EF" w14:paraId="1235925B" w14:textId="18C8D3B1">
            <w:pPr>
              <w:ind w:left="0"/>
              <w:rPr>
                <w:rFonts w:cs="Arial"/>
              </w:rPr>
            </w:pPr>
            <w:r>
              <w:rPr>
                <w:rFonts w:cs="Arial"/>
              </w:rPr>
              <w:t>DAP1_UAV</w:t>
            </w:r>
            <w:r w:rsidRPr="002C6EF1" w:rsidR="002C6EF1">
              <w:rPr>
                <w:rFonts w:cs="Arial"/>
              </w:rPr>
              <w:t>_Quality_Control_Report</w:t>
            </w:r>
            <w:r w:rsidR="002C6EF1">
              <w:rPr>
                <w:rFonts w:cs="Arial"/>
              </w:rPr>
              <w:t>_vx.y</w:t>
            </w:r>
          </w:p>
        </w:tc>
      </w:tr>
      <w:tr w:rsidRPr="008822D4" w:rsidR="00A2214F" w:rsidTr="7FA7B385" w14:paraId="6516B2DC" w14:textId="77777777">
        <w:trPr>
          <w:trHeight w:val="255"/>
        </w:trPr>
        <w:tc>
          <w:tcPr>
            <w:tcW w:w="1517" w:type="dxa"/>
            <w:vMerge w:val="restart"/>
            <w:shd w:val="clear" w:color="auto" w:fill="auto"/>
            <w:tcMar/>
            <w:vAlign w:val="center"/>
            <w:hideMark/>
          </w:tcPr>
          <w:p w:rsidRPr="008822D4" w:rsidR="00A2214F" w:rsidP="00016EBC" w:rsidRDefault="00A2214F" w14:paraId="22D49F01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  <w:r w:rsidRPr="008822D4">
              <w:rPr>
                <w:rFonts w:cs="Arial"/>
                <w:b/>
                <w:bCs/>
              </w:rPr>
              <w:t>Infrastructure</w:t>
            </w:r>
          </w:p>
        </w:tc>
        <w:tc>
          <w:tcPr>
            <w:tcW w:w="1439" w:type="dxa"/>
            <w:vMerge w:val="restart"/>
            <w:shd w:val="clear" w:color="auto" w:fill="auto"/>
            <w:tcMar/>
            <w:vAlign w:val="center"/>
            <w:hideMark/>
          </w:tcPr>
          <w:p w:rsidRPr="008822D4" w:rsidR="00A2214F" w:rsidP="00016EBC" w:rsidRDefault="00A2214F" w14:paraId="51E4B424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  <w:r w:rsidRPr="008822D4">
              <w:rPr>
                <w:rFonts w:cs="Arial"/>
                <w:b/>
                <w:bCs/>
              </w:rPr>
              <w:t>Hardware</w:t>
            </w:r>
          </w:p>
        </w:tc>
        <w:tc>
          <w:tcPr>
            <w:tcW w:w="2246" w:type="dxa"/>
            <w:shd w:val="clear" w:color="auto" w:fill="auto"/>
            <w:tcMar/>
            <w:vAlign w:val="center"/>
            <w:hideMark/>
          </w:tcPr>
          <w:p w:rsidRPr="008822D4" w:rsidR="00A2214F" w:rsidP="00016EBC" w:rsidRDefault="00A2214F" w14:paraId="4DDFAD8E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  <w:sz w:val="18"/>
                <w:szCs w:val="18"/>
                <w:u w:val="single"/>
              </w:rPr>
            </w:pPr>
            <w:r w:rsidRPr="008822D4">
              <w:rPr>
                <w:rFonts w:cs="Arial"/>
                <w:b/>
                <w:bCs/>
                <w:sz w:val="18"/>
                <w:szCs w:val="18"/>
                <w:u w:val="single"/>
              </w:rPr>
              <w:t>For Development</w:t>
            </w:r>
          </w:p>
        </w:tc>
        <w:tc>
          <w:tcPr>
            <w:tcW w:w="4050" w:type="dxa"/>
            <w:shd w:val="clear" w:color="auto" w:fill="auto"/>
            <w:tcMar/>
            <w:vAlign w:val="center"/>
            <w:hideMark/>
          </w:tcPr>
          <w:p w:rsidRPr="008822D4" w:rsidR="00A2214F" w:rsidP="00016EBC" w:rsidRDefault="00A2214F" w14:paraId="191210AE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sz w:val="18"/>
                <w:szCs w:val="18"/>
              </w:rPr>
              <w:t> </w:t>
            </w:r>
          </w:p>
        </w:tc>
      </w:tr>
      <w:tr w:rsidRPr="008822D4" w:rsidR="00A2214F" w:rsidTr="7FA7B385" w14:paraId="7BC0FAC3" w14:textId="77777777">
        <w:trPr>
          <w:trHeight w:val="255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A2214F" w:rsidP="00016EBC" w:rsidRDefault="00A2214F" w14:paraId="32D87EFC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A2214F" w:rsidP="00016EBC" w:rsidRDefault="00A2214F" w14:paraId="368C53F4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vAlign w:val="center"/>
            <w:hideMark/>
          </w:tcPr>
          <w:p w:rsidRPr="008822D4" w:rsidR="00A2214F" w:rsidP="00016EBC" w:rsidRDefault="009C7D35" w14:paraId="407D7947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GIT</w:t>
            </w:r>
            <w:r w:rsidRPr="008822D4" w:rsidR="00A2214F">
              <w:rPr>
                <w:rFonts w:cs="Arial"/>
                <w:sz w:val="18"/>
                <w:szCs w:val="18"/>
              </w:rPr>
              <w:t xml:space="preserve"> Server</w:t>
            </w:r>
          </w:p>
        </w:tc>
        <w:tc>
          <w:tcPr>
            <w:tcW w:w="4050" w:type="dxa"/>
            <w:shd w:val="clear" w:color="auto" w:fill="auto"/>
            <w:tcMar/>
            <w:vAlign w:val="center"/>
          </w:tcPr>
          <w:p w:rsidRPr="008822D4" w:rsidR="00A2214F" w:rsidP="7FA7B385" w:rsidRDefault="007A6422" w14:paraId="28A27721" w14:textId="7574E24A">
            <w:pPr>
              <w:pStyle w:val="Normal"/>
              <w:widowControl w:val="1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hyperlink r:id="R5a3be87634bf4c4e">
              <w:r w:rsidRPr="7FA7B385" w:rsidR="6C73BB45">
                <w:rPr>
                  <w:rStyle w:val="Hyperlink"/>
                  <w:rFonts w:ascii="Arial" w:hAnsi="Arial" w:eastAsia="Arial" w:cs="Arial"/>
                  <w:noProof w:val="0"/>
                  <w:sz w:val="18"/>
                  <w:szCs w:val="18"/>
                  <w:lang w:val="en-US"/>
                </w:rPr>
                <w:t>https://git3.fsoft.com.vn/GROUP/DAP1UAVFP</w:t>
              </w:r>
            </w:hyperlink>
            <w:r w:rsidRPr="7FA7B385" w:rsidR="6527C63D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Pr="008822D4" w:rsidR="00A2214F" w:rsidTr="7FA7B385" w14:paraId="2327338A" w14:textId="77777777">
        <w:trPr>
          <w:trHeight w:val="255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A2214F" w:rsidP="00016EBC" w:rsidRDefault="00A2214F" w14:paraId="3560F983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A2214F" w:rsidP="00016EBC" w:rsidRDefault="00A2214F" w14:paraId="6450D501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vAlign w:val="center"/>
            <w:hideMark/>
          </w:tcPr>
          <w:p w:rsidRPr="008822D4" w:rsidR="00A2214F" w:rsidP="00016EBC" w:rsidRDefault="00A2214F" w14:paraId="0C086CF8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  <w:sz w:val="18"/>
                <w:szCs w:val="18"/>
                <w:u w:val="single"/>
              </w:rPr>
            </w:pPr>
            <w:r w:rsidRPr="008822D4">
              <w:rPr>
                <w:rFonts w:cs="Arial"/>
                <w:b/>
                <w:bCs/>
                <w:sz w:val="18"/>
                <w:szCs w:val="18"/>
                <w:u w:val="single"/>
              </w:rPr>
              <w:t>For Test</w:t>
            </w:r>
          </w:p>
        </w:tc>
        <w:tc>
          <w:tcPr>
            <w:tcW w:w="4050" w:type="dxa"/>
            <w:shd w:val="clear" w:color="auto" w:fill="auto"/>
            <w:tcMar/>
            <w:vAlign w:val="center"/>
            <w:hideMark/>
          </w:tcPr>
          <w:p w:rsidRPr="008822D4" w:rsidR="00A2214F" w:rsidP="00016EBC" w:rsidRDefault="00A2214F" w14:paraId="3A492542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sz w:val="18"/>
                <w:szCs w:val="18"/>
              </w:rPr>
              <w:t> </w:t>
            </w:r>
          </w:p>
        </w:tc>
      </w:tr>
      <w:tr w:rsidRPr="008822D4" w:rsidR="00A2214F" w:rsidTr="7FA7B385" w14:paraId="633C3F99" w14:textId="77777777">
        <w:trPr>
          <w:trHeight w:val="510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A2214F" w:rsidP="00016EBC" w:rsidRDefault="00A2214F" w14:paraId="31F0F174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A2214F" w:rsidP="00016EBC" w:rsidRDefault="00A2214F" w14:paraId="036BAB16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vAlign w:val="center"/>
            <w:hideMark/>
          </w:tcPr>
          <w:p w:rsidRPr="008822D4" w:rsidR="00A2214F" w:rsidP="00016EBC" w:rsidRDefault="009C7D35" w14:paraId="548F2A75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GIT</w:t>
            </w:r>
            <w:r w:rsidRPr="008822D4" w:rsidR="00A2214F">
              <w:rPr>
                <w:rFonts w:cs="Arial"/>
                <w:sz w:val="18"/>
                <w:szCs w:val="18"/>
              </w:rPr>
              <w:t xml:space="preserve"> Server</w:t>
            </w:r>
          </w:p>
        </w:tc>
        <w:tc>
          <w:tcPr>
            <w:tcW w:w="4050" w:type="dxa"/>
            <w:shd w:val="clear" w:color="auto" w:fill="auto"/>
            <w:tcMar/>
            <w:vAlign w:val="center"/>
            <w:hideMark/>
          </w:tcPr>
          <w:p w:rsidRPr="008822D4" w:rsidR="00A2214F" w:rsidP="7FA7B385" w:rsidRDefault="007A6422" w14:paraId="135C9E94" w14:textId="59FA7661">
            <w:pPr>
              <w:pStyle w:val="Normal"/>
              <w:widowControl w:val="1"/>
              <w:spacing w:before="0" w:after="0"/>
              <w:ind w:left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hyperlink r:id="R9501559558b541db">
              <w:r w:rsidRPr="7FA7B385" w:rsidR="4160036C">
                <w:rPr>
                  <w:rStyle w:val="Hyperlink"/>
                  <w:rFonts w:ascii="Arial" w:hAnsi="Arial" w:eastAsia="Arial" w:cs="Arial"/>
                  <w:noProof w:val="0"/>
                  <w:sz w:val="18"/>
                  <w:szCs w:val="18"/>
                  <w:lang w:val="en-US"/>
                </w:rPr>
                <w:t>https://git3.fsoft.com.vn/GROUP/DAP1UAVFP</w:t>
              </w:r>
            </w:hyperlink>
          </w:p>
        </w:tc>
      </w:tr>
      <w:tr w:rsidRPr="008822D4" w:rsidR="00A2214F" w:rsidTr="7FA7B385" w14:paraId="51E0C8F2" w14:textId="77777777">
        <w:trPr>
          <w:trHeight w:val="255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A2214F" w:rsidP="00016EBC" w:rsidRDefault="00A2214F" w14:paraId="1960B464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A2214F" w:rsidP="00016EBC" w:rsidRDefault="00A2214F" w14:paraId="2DF511B5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vAlign w:val="center"/>
            <w:hideMark/>
          </w:tcPr>
          <w:p w:rsidRPr="008822D4" w:rsidR="00A2214F" w:rsidP="00016EBC" w:rsidRDefault="00A2214F" w14:paraId="2DB51B21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  <w:sz w:val="18"/>
                <w:szCs w:val="18"/>
                <w:u w:val="single"/>
              </w:rPr>
            </w:pPr>
            <w:r w:rsidRPr="008822D4">
              <w:rPr>
                <w:rFonts w:cs="Arial"/>
                <w:b/>
                <w:bCs/>
                <w:sz w:val="18"/>
                <w:szCs w:val="18"/>
                <w:u w:val="single"/>
              </w:rPr>
              <w:t>For Deployment</w:t>
            </w:r>
          </w:p>
        </w:tc>
        <w:tc>
          <w:tcPr>
            <w:tcW w:w="4050" w:type="dxa"/>
            <w:shd w:val="clear" w:color="auto" w:fill="auto"/>
            <w:tcMar/>
            <w:vAlign w:val="center"/>
            <w:hideMark/>
          </w:tcPr>
          <w:p w:rsidRPr="008822D4" w:rsidR="00A2214F" w:rsidP="00016EBC" w:rsidRDefault="00A2214F" w14:paraId="17DE9AAE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sz w:val="18"/>
                <w:szCs w:val="18"/>
              </w:rPr>
              <w:t> </w:t>
            </w:r>
          </w:p>
        </w:tc>
      </w:tr>
      <w:tr w:rsidRPr="008822D4" w:rsidR="0015608B" w:rsidTr="7FA7B385" w14:paraId="4828C311" w14:textId="77777777">
        <w:trPr>
          <w:trHeight w:val="255"/>
        </w:trPr>
        <w:tc>
          <w:tcPr>
            <w:tcW w:w="1517" w:type="dxa"/>
            <w:vMerge/>
            <w:tcMar/>
            <w:vAlign w:val="center"/>
          </w:tcPr>
          <w:p w:rsidRPr="008822D4" w:rsidR="0015608B" w:rsidP="0015608B" w:rsidRDefault="0015608B" w14:paraId="2975847E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</w:tcPr>
          <w:p w:rsidRPr="008822D4" w:rsidR="0015608B" w:rsidP="0015608B" w:rsidRDefault="0015608B" w14:paraId="1C68928B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vAlign w:val="center"/>
          </w:tcPr>
          <w:p w:rsidRPr="008822D4" w:rsidR="0015608B" w:rsidP="0015608B" w:rsidRDefault="0015608B" w14:paraId="72CA9DE2" w14:textId="0512EFA5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  <w:sz w:val="18"/>
                <w:szCs w:val="18"/>
                <w:u w:val="single"/>
              </w:rPr>
            </w:pPr>
            <w:r>
              <w:rPr>
                <w:rFonts w:cs="Arial"/>
                <w:sz w:val="18"/>
                <w:szCs w:val="18"/>
              </w:rPr>
              <w:t>GIT</w:t>
            </w:r>
            <w:r w:rsidRPr="008822D4">
              <w:rPr>
                <w:rFonts w:cs="Arial"/>
                <w:sz w:val="18"/>
                <w:szCs w:val="18"/>
              </w:rPr>
              <w:t xml:space="preserve"> Server</w:t>
            </w:r>
          </w:p>
        </w:tc>
        <w:tc>
          <w:tcPr>
            <w:tcW w:w="4050" w:type="dxa"/>
            <w:shd w:val="clear" w:color="auto" w:fill="auto"/>
            <w:tcMar/>
            <w:vAlign w:val="center"/>
          </w:tcPr>
          <w:p w:rsidRPr="008822D4" w:rsidR="0015608B" w:rsidP="7FA7B385" w:rsidRDefault="0015608B" w14:paraId="6217DA90" w14:textId="3E67E32D">
            <w:pPr>
              <w:pStyle w:val="Normal"/>
              <w:widowControl w:val="1"/>
              <w:spacing w:before="0" w:after="0"/>
              <w:ind w:left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hyperlink r:id="R5df23208a8f245a0">
              <w:r w:rsidRPr="7FA7B385" w:rsidR="15E6163E">
                <w:rPr>
                  <w:rStyle w:val="Hyperlink"/>
                  <w:rFonts w:ascii="Arial" w:hAnsi="Arial" w:eastAsia="Arial" w:cs="Arial"/>
                  <w:noProof w:val="0"/>
                  <w:sz w:val="18"/>
                  <w:szCs w:val="18"/>
                  <w:lang w:val="en-US"/>
                </w:rPr>
                <w:t>https://git3.fsoft.com.vn/GROUP/DAP1UAVFP</w:t>
              </w:r>
            </w:hyperlink>
          </w:p>
        </w:tc>
      </w:tr>
      <w:tr w:rsidRPr="008822D4" w:rsidR="0015608B" w:rsidTr="7FA7B385" w14:paraId="4856E6A4" w14:textId="77777777">
        <w:trPr>
          <w:trHeight w:val="510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15608B" w:rsidP="0015608B" w:rsidRDefault="0015608B" w14:paraId="3789CD8C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15608B" w:rsidP="0015608B" w:rsidRDefault="0015608B" w14:paraId="3C9F4156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vAlign w:val="center"/>
          </w:tcPr>
          <w:p w:rsidRPr="008822D4" w:rsidR="0015608B" w:rsidP="0015608B" w:rsidRDefault="0015608B" w14:paraId="449A530A" w14:textId="6199AD5D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Build machine</w:t>
            </w:r>
          </w:p>
        </w:tc>
        <w:tc>
          <w:tcPr>
            <w:tcW w:w="4050" w:type="dxa"/>
            <w:shd w:val="clear" w:color="auto" w:fill="auto"/>
            <w:tcMar/>
            <w:vAlign w:val="center"/>
          </w:tcPr>
          <w:p w:rsidRPr="008822D4" w:rsidR="0015608B" w:rsidP="0015608B" w:rsidRDefault="0015608B" w14:paraId="6F707574" w14:textId="00D17E18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PC with</w:t>
            </w:r>
            <w:r w:rsidR="002624B7">
              <w:rPr>
                <w:rFonts w:cs="Arial"/>
                <w:sz w:val="18"/>
                <w:szCs w:val="18"/>
              </w:rPr>
              <w:t xml:space="preserve"> 32GB Ram</w:t>
            </w:r>
            <w:r w:rsidR="006A75F5">
              <w:rPr>
                <w:rFonts w:cs="Arial"/>
                <w:sz w:val="18"/>
                <w:szCs w:val="18"/>
              </w:rPr>
              <w:t xml:space="preserve"> + Open USB port.</w:t>
            </w:r>
          </w:p>
        </w:tc>
      </w:tr>
      <w:tr w:rsidRPr="008822D4" w:rsidR="0015608B" w:rsidTr="7FA7B385" w14:paraId="7AC564B9" w14:textId="77777777">
        <w:trPr>
          <w:trHeight w:val="255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15608B" w:rsidP="0015608B" w:rsidRDefault="0015608B" w14:paraId="48DAF306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 w:val="restart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12AA1808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  <w:r w:rsidRPr="008822D4">
              <w:rPr>
                <w:rFonts w:cs="Arial"/>
                <w:b/>
                <w:bCs/>
              </w:rPr>
              <w:t>Software</w:t>
            </w:r>
          </w:p>
        </w:tc>
        <w:tc>
          <w:tcPr>
            <w:tcW w:w="2246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22689F22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  <w:sz w:val="18"/>
                <w:szCs w:val="18"/>
                <w:u w:val="single"/>
              </w:rPr>
            </w:pPr>
            <w:r w:rsidRPr="008822D4">
              <w:rPr>
                <w:rFonts w:cs="Arial"/>
                <w:b/>
                <w:bCs/>
                <w:sz w:val="18"/>
                <w:szCs w:val="18"/>
                <w:u w:val="single"/>
              </w:rPr>
              <w:t>For Development</w:t>
            </w:r>
          </w:p>
        </w:tc>
        <w:tc>
          <w:tcPr>
            <w:tcW w:w="4050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22ADA5FB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sz w:val="18"/>
                <w:szCs w:val="18"/>
              </w:rPr>
              <w:t> </w:t>
            </w:r>
          </w:p>
        </w:tc>
      </w:tr>
      <w:tr w:rsidRPr="008822D4" w:rsidR="0015608B" w:rsidTr="7FA7B385" w14:paraId="510D4361" w14:textId="77777777">
        <w:trPr>
          <w:trHeight w:val="255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15608B" w:rsidP="0015608B" w:rsidRDefault="0015608B" w14:paraId="01B6058C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15608B" w:rsidP="0015608B" w:rsidRDefault="0015608B" w14:paraId="3EFF748C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6926EA89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sz w:val="18"/>
                <w:szCs w:val="18"/>
              </w:rPr>
              <w:t>Development Tool</w:t>
            </w:r>
          </w:p>
        </w:tc>
        <w:tc>
          <w:tcPr>
            <w:tcW w:w="4050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15008C26" w14:textId="15880591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1E34E0">
              <w:rPr>
                <w:rFonts w:cs="Arial"/>
                <w:sz w:val="18"/>
                <w:szCs w:val="18"/>
              </w:rPr>
              <w:t>NXP S32 Studio</w:t>
            </w:r>
          </w:p>
        </w:tc>
      </w:tr>
      <w:tr w:rsidRPr="008822D4" w:rsidR="0015608B" w:rsidTr="7FA7B385" w14:paraId="34B1960B" w14:textId="77777777">
        <w:trPr>
          <w:trHeight w:val="255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15608B" w:rsidP="0015608B" w:rsidRDefault="0015608B" w14:paraId="04DEB536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15608B" w:rsidP="0015608B" w:rsidRDefault="0015608B" w14:paraId="6EDA8B57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vAlign w:val="center"/>
            <w:hideMark/>
          </w:tcPr>
          <w:p w:rsidRPr="008822D4" w:rsidR="0015608B" w:rsidP="7FA7B385" w:rsidRDefault="0015608B" w14:paraId="512087AF" w14:textId="4D4B86DF">
            <w:pPr>
              <w:pStyle w:val="Normal"/>
              <w:widowControl w:val="1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7FA7B385" w:rsidR="2E9C63D9">
              <w:rPr>
                <w:rFonts w:cs="Arial"/>
                <w:sz w:val="18"/>
                <w:szCs w:val="18"/>
              </w:rPr>
              <w:t>Sourcetree</w:t>
            </w:r>
          </w:p>
        </w:tc>
        <w:tc>
          <w:tcPr>
            <w:tcW w:w="4050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680220CF" w14:textId="3BB362A6">
            <w:pPr>
              <w:widowControl w:val="1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Pr="008822D4" w:rsidR="0015608B" w:rsidTr="7FA7B385" w14:paraId="346B0569" w14:textId="77777777">
        <w:trPr>
          <w:trHeight w:val="510"/>
        </w:trPr>
        <w:tc>
          <w:tcPr>
            <w:tcW w:w="1517" w:type="dxa"/>
            <w:vMerge/>
            <w:tcMar/>
            <w:vAlign w:val="center"/>
          </w:tcPr>
          <w:p w:rsidRPr="008822D4" w:rsidR="0015608B" w:rsidP="0015608B" w:rsidRDefault="0015608B" w14:paraId="1BD5EC9B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</w:tcPr>
          <w:p w:rsidRPr="008822D4" w:rsidR="0015608B" w:rsidP="0015608B" w:rsidRDefault="0015608B" w14:paraId="78E2AA28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vAlign w:val="center"/>
          </w:tcPr>
          <w:p w:rsidRPr="008822D4" w:rsidR="0015608B" w:rsidP="7FA7B385" w:rsidRDefault="0015608B" w14:paraId="2AA6B50C" w14:textId="12BC2A43">
            <w:pPr>
              <w:pStyle w:val="Normal"/>
              <w:widowControl w:val="1"/>
              <w:spacing w:before="0" w:after="0"/>
              <w:ind w:left="0"/>
              <w:jc w:val="left"/>
            </w:pPr>
            <w:r w:rsidRPr="7FA7B385" w:rsidR="2E9C63D9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WSL2</w:t>
            </w:r>
          </w:p>
        </w:tc>
        <w:tc>
          <w:tcPr>
            <w:tcW w:w="4050" w:type="dxa"/>
            <w:shd w:val="clear" w:color="auto" w:fill="auto"/>
            <w:tcMar/>
            <w:vAlign w:val="center"/>
          </w:tcPr>
          <w:p w:rsidRPr="008822D4" w:rsidR="0015608B" w:rsidP="0015608B" w:rsidRDefault="0015608B" w14:paraId="587C5238" w14:textId="3CB8A466">
            <w:pPr>
              <w:widowControl w:val="1"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7FA7B385" w:rsidTr="7FA7B385" w14:paraId="0B4ECA0C">
        <w:trPr>
          <w:trHeight w:val="510"/>
        </w:trPr>
        <w:tc>
          <w:tcPr>
            <w:tcW w:w="1517" w:type="dxa"/>
            <w:vMerge/>
            <w:tcMar/>
            <w:vAlign w:val="center"/>
            <w:hideMark/>
          </w:tcPr>
          <w:p w14:paraId="1F026845"/>
        </w:tc>
        <w:tc>
          <w:tcPr>
            <w:tcW w:w="1439" w:type="dxa"/>
            <w:vMerge/>
            <w:tcMar/>
            <w:vAlign w:val="center"/>
            <w:hideMark/>
          </w:tcPr>
          <w:p w14:paraId="4E8058BC"/>
        </w:tc>
        <w:tc>
          <w:tcPr>
            <w:tcW w:w="2246" w:type="dxa"/>
            <w:shd w:val="clear" w:color="auto" w:fill="auto"/>
            <w:tcMar/>
            <w:vAlign w:val="center"/>
          </w:tcPr>
          <w:p w:rsidR="4A463C79" w:rsidP="7FA7B385" w:rsidRDefault="4A463C79" w14:paraId="6FB220BD" w14:textId="38DF5604">
            <w:pPr>
              <w:pStyle w:val="Normal"/>
              <w:ind w:left="0"/>
              <w:jc w:val="left"/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</w:pPr>
            <w:r w:rsidRPr="7FA7B385" w:rsidR="4A463C79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QGroundcontrol</w:t>
            </w:r>
          </w:p>
        </w:tc>
        <w:tc>
          <w:tcPr>
            <w:tcW w:w="4050" w:type="dxa"/>
            <w:shd w:val="clear" w:color="auto" w:fill="auto"/>
            <w:tcMar/>
            <w:vAlign w:val="center"/>
          </w:tcPr>
          <w:p w:rsidR="7FA7B385" w:rsidP="7FA7B385" w:rsidRDefault="7FA7B385" w14:paraId="19825BE0" w14:textId="28C41B48">
            <w:pPr>
              <w:pStyle w:val="Normal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7FA7B385" w:rsidTr="7FA7B385" w14:paraId="5871E649">
        <w:trPr>
          <w:trHeight w:val="510"/>
        </w:trPr>
        <w:tc>
          <w:tcPr>
            <w:tcW w:w="1517" w:type="dxa"/>
            <w:vMerge/>
            <w:tcMar/>
            <w:vAlign w:val="center"/>
            <w:hideMark/>
          </w:tcPr>
          <w:p w14:paraId="6DEC8234"/>
        </w:tc>
        <w:tc>
          <w:tcPr>
            <w:tcW w:w="1439" w:type="dxa"/>
            <w:vMerge/>
            <w:tcMar/>
            <w:vAlign w:val="center"/>
            <w:hideMark/>
          </w:tcPr>
          <w:p w14:paraId="08A0A10A"/>
        </w:tc>
        <w:tc>
          <w:tcPr>
            <w:tcW w:w="2246" w:type="dxa"/>
            <w:shd w:val="clear" w:color="auto" w:fill="auto"/>
            <w:tcMar/>
            <w:vAlign w:val="center"/>
          </w:tcPr>
          <w:p w:rsidR="4A463C79" w:rsidP="7FA7B385" w:rsidRDefault="4A463C79" w14:paraId="491AFD13" w14:textId="7B52C5F6">
            <w:pPr>
              <w:pStyle w:val="Normal"/>
              <w:ind w:left="0"/>
              <w:jc w:val="left"/>
            </w:pPr>
            <w:r w:rsidRPr="7FA7B385" w:rsidR="4A463C79">
              <w:rPr>
                <w:rFonts w:ascii="Arial" w:hAnsi="Arial" w:eastAsia="Arial" w:cs="Arial"/>
                <w:noProof w:val="0"/>
                <w:sz w:val="18"/>
                <w:szCs w:val="18"/>
                <w:lang w:val="en-US"/>
              </w:rPr>
              <w:t>jMAVSim</w:t>
            </w:r>
          </w:p>
        </w:tc>
        <w:tc>
          <w:tcPr>
            <w:tcW w:w="4050" w:type="dxa"/>
            <w:shd w:val="clear" w:color="auto" w:fill="auto"/>
            <w:tcMar/>
            <w:vAlign w:val="center"/>
          </w:tcPr>
          <w:p w:rsidR="7FA7B385" w:rsidP="7FA7B385" w:rsidRDefault="7FA7B385" w14:paraId="4ED06971" w14:textId="2A985063">
            <w:pPr>
              <w:pStyle w:val="Normal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Pr="008822D4" w:rsidR="0015608B" w:rsidTr="7FA7B385" w14:paraId="069F6122" w14:textId="77777777">
        <w:trPr>
          <w:trHeight w:val="510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15608B" w:rsidP="0015608B" w:rsidRDefault="0015608B" w14:paraId="08BB6989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15608B" w:rsidP="0015608B" w:rsidRDefault="0015608B" w14:paraId="18CC5ED3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735E8503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sz w:val="18"/>
                <w:szCs w:val="18"/>
              </w:rPr>
              <w:t>Programming Language</w:t>
            </w:r>
          </w:p>
        </w:tc>
        <w:tc>
          <w:tcPr>
            <w:tcW w:w="4050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0C21C56B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sz w:val="18"/>
                <w:szCs w:val="18"/>
              </w:rPr>
              <w:t>C/Python</w:t>
            </w:r>
          </w:p>
        </w:tc>
      </w:tr>
      <w:tr w:rsidRPr="008822D4" w:rsidR="0015608B" w:rsidTr="7FA7B385" w14:paraId="5096EBB3" w14:textId="77777777">
        <w:trPr>
          <w:trHeight w:val="255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15608B" w:rsidP="0015608B" w:rsidRDefault="0015608B" w14:paraId="2B5DFEDD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15608B" w:rsidP="0015608B" w:rsidRDefault="0015608B" w14:paraId="50072FE3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3EC4FBDF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sz w:val="18"/>
                <w:szCs w:val="18"/>
              </w:rPr>
              <w:t>Software1</w:t>
            </w:r>
          </w:p>
        </w:tc>
        <w:tc>
          <w:tcPr>
            <w:tcW w:w="4050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25FF5CC6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sz w:val="18"/>
                <w:szCs w:val="18"/>
              </w:rPr>
              <w:t> Microsoft Office 2016 64 bit</w:t>
            </w:r>
          </w:p>
        </w:tc>
      </w:tr>
      <w:tr w:rsidRPr="008822D4" w:rsidR="0015608B" w:rsidTr="7FA7B385" w14:paraId="433148F6" w14:textId="77777777">
        <w:trPr>
          <w:trHeight w:val="255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15608B" w:rsidP="0015608B" w:rsidRDefault="0015608B" w14:paraId="48DD0EB7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15608B" w:rsidP="0015608B" w:rsidRDefault="0015608B" w14:paraId="638A5067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4C3B7C06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sz w:val="18"/>
                <w:szCs w:val="18"/>
              </w:rPr>
              <w:t>Software1</w:t>
            </w:r>
          </w:p>
        </w:tc>
        <w:tc>
          <w:tcPr>
            <w:tcW w:w="4050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2111CEA5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sz w:val="18"/>
                <w:szCs w:val="18"/>
              </w:rPr>
              <w:t> </w:t>
            </w:r>
          </w:p>
        </w:tc>
      </w:tr>
      <w:tr w:rsidRPr="008822D4" w:rsidR="0015608B" w:rsidTr="7FA7B385" w14:paraId="2AC34A24" w14:textId="77777777">
        <w:trPr>
          <w:trHeight w:val="255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15608B" w:rsidP="0015608B" w:rsidRDefault="0015608B" w14:paraId="54C8E7F9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15608B" w:rsidP="0015608B" w:rsidRDefault="0015608B" w14:paraId="3A7816CC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2C0F53B2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  <w:sz w:val="18"/>
                <w:szCs w:val="18"/>
                <w:u w:val="single"/>
              </w:rPr>
            </w:pPr>
            <w:r w:rsidRPr="008822D4">
              <w:rPr>
                <w:rFonts w:cs="Arial"/>
                <w:b/>
                <w:bCs/>
                <w:sz w:val="18"/>
                <w:szCs w:val="18"/>
                <w:u w:val="single"/>
              </w:rPr>
              <w:t>For Test</w:t>
            </w:r>
          </w:p>
        </w:tc>
        <w:tc>
          <w:tcPr>
            <w:tcW w:w="4050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630AA75B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sz w:val="18"/>
                <w:szCs w:val="18"/>
              </w:rPr>
              <w:t> </w:t>
            </w:r>
          </w:p>
        </w:tc>
      </w:tr>
      <w:tr w:rsidRPr="008822D4" w:rsidR="0015608B" w:rsidTr="7FA7B385" w14:paraId="08363D2E" w14:textId="77777777">
        <w:trPr>
          <w:trHeight w:val="255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15608B" w:rsidP="0015608B" w:rsidRDefault="0015608B" w14:paraId="21001920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15608B" w:rsidP="0015608B" w:rsidRDefault="0015608B" w14:paraId="1BD0B67F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30F5DFC2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sz w:val="18"/>
                <w:szCs w:val="18"/>
              </w:rPr>
              <w:t>Test Tool</w:t>
            </w:r>
          </w:p>
        </w:tc>
        <w:tc>
          <w:tcPr>
            <w:tcW w:w="4050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6395E31A" w14:textId="4FA6635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TBD</w:t>
            </w:r>
          </w:p>
        </w:tc>
      </w:tr>
      <w:tr w:rsidRPr="008822D4" w:rsidR="0015608B" w:rsidTr="7FA7B385" w14:paraId="3AC7DDFB" w14:textId="77777777">
        <w:trPr>
          <w:trHeight w:val="255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15608B" w:rsidP="0015608B" w:rsidRDefault="0015608B" w14:paraId="23D5D44C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15608B" w:rsidP="0015608B" w:rsidRDefault="0015608B" w14:paraId="5D3E1F21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333D25AE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b/>
                <w:bCs/>
                <w:sz w:val="18"/>
                <w:szCs w:val="18"/>
                <w:u w:val="single"/>
              </w:rPr>
              <w:t>For Deployment</w:t>
            </w:r>
          </w:p>
        </w:tc>
        <w:tc>
          <w:tcPr>
            <w:tcW w:w="4050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4BDB653E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sz w:val="18"/>
                <w:szCs w:val="18"/>
              </w:rPr>
              <w:t> </w:t>
            </w:r>
          </w:p>
        </w:tc>
      </w:tr>
      <w:tr w:rsidRPr="008822D4" w:rsidR="0015608B" w:rsidTr="7FA7B385" w14:paraId="3132D658" w14:textId="77777777">
        <w:trPr>
          <w:trHeight w:val="255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15608B" w:rsidP="0015608B" w:rsidRDefault="0015608B" w14:paraId="209BB396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15608B" w:rsidP="0015608B" w:rsidRDefault="0015608B" w14:paraId="10454D53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4DB415BC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sz w:val="18"/>
                <w:szCs w:val="18"/>
              </w:rPr>
              <w:t>NA</w:t>
            </w:r>
          </w:p>
        </w:tc>
        <w:tc>
          <w:tcPr>
            <w:tcW w:w="4050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10B2AA10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sz w:val="18"/>
                <w:szCs w:val="18"/>
              </w:rPr>
              <w:t> </w:t>
            </w:r>
          </w:p>
        </w:tc>
      </w:tr>
      <w:tr w:rsidRPr="008822D4" w:rsidR="0015608B" w:rsidTr="7FA7B385" w14:paraId="6E6A10AF" w14:textId="77777777">
        <w:trPr>
          <w:trHeight w:val="255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15608B" w:rsidP="0015608B" w:rsidRDefault="0015608B" w14:paraId="0655C018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15608B" w:rsidP="0015608B" w:rsidRDefault="0015608B" w14:paraId="22B70F32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63CEA6A9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b/>
                <w:bCs/>
                <w:sz w:val="18"/>
                <w:szCs w:val="18"/>
                <w:u w:val="single"/>
              </w:rPr>
              <w:t xml:space="preserve">Communication </w:t>
            </w:r>
            <w:proofErr w:type="spellStart"/>
            <w:r w:rsidRPr="008822D4">
              <w:rPr>
                <w:rFonts w:cs="Arial"/>
                <w:b/>
                <w:bCs/>
                <w:sz w:val="18"/>
                <w:szCs w:val="18"/>
                <w:u w:val="single"/>
              </w:rPr>
              <w:t>equipments</w:t>
            </w:r>
            <w:proofErr w:type="spellEnd"/>
          </w:p>
        </w:tc>
        <w:tc>
          <w:tcPr>
            <w:tcW w:w="4050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09DC95C3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sz w:val="18"/>
                <w:szCs w:val="18"/>
              </w:rPr>
              <w:t> </w:t>
            </w:r>
          </w:p>
        </w:tc>
      </w:tr>
      <w:tr w:rsidRPr="008822D4" w:rsidR="0015608B" w:rsidTr="7FA7B385" w14:paraId="40EC41E0" w14:textId="77777777">
        <w:trPr>
          <w:trHeight w:val="255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15608B" w:rsidP="0015608B" w:rsidRDefault="0015608B" w14:paraId="760F0846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15608B" w:rsidP="0015608B" w:rsidRDefault="0015608B" w14:paraId="39BD6BA1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32D6BF41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sz w:val="18"/>
                <w:szCs w:val="18"/>
              </w:rPr>
              <w:t>NA</w:t>
            </w:r>
          </w:p>
        </w:tc>
        <w:tc>
          <w:tcPr>
            <w:tcW w:w="4050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7373EA31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Pr="008822D4" w:rsidR="0015608B" w:rsidTr="7FA7B385" w14:paraId="6DF2B36C" w14:textId="77777777">
        <w:trPr>
          <w:trHeight w:val="510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15608B" w:rsidP="0015608B" w:rsidRDefault="0015608B" w14:paraId="42A813C1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 w:val="restart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450AA3BC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  <w:proofErr w:type="spellStart"/>
            <w:r w:rsidRPr="008822D4">
              <w:rPr>
                <w:rFonts w:cs="Arial"/>
                <w:b/>
                <w:bCs/>
              </w:rPr>
              <w:t>Equipments</w:t>
            </w:r>
            <w:proofErr w:type="spellEnd"/>
            <w:r w:rsidRPr="008822D4">
              <w:rPr>
                <w:rFonts w:cs="Arial"/>
                <w:b/>
                <w:bCs/>
              </w:rPr>
              <w:t xml:space="preserve"> &amp; Internet Connections</w:t>
            </w:r>
          </w:p>
        </w:tc>
        <w:tc>
          <w:tcPr>
            <w:tcW w:w="2246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44384E38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  <w:sz w:val="18"/>
                <w:szCs w:val="18"/>
                <w:u w:val="single"/>
              </w:rPr>
            </w:pPr>
            <w:r w:rsidRPr="008822D4">
              <w:rPr>
                <w:rFonts w:cs="Arial"/>
                <w:b/>
                <w:bCs/>
                <w:sz w:val="18"/>
                <w:szCs w:val="18"/>
                <w:u w:val="single"/>
              </w:rPr>
              <w:t xml:space="preserve">Technical </w:t>
            </w:r>
            <w:proofErr w:type="spellStart"/>
            <w:r w:rsidRPr="008822D4">
              <w:rPr>
                <w:rFonts w:cs="Arial"/>
                <w:b/>
                <w:bCs/>
                <w:sz w:val="18"/>
                <w:szCs w:val="18"/>
                <w:u w:val="single"/>
              </w:rPr>
              <w:t>equipments</w:t>
            </w:r>
            <w:proofErr w:type="spellEnd"/>
          </w:p>
        </w:tc>
        <w:tc>
          <w:tcPr>
            <w:tcW w:w="4050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3F1D9BE7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sz w:val="18"/>
                <w:szCs w:val="18"/>
              </w:rPr>
              <w:t> </w:t>
            </w:r>
          </w:p>
        </w:tc>
      </w:tr>
      <w:tr w:rsidRPr="008822D4" w:rsidR="0015608B" w:rsidTr="7FA7B385" w14:paraId="53E100BE" w14:textId="77777777">
        <w:trPr>
          <w:trHeight w:val="255"/>
        </w:trPr>
        <w:tc>
          <w:tcPr>
            <w:tcW w:w="1517" w:type="dxa"/>
            <w:vMerge/>
            <w:tcMar/>
            <w:vAlign w:val="center"/>
            <w:hideMark/>
          </w:tcPr>
          <w:p w:rsidRPr="008822D4" w:rsidR="0015608B" w:rsidP="0015608B" w:rsidRDefault="0015608B" w14:paraId="12DA3384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  <w:hideMark/>
          </w:tcPr>
          <w:p w:rsidRPr="008822D4" w:rsidR="0015608B" w:rsidP="0015608B" w:rsidRDefault="0015608B" w14:paraId="57F71D67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vAlign w:val="center"/>
            <w:hideMark/>
          </w:tcPr>
          <w:p w:rsidRPr="008822D4" w:rsidR="0015608B" w:rsidP="0015608B" w:rsidRDefault="0015608B" w14:paraId="3E2FD913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sz w:val="18"/>
                <w:szCs w:val="18"/>
              </w:rPr>
              <w:t>Testing equipment</w:t>
            </w:r>
          </w:p>
        </w:tc>
        <w:tc>
          <w:tcPr>
            <w:tcW w:w="4050" w:type="dxa"/>
            <w:shd w:val="clear" w:color="auto" w:fill="auto"/>
            <w:tcMar/>
            <w:vAlign w:val="center"/>
          </w:tcPr>
          <w:p w:rsidRPr="008822D4" w:rsidR="0015608B" w:rsidP="0015608B" w:rsidRDefault="0015608B" w14:paraId="4CA793E1" w14:textId="529F32DF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1E34E0">
              <w:rPr>
                <w:rFonts w:cs="Arial"/>
                <w:sz w:val="18"/>
                <w:szCs w:val="18"/>
              </w:rPr>
              <w:t>EVB CAN FD</w:t>
            </w:r>
          </w:p>
        </w:tc>
      </w:tr>
      <w:tr w:rsidRPr="008822D4" w:rsidR="0015608B" w:rsidTr="7FA7B385" w14:paraId="10E8170E" w14:textId="77777777">
        <w:trPr>
          <w:trHeight w:val="255"/>
        </w:trPr>
        <w:tc>
          <w:tcPr>
            <w:tcW w:w="1517" w:type="dxa"/>
            <w:vMerge/>
            <w:tcMar/>
            <w:vAlign w:val="center"/>
          </w:tcPr>
          <w:p w:rsidRPr="008822D4" w:rsidR="0015608B" w:rsidP="0015608B" w:rsidRDefault="0015608B" w14:paraId="439A8961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</w:tcPr>
          <w:p w:rsidRPr="008822D4" w:rsidR="0015608B" w:rsidP="0015608B" w:rsidRDefault="0015608B" w14:paraId="1A952F20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vAlign w:val="center"/>
          </w:tcPr>
          <w:p w:rsidRPr="008822D4" w:rsidR="0015608B" w:rsidP="0015608B" w:rsidRDefault="0015608B" w14:paraId="683D8CC7" w14:textId="20DE4F56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Drone Kit</w:t>
            </w:r>
          </w:p>
        </w:tc>
        <w:tc>
          <w:tcPr>
            <w:tcW w:w="4050" w:type="dxa"/>
            <w:shd w:val="clear" w:color="auto" w:fill="auto"/>
            <w:tcMar/>
            <w:vAlign w:val="center"/>
          </w:tcPr>
          <w:p w:rsidRPr="008822D4" w:rsidR="0015608B" w:rsidP="0015608B" w:rsidRDefault="0015608B" w14:paraId="1C4EAA4D" w14:textId="1D3708E5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1E34E0">
              <w:rPr>
                <w:rFonts w:cs="Arial"/>
                <w:sz w:val="18"/>
                <w:szCs w:val="18"/>
              </w:rPr>
              <w:t>KIT-HGDRONEK66</w:t>
            </w:r>
          </w:p>
        </w:tc>
      </w:tr>
      <w:tr w:rsidRPr="008822D4" w:rsidR="0015608B" w:rsidTr="7FA7B385" w14:paraId="73DE16C0" w14:textId="77777777">
        <w:trPr>
          <w:trHeight w:val="255"/>
        </w:trPr>
        <w:tc>
          <w:tcPr>
            <w:tcW w:w="1517" w:type="dxa"/>
            <w:vMerge/>
            <w:tcMar/>
            <w:vAlign w:val="center"/>
          </w:tcPr>
          <w:p w:rsidRPr="008822D4" w:rsidR="0015608B" w:rsidP="0015608B" w:rsidRDefault="0015608B" w14:paraId="79E66956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vMerge/>
            <w:tcMar/>
            <w:vAlign w:val="center"/>
          </w:tcPr>
          <w:p w:rsidRPr="008822D4" w:rsidR="0015608B" w:rsidP="0015608B" w:rsidRDefault="0015608B" w14:paraId="17641329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2246" w:type="dxa"/>
            <w:shd w:val="clear" w:color="auto" w:fill="auto"/>
            <w:tcMar/>
            <w:vAlign w:val="center"/>
          </w:tcPr>
          <w:p w:rsidRPr="008822D4" w:rsidR="0015608B" w:rsidP="0015608B" w:rsidRDefault="0015608B" w14:paraId="753FDCBD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822D4">
              <w:rPr>
                <w:rFonts w:cs="Arial"/>
                <w:sz w:val="18"/>
                <w:szCs w:val="18"/>
              </w:rPr>
              <w:t>Development board</w:t>
            </w:r>
          </w:p>
        </w:tc>
        <w:tc>
          <w:tcPr>
            <w:tcW w:w="4050" w:type="dxa"/>
            <w:shd w:val="clear" w:color="auto" w:fill="auto"/>
            <w:tcMar/>
            <w:vAlign w:val="center"/>
          </w:tcPr>
          <w:p w:rsidRPr="008822D4" w:rsidR="0015608B" w:rsidP="0015608B" w:rsidRDefault="0015608B" w14:paraId="2E043E7D" w14:textId="5A21AD93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1E34E0">
              <w:rPr>
                <w:rFonts w:cs="Arial"/>
                <w:sz w:val="18"/>
                <w:szCs w:val="18"/>
              </w:rPr>
              <w:t>Board i.MX 8 Plus Application</w:t>
            </w:r>
            <w:r>
              <w:rPr>
                <w:rFonts w:cs="Arial"/>
                <w:sz w:val="18"/>
                <w:szCs w:val="18"/>
              </w:rPr>
              <w:t xml:space="preserve"> + </w:t>
            </w:r>
            <w:r w:rsidRPr="001E34E0">
              <w:rPr>
                <w:rFonts w:cs="Arial"/>
                <w:sz w:val="18"/>
                <w:szCs w:val="18"/>
              </w:rPr>
              <w:t>M20 GNSS board</w:t>
            </w:r>
          </w:p>
        </w:tc>
      </w:tr>
      <w:tr w:rsidRPr="008822D4" w:rsidR="0015608B" w:rsidTr="7FA7B385" w14:paraId="121F2147" w14:textId="77777777">
        <w:trPr>
          <w:trHeight w:val="255"/>
        </w:trPr>
        <w:tc>
          <w:tcPr>
            <w:tcW w:w="1517" w:type="dxa"/>
            <w:tcMar/>
            <w:vAlign w:val="center"/>
          </w:tcPr>
          <w:p w:rsidRPr="008822D4" w:rsidR="0015608B" w:rsidP="0015608B" w:rsidRDefault="0015608B" w14:paraId="2A1BBFAF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439" w:type="dxa"/>
            <w:tcMar/>
            <w:vAlign w:val="center"/>
          </w:tcPr>
          <w:p w:rsidRPr="008822D4" w:rsidR="0015608B" w:rsidP="0015608B" w:rsidRDefault="0015608B" w14:paraId="059560D6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b/>
                <w:bCs/>
              </w:rPr>
            </w:pPr>
            <w:r w:rsidRPr="008822D4">
              <w:rPr>
                <w:rFonts w:cs="Arial"/>
                <w:b/>
                <w:bCs/>
              </w:rPr>
              <w:t xml:space="preserve">Others </w:t>
            </w:r>
          </w:p>
        </w:tc>
        <w:tc>
          <w:tcPr>
            <w:tcW w:w="2246" w:type="dxa"/>
            <w:shd w:val="clear" w:color="auto" w:fill="auto"/>
            <w:tcMar/>
            <w:vAlign w:val="center"/>
          </w:tcPr>
          <w:p w:rsidRPr="008822D4" w:rsidR="0015608B" w:rsidP="0015608B" w:rsidRDefault="0015608B" w14:paraId="4EB0B76D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4050" w:type="dxa"/>
            <w:shd w:val="clear" w:color="auto" w:fill="auto"/>
            <w:tcMar/>
            <w:vAlign w:val="center"/>
          </w:tcPr>
          <w:p w:rsidRPr="008822D4" w:rsidR="0015608B" w:rsidP="0015608B" w:rsidRDefault="0015608B" w14:paraId="6C79A796" w14:textId="77777777">
            <w:pPr>
              <w:widowControl/>
              <w:spacing w:before="0" w:after="0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</w:tbl>
    <w:p w:rsidRPr="008C6229" w:rsidR="008C6229" w:rsidP="008C6229" w:rsidRDefault="008C6229" w14:paraId="4F4C56F7" w14:textId="77777777" w14:noSpellErr="1">
      <w:pPr>
        <w:keepLines w:val="1"/>
        <w:widowControl w:val="1"/>
        <w:ind w:left="0"/>
        <w:rPr>
          <w:rFonts w:cs="Arial"/>
        </w:rPr>
      </w:pPr>
      <w:r w:rsidRPr="7FA7B385" w:rsidR="72EF749D">
        <w:rPr>
          <w:rFonts w:cs="Arial"/>
        </w:rPr>
        <w:t>Note:</w:t>
      </w:r>
    </w:p>
    <w:p w:rsidRPr="008822D4" w:rsidR="00F02D2D" w:rsidP="00F02D2D" w:rsidRDefault="00123DC3" w14:paraId="3EB12815" w14:textId="3F65413F">
      <w:pPr>
        <w:pStyle w:val="ListParagraph"/>
        <w:keepLines/>
        <w:widowControl/>
        <w:numPr>
          <w:ilvl w:val="0"/>
          <w:numId w:val="31"/>
        </w:numPr>
        <w:rPr>
          <w:rFonts w:cs="Arial"/>
        </w:rPr>
      </w:pPr>
      <w:r>
        <w:rPr>
          <w:rFonts w:cs="Arial"/>
        </w:rPr>
        <w:t>CICD won’t apply in this pilot phase.</w:t>
      </w:r>
      <w:r w:rsidRPr="008822D4" w:rsidR="00F02D2D">
        <w:rPr>
          <w:rFonts w:cs="Arial"/>
        </w:rPr>
        <w:t xml:space="preserve"> </w:t>
      </w:r>
    </w:p>
    <w:p w:rsidRPr="00F02D2D" w:rsidR="00F02D2D" w:rsidP="00F02D2D" w:rsidRDefault="00F02D2D" w14:paraId="2D5B8C1D" w14:textId="77777777">
      <w:pPr>
        <w:pStyle w:val="ListParagraph"/>
        <w:keepLines/>
        <w:widowControl/>
        <w:numPr>
          <w:ilvl w:val="0"/>
          <w:numId w:val="31"/>
        </w:numPr>
        <w:rPr>
          <w:rFonts w:cs="Arial"/>
          <w:b/>
        </w:rPr>
      </w:pPr>
      <w:r w:rsidRPr="008822D4">
        <w:rPr>
          <w:rFonts w:cs="Arial"/>
        </w:rPr>
        <w:t>Internal documents: &lt;Project name&gt;_&lt;Document name&gt;_&lt;Version&gt;</w:t>
      </w:r>
    </w:p>
    <w:p w:rsidRPr="00F02D2D" w:rsidR="00F02D2D" w:rsidP="00F02D2D" w:rsidRDefault="00F02D2D" w14:paraId="2C1B1040" w14:textId="77777777">
      <w:pPr>
        <w:pStyle w:val="ListParagraph"/>
        <w:keepLines/>
        <w:widowControl/>
        <w:ind w:left="1080"/>
        <w:rPr>
          <w:rFonts w:cs="Arial"/>
          <w:b/>
        </w:rPr>
      </w:pPr>
    </w:p>
    <w:p w:rsidRPr="009A7370" w:rsidR="003A431A" w:rsidP="7FA7B385" w:rsidRDefault="003A431A" w14:paraId="254B2751" w14:textId="77777777" w14:noSpellErr="1">
      <w:pPr>
        <w:pStyle w:val="ListParagraph"/>
        <w:numPr>
          <w:ilvl w:val="1"/>
          <w:numId w:val="23"/>
        </w:numPr>
        <w:spacing w:line="276" w:lineRule="auto"/>
        <w:outlineLvl w:val="1"/>
        <w:rPr>
          <w:b w:val="1"/>
          <w:bCs w:val="1"/>
        </w:rPr>
      </w:pPr>
      <w:bookmarkStart w:name="_Toc530897227" w:id="1334489208"/>
      <w:r w:rsidRPr="7FA7B385" w:rsidR="062B79B4">
        <w:rPr>
          <w:b w:val="1"/>
          <w:bCs w:val="1"/>
        </w:rPr>
        <w:t>File naming and versioning rule</w:t>
      </w:r>
      <w:bookmarkEnd w:id="1334489208"/>
      <w:r w:rsidRPr="7FA7B385" w:rsidR="062B79B4">
        <w:rPr>
          <w:b w:val="1"/>
          <w:bCs w:val="1"/>
        </w:rPr>
        <w:t xml:space="preserve"> </w:t>
      </w:r>
    </w:p>
    <w:p w:rsidRPr="009A7370" w:rsidR="000F1967" w:rsidP="009A7370" w:rsidRDefault="000F1967" w14:paraId="4F300D84" w14:textId="77777777">
      <w:pPr>
        <w:tabs>
          <w:tab w:val="left" w:pos="3206"/>
          <w:tab w:val="left" w:pos="5349"/>
        </w:tabs>
        <w:spacing w:line="276" w:lineRule="auto"/>
        <w:ind w:left="720"/>
        <w:rPr>
          <w:rFonts w:cs="Arial"/>
          <w:b/>
          <w:color w:val="000000" w:themeColor="text1"/>
        </w:rPr>
      </w:pPr>
      <w:r w:rsidRPr="009A7370">
        <w:rPr>
          <w:rFonts w:cs="Arial"/>
          <w:b/>
          <w:color w:val="000000" w:themeColor="text1"/>
        </w:rPr>
        <w:t>Notes:</w:t>
      </w:r>
      <w:r w:rsidR="00853794">
        <w:rPr>
          <w:rFonts w:cs="Arial"/>
          <w:b/>
          <w:color w:val="000000" w:themeColor="text1"/>
        </w:rPr>
        <w:tab/>
      </w:r>
      <w:r w:rsidR="00853794">
        <w:rPr>
          <w:rFonts w:cs="Arial"/>
          <w:b/>
          <w:color w:val="000000" w:themeColor="text1"/>
        </w:rPr>
        <w:tab/>
      </w:r>
    </w:p>
    <w:p w:rsidRPr="009A7370" w:rsidR="000F1967" w:rsidP="009D721B" w:rsidRDefault="000F1967" w14:paraId="0183588C" w14:textId="77777777">
      <w:pPr>
        <w:spacing w:line="276" w:lineRule="auto"/>
        <w:ind w:left="720"/>
        <w:rPr>
          <w:rFonts w:cs="Arial"/>
          <w:color w:val="000000" w:themeColor="text1"/>
        </w:rPr>
      </w:pPr>
      <w:r w:rsidRPr="009A7370">
        <w:rPr>
          <w:rFonts w:cs="Arial"/>
          <w:color w:val="000000" w:themeColor="text1"/>
        </w:rPr>
        <w:t>The names of the objects managed are case sensitive.</w:t>
      </w:r>
      <w:r w:rsidRPr="009A7370">
        <w:rPr>
          <w:rFonts w:cs="Arial"/>
          <w:color w:val="000000" w:themeColor="text1"/>
        </w:rPr>
        <w:tab/>
      </w:r>
      <w:r w:rsidRPr="009A7370">
        <w:rPr>
          <w:rFonts w:cs="Arial"/>
          <w:color w:val="000000" w:themeColor="text1"/>
        </w:rPr>
        <w:tab/>
      </w:r>
      <w:r w:rsidRPr="009A7370">
        <w:rPr>
          <w:rFonts w:cs="Arial"/>
          <w:color w:val="000000" w:themeColor="text1"/>
        </w:rPr>
        <w:tab/>
      </w:r>
      <w:r w:rsidRPr="009A7370">
        <w:rPr>
          <w:rFonts w:cs="Arial"/>
          <w:color w:val="000000" w:themeColor="text1"/>
        </w:rPr>
        <w:tab/>
      </w:r>
    </w:p>
    <w:p w:rsidRPr="009D721B" w:rsidR="000F1967" w:rsidP="009D721B" w:rsidRDefault="000F1967" w14:paraId="26E8B34D" w14:textId="77777777">
      <w:pPr>
        <w:spacing w:line="276" w:lineRule="auto"/>
        <w:ind w:left="720"/>
        <w:rPr>
          <w:rFonts w:cs="Arial"/>
          <w:color w:val="00B050"/>
        </w:rPr>
      </w:pPr>
      <w:r w:rsidRPr="009A7370">
        <w:rPr>
          <w:rFonts w:cs="Arial"/>
          <w:color w:val="000000" w:themeColor="text1"/>
        </w:rPr>
        <w:t xml:space="preserve">There is no physical limitation for the length of the name but it is recommended not to exceed </w:t>
      </w:r>
      <w:r w:rsidRPr="009A7370">
        <w:rPr>
          <w:rFonts w:cs="Arial"/>
          <w:color w:val="000000" w:themeColor="text1"/>
        </w:rPr>
        <w:t xml:space="preserve">32 characters. </w:t>
      </w:r>
      <w:r w:rsidRPr="009A7370">
        <w:rPr>
          <w:rFonts w:cs="Arial"/>
          <w:color w:val="000000" w:themeColor="text1"/>
        </w:rPr>
        <w:tab/>
      </w:r>
      <w:r w:rsidRPr="009A7370">
        <w:rPr>
          <w:rFonts w:cs="Arial"/>
          <w:color w:val="000000" w:themeColor="text1"/>
        </w:rPr>
        <w:tab/>
      </w:r>
      <w:r w:rsidRPr="009D721B">
        <w:rPr>
          <w:rFonts w:cs="Arial"/>
          <w:color w:val="00B050"/>
        </w:rPr>
        <w:tab/>
      </w:r>
      <w:r w:rsidRPr="009D721B">
        <w:rPr>
          <w:rFonts w:cs="Arial"/>
          <w:color w:val="00B050"/>
        </w:rPr>
        <w:tab/>
      </w:r>
    </w:p>
    <w:p w:rsidR="003A431A" w:rsidP="009A7370" w:rsidRDefault="000F1967" w14:paraId="48334C8B" w14:textId="77777777">
      <w:bookmarkStart w:name="_Toc475621510" w:id="47"/>
      <w:r w:rsidRPr="00803F61">
        <w:t>The following characters cannot be used in object or project names include &amp; ^ + @$ % * ( ) | \ / [ ] { } &lt; &gt; ? ; “ ‘ # - : !</w:t>
      </w:r>
      <w:bookmarkEnd w:id="47"/>
      <w:r w:rsidR="003A431A">
        <w:t xml:space="preserve">. </w:t>
      </w:r>
    </w:p>
    <w:p w:rsidRPr="00B64760" w:rsidR="003A431A" w:rsidP="009A7370" w:rsidRDefault="003A431A" w14:paraId="730C3EFB" w14:textId="77777777"/>
    <w:p w:rsidRPr="00725962" w:rsidR="003A431A" w:rsidP="003A431A" w:rsidRDefault="00155985" w14:paraId="37D91A78" w14:textId="77777777">
      <w:pPr>
        <w:pStyle w:val="Normal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52EAA01" wp14:editId="2A3CBA56">
                <wp:simplePos x="0" y="0"/>
                <wp:positionH relativeFrom="column">
                  <wp:posOffset>-190500</wp:posOffset>
                </wp:positionH>
                <wp:positionV relativeFrom="paragraph">
                  <wp:posOffset>271145</wp:posOffset>
                </wp:positionV>
                <wp:extent cx="1352550" cy="218122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181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E4FF74D">
              <v:roundrect id="Rounded Rectangle 16" style="position:absolute;margin-left:-15pt;margin-top:21.35pt;width:106.5pt;height:171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f81bd [3204]" strokecolor="#243f60 [1604]" strokeweight="2pt" arcsize="10923f" w14:anchorId="5A144B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"/>
            </w:pict>
          </mc:Fallback>
        </mc:AlternateContent>
      </w:r>
      <w:r w:rsidRPr="00725962" w:rsidR="003A431A">
        <w:t xml:space="preserve">CM Plan version numbering rule is applicable for all items: </w:t>
      </w:r>
      <w:r w:rsidR="00D91E9A">
        <w:t>Below is an example</w:t>
      </w:r>
    </w:p>
    <w:p w:rsidRPr="00725962" w:rsidR="003A431A" w:rsidP="003A431A" w:rsidRDefault="00155985" w14:paraId="1ED94E07" w14:textId="77777777">
      <w:pPr>
        <w:pStyle w:val="Normal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6C54423" wp14:editId="08D3FD30">
                <wp:simplePos x="0" y="0"/>
                <wp:positionH relativeFrom="column">
                  <wp:posOffset>3895726</wp:posOffset>
                </wp:positionH>
                <wp:positionV relativeFrom="paragraph">
                  <wp:posOffset>33655</wp:posOffset>
                </wp:positionV>
                <wp:extent cx="1371600" cy="3143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2DC" w:rsidP="00155985" w:rsidRDefault="002672DC" w14:paraId="4E3A7883" w14:textId="77777777">
                            <w:pPr>
                              <w:ind w:left="0"/>
                            </w:pPr>
                            <w:r>
                              <w:t>Baseline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2E1CE29">
              <v:shapetype id="_x0000_t202" coordsize="21600,21600" o:spt="202" path="m,l,21600r21600,l21600,xe" w14:anchorId="76C54423">
                <v:stroke joinstyle="miter"/>
                <v:path gradientshapeok="t" o:connecttype="rect"/>
              </v:shapetype>
              <v:shape id="Text Box 21" style="position:absolute;left:0;text-align:left;margin-left:306.75pt;margin-top:2.65pt;width:108pt;height:24.7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">
                <v:textbox>
                  <w:txbxContent>
                    <w:p w:rsidR="002672DC" w:rsidP="00155985" w:rsidRDefault="002672DC" w14:paraId="77C0C0FA" w14:textId="77777777">
                      <w:pPr>
                        <w:ind w:left="0"/>
                      </w:pPr>
                      <w:r>
                        <w:t>Baseline version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A4C153" wp14:editId="16997169">
                <wp:simplePos x="0" y="0"/>
                <wp:positionH relativeFrom="column">
                  <wp:posOffset>1276349</wp:posOffset>
                </wp:positionH>
                <wp:positionV relativeFrom="paragraph">
                  <wp:posOffset>90805</wp:posOffset>
                </wp:positionV>
                <wp:extent cx="4143375" cy="66675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6667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5DACA00">
              <v:roundrect id="Rounded Rectangle 17" style="position:absolute;margin-left:100.5pt;margin-top:7.15pt;width:326.25pt;height:52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92d050" strokecolor="#243f60 [1604]" strokeweight="2pt" arcsize="10923f" w14:anchorId="58780F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"/>
            </w:pict>
          </mc:Fallback>
        </mc:AlternateContent>
      </w:r>
    </w:p>
    <w:p w:rsidRPr="00725962" w:rsidR="003A431A" w:rsidP="003A431A" w:rsidRDefault="003869C6" w14:paraId="1193339E" w14:textId="77777777">
      <w:pPr>
        <w:pStyle w:val="NormalIndent"/>
      </w:pPr>
      <w:r w:rsidRPr="00725962"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17A07DF9" wp14:editId="030D6F1C">
                <wp:simplePos x="0" y="0"/>
                <wp:positionH relativeFrom="column">
                  <wp:posOffset>1000125</wp:posOffset>
                </wp:positionH>
                <wp:positionV relativeFrom="paragraph">
                  <wp:posOffset>138430</wp:posOffset>
                </wp:positionV>
                <wp:extent cx="5095875" cy="1776730"/>
                <wp:effectExtent l="0" t="0" r="0" b="1397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5875" cy="1776730"/>
                          <a:chOff x="0" y="0"/>
                          <a:chExt cx="8228" cy="2510"/>
                        </a:xfrm>
                      </wpg:grpSpPr>
                      <wps:wsp>
                        <wps:cNvPr id="2" name="AutoShape 4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8228" cy="25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54" y="0"/>
                            <a:ext cx="692" cy="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62" y="697"/>
                            <a:ext cx="692" cy="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769" y="697"/>
                            <a:ext cx="692" cy="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769" y="1394"/>
                            <a:ext cx="693" cy="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877" y="1394"/>
                            <a:ext cx="693" cy="4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31"/>
                        <wps:cNvCnPr/>
                        <wps:spPr bwMode="auto">
                          <a:xfrm>
                            <a:off x="1246" y="418"/>
                            <a:ext cx="416" cy="27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30"/>
                        <wps:cNvCnPr/>
                        <wps:spPr bwMode="auto">
                          <a:xfrm>
                            <a:off x="2354" y="1114"/>
                            <a:ext cx="415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63" name="Line 29"/>
                        <wps:cNvCnPr>
                          <a:stCxn id="54" idx="2"/>
                          <a:endCxn id="55" idx="0"/>
                        </wps:cNvCnPr>
                        <wps:spPr bwMode="auto">
                          <a:xfrm>
                            <a:off x="3115" y="1115"/>
                            <a:ext cx="0" cy="27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8"/>
                        <wps:cNvCnPr/>
                        <wps:spPr bwMode="auto">
                          <a:xfrm>
                            <a:off x="3462" y="1950"/>
                            <a:ext cx="276" cy="0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65" name="Line 27"/>
                        <wps:cNvCnPr/>
                        <wps:spPr bwMode="auto">
                          <a:xfrm>
                            <a:off x="2354" y="836"/>
                            <a:ext cx="415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6"/>
                        <wps:cNvCnPr/>
                        <wps:spPr bwMode="auto">
                          <a:xfrm>
                            <a:off x="3462" y="1533"/>
                            <a:ext cx="415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985" y="0"/>
                            <a:ext cx="693" cy="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092" y="0"/>
                            <a:ext cx="693" cy="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2"/>
                        <wps:cNvCnPr/>
                        <wps:spPr bwMode="auto">
                          <a:xfrm flipV="1">
                            <a:off x="4569" y="418"/>
                            <a:ext cx="416" cy="97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1"/>
                        <wps:cNvCnPr>
                          <a:stCxn id="3" idx="3"/>
                          <a:endCxn id="68" idx="1"/>
                        </wps:cNvCnPr>
                        <wps:spPr bwMode="auto">
                          <a:xfrm>
                            <a:off x="1246" y="209"/>
                            <a:ext cx="373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0"/>
                        <wps:cNvCnPr>
                          <a:stCxn id="68" idx="3"/>
                          <a:endCxn id="69" idx="1"/>
                        </wps:cNvCnPr>
                        <wps:spPr bwMode="auto">
                          <a:xfrm>
                            <a:off x="5678" y="209"/>
                            <a:ext cx="41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32" y="119"/>
                            <a:ext cx="554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72DC" w:rsidP="003A431A" w:rsidRDefault="002672DC" w14:paraId="65E8BD6D" w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1.0</w:t>
                              </w:r>
                            </w:p>
                          </w:txbxContent>
                        </wps:txbx>
                        <wps:bodyPr wrap="square" lIns="78399" tIns="39200" rIns="78399" bIns="39200" anchor="t" upright="1"/>
                      </wps:wsp>
                      <wps:wsp>
                        <wps:cNvPr id="7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123" y="67"/>
                            <a:ext cx="521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72DC" w:rsidP="003A431A" w:rsidRDefault="002672DC" w14:paraId="25A63EF6" w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2.0</w:t>
                              </w:r>
                            </w:p>
                          </w:txbxContent>
                        </wps:txbx>
                        <wps:bodyPr wrap="square" lIns="78399" tIns="39200" rIns="78399" bIns="39200" anchor="t" upright="1"/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662" y="836"/>
                            <a:ext cx="69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72DC" w:rsidP="003A431A" w:rsidRDefault="002672DC" w14:paraId="69E2F433" w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1.1</w:t>
                              </w:r>
                            </w:p>
                          </w:txbxContent>
                        </wps:txbx>
                        <wps:bodyPr wrap="square" lIns="78399" tIns="39200" rIns="78399" bIns="39200" anchor="t" upright="1"/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769" y="836"/>
                            <a:ext cx="69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72DC" w:rsidP="003A431A" w:rsidRDefault="002672DC" w14:paraId="3E928866" w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1.1.1</w:t>
                              </w:r>
                            </w:p>
                          </w:txbxContent>
                        </wps:txbx>
                        <wps:bodyPr wrap="square" lIns="78399" tIns="39200" rIns="78399" bIns="39200" anchor="t" upright="1"/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231" y="67"/>
                            <a:ext cx="53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72DC" w:rsidP="003A431A" w:rsidRDefault="002672DC" w14:paraId="6A977176" w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x.0</w:t>
                              </w:r>
                            </w:p>
                          </w:txbxContent>
                        </wps:txbx>
                        <wps:bodyPr wrap="square" lIns="78399" tIns="39200" rIns="78399" bIns="39200" anchor="t" upright="1"/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769" y="1533"/>
                            <a:ext cx="830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72DC" w:rsidP="003A431A" w:rsidRDefault="002672DC" w14:paraId="50CBD87D" w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1.1.2</w:t>
                              </w:r>
                            </w:p>
                          </w:txbxContent>
                        </wps:txbx>
                        <wps:bodyPr wrap="square" lIns="78399" tIns="39200" rIns="78399" bIns="39200" anchor="t" upright="1"/>
                      </wps:wsp>
                      <wps:wsp>
                        <wps:cNvPr id="8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806" y="1533"/>
                            <a:ext cx="969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72DC" w:rsidP="003A431A" w:rsidRDefault="002672DC" w14:paraId="3B68EAFA" w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1.3</w:t>
                              </w:r>
                            </w:p>
                          </w:txbxContent>
                        </wps:txbx>
                        <wps:bodyPr wrap="square" lIns="78399" tIns="39200" rIns="78399" bIns="39200" anchor="t" upright="1"/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661" y="2092"/>
                            <a:ext cx="693" cy="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662" y="2230"/>
                            <a:ext cx="69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72DC" w:rsidP="003A431A" w:rsidRDefault="002672DC" w14:paraId="219A8FA9" w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1.2</w:t>
                              </w:r>
                            </w:p>
                          </w:txbxContent>
                        </wps:txbx>
                        <wps:bodyPr wrap="square" lIns="78399" tIns="39200" rIns="78399" bIns="39200" anchor="t" upright="1"/>
                      </wps:wsp>
                      <wps:wsp>
                        <wps:cNvPr id="85" name="Line 7"/>
                        <wps:cNvCnPr>
                          <a:stCxn id="19" idx="2"/>
                          <a:endCxn id="83" idx="0"/>
                        </wps:cNvCnPr>
                        <wps:spPr bwMode="auto">
                          <a:xfrm flipH="1">
                            <a:off x="2008" y="1116"/>
                            <a:ext cx="1" cy="97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769" y="2091"/>
                            <a:ext cx="692" cy="4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5"/>
                        <wps:cNvCnPr/>
                        <wps:spPr bwMode="auto">
                          <a:xfrm>
                            <a:off x="2353" y="2230"/>
                            <a:ext cx="416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769" y="2230"/>
                            <a:ext cx="69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72DC" w:rsidP="003A431A" w:rsidRDefault="002672DC" w14:paraId="4C25EDCE" w14:textId="7777777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7"/>
                                  <w:szCs w:val="17"/>
                                </w:rPr>
                                <w:t>1.2.1</w:t>
                              </w:r>
                            </w:p>
                          </w:txbxContent>
                        </wps:txbx>
                        <wps:bodyPr wrap="square" lIns="78399" tIns="39200" rIns="78399" bIns="39200" anchor="t" upright="1"/>
                      </wps:wsp>
                      <wps:wsp>
                        <wps:cNvPr id="89" name="Line 3"/>
                        <wps:cNvCnPr/>
                        <wps:spPr bwMode="auto">
                          <a:xfrm flipV="1">
                            <a:off x="3462" y="1812"/>
                            <a:ext cx="415" cy="27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975FB32">
              <v:group id="Group 2" style="position:absolute;left:0;text-align:left;margin-left:78.75pt;margin-top:10.9pt;width:401.25pt;height:139.9pt;z-index:251658243" coordsize="8228,2510" o:spid="_x0000_s1027" w14:anchorId="17A07D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">
                <v:rect id="AutoShape 43" style="position:absolute;width:8228;height:2510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>
                  <o:lock v:ext="edit" text="t" aspectratio="t"/>
                </v:rect>
                <v:rect id="Rectangle 3" style="position:absolute;left:554;width:692;height:418;visibility:visible;mso-wrap-style:square;v-text-anchor:top" o:spid="_x0000_s1029" filled="f" strokeweight="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"/>
                <v:rect id="Rectangle 19" style="position:absolute;left:1662;top:697;width:692;height:419;visibility:visible;mso-wrap-style:square;v-text-anchor:top" o:spid="_x0000_s1030" filled="f" strokeweight="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"/>
                <v:rect id="Rectangle 54" style="position:absolute;left:2769;top:697;width:692;height:418;visibility:visible;mso-wrap-style:square;v-text-anchor:top" o:spid="_x0000_s1031" filled="f" strokeweight="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"/>
                <v:rect id="Rectangle 55" style="position:absolute;left:2769;top:1394;width:693;height:418;visibility:visible;mso-wrap-style:square;v-text-anchor:top" o:spid="_x0000_s1032" filled="f" strokeweight="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"/>
                <v:rect id="Rectangle 57" style="position:absolute;left:3877;top:1394;width:693;height:417;visibility:visible;mso-wrap-style:square;v-text-anchor:top" o:spid="_x0000_s1033" filled="f" strokeweight="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"/>
                <v:line id="Line 31" style="position:absolute;visibility:visible;mso-wrap-style:square" o:spid="_x0000_s1034" strokeweight=".5pt" o:connectortype="straight" from="1246,418" to="1662,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">
                  <v:stroke endarrow="block"/>
                </v:line>
                <v:line id="Line 30" style="position:absolute;visibility:visible;mso-wrap-style:square" o:spid="_x0000_s1035" stroked="f" o:connectortype="straight" from="2354,1114" to="2769,1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">
                  <v:stroke endarrow="block"/>
                </v:line>
                <v:line id="Line 29" style="position:absolute;visibility:visible;mso-wrap-style:square" o:spid="_x0000_s1036" strokeweight=".5pt" o:connectortype="straight" from="3115,1115" to="3115,1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">
                  <v:stroke endarrow="block"/>
                </v:line>
                <v:line id="Line 28" style="position:absolute;visibility:visible;mso-wrap-style:square" o:spid="_x0000_s1037" stroked="f" o:connectortype="straight" from="3462,1950" to="3738,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">
                  <v:stroke endarrow="block"/>
                </v:line>
                <v:line id="Line 27" style="position:absolute;visibility:visible;mso-wrap-style:square" o:spid="_x0000_s1038" strokeweight=".5pt" o:connectortype="straight" from="2354,836" to="2769,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">
                  <v:stroke endarrow="block"/>
                </v:line>
                <v:line id="Line 26" style="position:absolute;visibility:visible;mso-wrap-style:square" o:spid="_x0000_s1039" strokeweight=".5pt" o:connectortype="straight" from="3462,1533" to="3877,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">
                  <v:stroke endarrow="block"/>
                </v:line>
                <v:rect id="Rectangle 68" style="position:absolute;left:4985;width:693;height:418;visibility:visible;mso-wrap-style:square;v-text-anchor:top" o:spid="_x0000_s1040" filled="f" strokeweight="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"/>
                <v:rect id="Rectangle 69" style="position:absolute;left:6092;width:693;height:418;visibility:visible;mso-wrap-style:square;v-text-anchor:top" o:spid="_x0000_s1041" filled="f" strokeweight="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"/>
                <v:line id="Line 22" style="position:absolute;flip:y;visibility:visible;mso-wrap-style:square" o:spid="_x0000_s1042" strokeweight=".5pt" o:connectortype="straight" from="4569,418" to="4985,1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">
                  <v:stroke endarrow="block"/>
                </v:line>
                <v:line id="Line 21" style="position:absolute;visibility:visible;mso-wrap-style:square" o:spid="_x0000_s1043" strokeweight=".5pt" o:connectortype="straight" from="1246,209" to="4985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">
                  <v:stroke endarrow="block"/>
                </v:line>
                <v:line id="Line 20" style="position:absolute;visibility:visible;mso-wrap-style:square" o:spid="_x0000_s1044" strokeweight=".5pt" o:connectortype="straight" from="5678,209" to="609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">
                  <v:stroke endarrow="block"/>
                </v:line>
                <v:shape id="_x0000_s1045" style="position:absolute;left:632;top:119;width:554;height:364;visibility:visible;mso-wrap-style:square;v-text-anchor:top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">
                  <v:textbox inset="2.17775mm,1.0889mm,2.17775mm,1.0889mm">
                    <w:txbxContent>
                      <w:p w:rsidR="002672DC" w:rsidP="003A431A" w:rsidRDefault="002672DC" w14:paraId="4B3AA50C" w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1.0</w:t>
                        </w:r>
                      </w:p>
                    </w:txbxContent>
                  </v:textbox>
                </v:shape>
                <v:shape id="Text Box 16" style="position:absolute;left:5123;top:67;width:521;height:352;visibility:visible;mso-wrap-style:square;v-text-anchor:top" o:spid="_x0000_s104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">
                  <v:textbox inset="2.17775mm,1.0889mm,2.17775mm,1.0889mm">
                    <w:txbxContent>
                      <w:p w:rsidR="002672DC" w:rsidP="003A431A" w:rsidRDefault="002672DC" w14:paraId="699E2A8F" w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2.0</w:t>
                        </w:r>
                      </w:p>
                    </w:txbxContent>
                  </v:textbox>
                </v:shape>
                <v:shape id="Text Box 14" style="position:absolute;left:1662;top:836;width:692;height:280;visibility:visible;mso-wrap-style:square;v-text-anchor:top" o:spid="_x0000_s104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">
                  <v:textbox inset="2.17775mm,1.0889mm,2.17775mm,1.0889mm">
                    <w:txbxContent>
                      <w:p w:rsidR="002672DC" w:rsidP="003A431A" w:rsidRDefault="002672DC" w14:paraId="55D8B3B0" w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1.1</w:t>
                        </w:r>
                      </w:p>
                    </w:txbxContent>
                  </v:textbox>
                </v:shape>
                <v:shape id="Text Box 13" style="position:absolute;left:2769;top:836;width:693;height:279;visibility:visible;mso-wrap-style:square;v-text-anchor:top" o:spid="_x0000_s104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">
                  <v:textbox inset="2.17775mm,1.0889mm,2.17775mm,1.0889mm">
                    <w:txbxContent>
                      <w:p w:rsidR="002672DC" w:rsidP="003A431A" w:rsidRDefault="002672DC" w14:paraId="649172B6" w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1.1.1</w:t>
                        </w:r>
                      </w:p>
                    </w:txbxContent>
                  </v:textbox>
                </v:shape>
                <v:shape id="Text Box 12" style="position:absolute;left:6231;top:67;width:536;height:351;visibility:visible;mso-wrap-style:square;v-text-anchor:top" o:spid="_x0000_s104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">
                  <v:textbox inset="2.17775mm,1.0889mm,2.17775mm,1.0889mm">
                    <w:txbxContent>
                      <w:p w:rsidR="002672DC" w:rsidP="003A431A" w:rsidRDefault="002672DC" w14:paraId="1769B018" w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x.0</w:t>
                        </w:r>
                      </w:p>
                    </w:txbxContent>
                  </v:textbox>
                </v:shape>
                <v:shape id="Text Box 11" style="position:absolute;left:2769;top:1533;width:830;height:279;visibility:visible;mso-wrap-style:square;v-text-anchor:top" o:spid="_x0000_s105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">
                  <v:textbox inset="2.17775mm,1.0889mm,2.17775mm,1.0889mm">
                    <w:txbxContent>
                      <w:p w:rsidR="002672DC" w:rsidP="003A431A" w:rsidRDefault="002672DC" w14:paraId="68D0114E" w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1.1.2</w:t>
                        </w:r>
                      </w:p>
                    </w:txbxContent>
                  </v:textbox>
                </v:shape>
                <v:shape id="Text Box 10" style="position:absolute;left:3806;top:1533;width:969;height:278;visibility:visible;mso-wrap-style:square;v-text-anchor:top" o:spid="_x0000_s105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">
                  <v:textbox inset="2.17775mm,1.0889mm,2.17775mm,1.0889mm">
                    <w:txbxContent>
                      <w:p w:rsidR="002672DC" w:rsidP="003A431A" w:rsidRDefault="002672DC" w14:paraId="52860A0C" w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1.3</w:t>
                        </w:r>
                      </w:p>
                    </w:txbxContent>
                  </v:textbox>
                </v:shape>
                <v:rect id="Rectangle 83" style="position:absolute;left:1661;top:2092;width:693;height:418;visibility:visible;mso-wrap-style:square;v-text-anchor:top" o:spid="_x0000_s1052" filled="f" strokeweight="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"/>
                <v:shape id="Text Box 8" style="position:absolute;left:1662;top:2230;width:692;height:280;visibility:visible;mso-wrap-style:square;v-text-anchor:top" o:spid="_x0000_s105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">
                  <v:textbox inset="2.17775mm,1.0889mm,2.17775mm,1.0889mm">
                    <w:txbxContent>
                      <w:p w:rsidR="002672DC" w:rsidP="003A431A" w:rsidRDefault="002672DC" w14:paraId="39D7D509" w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1.2</w:t>
                        </w:r>
                      </w:p>
                    </w:txbxContent>
                  </v:textbox>
                </v:shape>
                <v:line id="Line 7" style="position:absolute;flip:x;visibility:visible;mso-wrap-style:square" o:spid="_x0000_s1054" strokeweight=".5pt" o:connectortype="straight" from="2008,1116" to="2009,2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">
                  <v:stroke endarrow="block"/>
                </v:line>
                <v:rect id="Rectangle 86" style="position:absolute;left:2769;top:2091;width:692;height:418;visibility:visible;mso-wrap-style:square;v-text-anchor:top" o:spid="_x0000_s1055" filled="f" strokeweight="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"/>
                <v:line id="Line 5" style="position:absolute;visibility:visible;mso-wrap-style:square" o:spid="_x0000_s1056" strokeweight=".5pt" o:connectortype="straight" from="2353,2230" to="2769,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">
                  <v:stroke endarrow="block"/>
                </v:line>
                <v:shape id="Text Box 4" style="position:absolute;left:2769;top:2230;width:693;height:279;visibility:visible;mso-wrap-style:square;v-text-anchor:top" o:spid="_x0000_s105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">
                  <v:textbox inset="2.17775mm,1.0889mm,2.17775mm,1.0889mm">
                    <w:txbxContent>
                      <w:p w:rsidR="002672DC" w:rsidP="003A431A" w:rsidRDefault="002672DC" w14:paraId="18FB9EAC" w14:textId="7777777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7"/>
                            <w:szCs w:val="17"/>
                          </w:rPr>
                          <w:t>1.2.1</w:t>
                        </w:r>
                      </w:p>
                    </w:txbxContent>
                  </v:textbox>
                </v:shape>
                <v:line id="Line 3" style="position:absolute;flip:y;visibility:visible;mso-wrap-style:square" o:spid="_x0000_s1058" strokeweight=".5pt" o:connectortype="straight" from="3462,1812" to="3877,2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">
                  <v:stroke endarrow="block"/>
                </v:line>
              </v:group>
            </w:pict>
          </mc:Fallback>
        </mc:AlternateContent>
      </w:r>
      <w:r w:rsidRPr="00155985" w:rsidR="00155985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56C3ABF" wp14:editId="1416865C">
                <wp:simplePos x="0" y="0"/>
                <wp:positionH relativeFrom="column">
                  <wp:posOffset>-38100</wp:posOffset>
                </wp:positionH>
                <wp:positionV relativeFrom="paragraph">
                  <wp:posOffset>157480</wp:posOffset>
                </wp:positionV>
                <wp:extent cx="427990" cy="295275"/>
                <wp:effectExtent l="0" t="0" r="10160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799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7B09B3E">
              <v:rect id="Rectangle 10" style="position:absolute;margin-left:-3pt;margin-top:12.4pt;width:33.7pt;height:23.2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weight=".5pt" w14:anchorId="798A4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"/>
            </w:pict>
          </mc:Fallback>
        </mc:AlternateContent>
      </w:r>
      <w:r w:rsidRPr="00155985" w:rsidR="00155985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F2D4127" wp14:editId="462944D1">
                <wp:simplePos x="0" y="0"/>
                <wp:positionH relativeFrom="column">
                  <wp:posOffset>647700</wp:posOffset>
                </wp:positionH>
                <wp:positionV relativeFrom="paragraph">
                  <wp:posOffset>157480</wp:posOffset>
                </wp:positionV>
                <wp:extent cx="428625" cy="295275"/>
                <wp:effectExtent l="0" t="0" r="28575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804AC38">
              <v:rect id="Rectangle 11" style="position:absolute;margin-left:51pt;margin-top:12.4pt;width:33.75pt;height:23.2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weight=".5pt" w14:anchorId="1AB772F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"/>
            </w:pict>
          </mc:Fallback>
        </mc:AlternateContent>
      </w:r>
      <w:r w:rsidRPr="00155985" w:rsidR="00155985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841E2FD" wp14:editId="52ADCE50">
                <wp:simplePos x="0" y="0"/>
                <wp:positionH relativeFrom="column">
                  <wp:posOffset>742950</wp:posOffset>
                </wp:positionH>
                <wp:positionV relativeFrom="paragraph">
                  <wp:posOffset>224155</wp:posOffset>
                </wp:positionV>
                <wp:extent cx="457200" cy="180975"/>
                <wp:effectExtent l="0" t="0" r="0" b="9525"/>
                <wp:wrapNone/>
                <wp:docPr id="1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2DC" w:rsidP="00155985" w:rsidRDefault="002672DC" w14:paraId="12BFBB0B" w14:textId="77777777">
                            <w:pPr>
                              <w:pStyle w:val="StyleThanbangLatinArial10ptNotBold"/>
                              <w:spacing w:before="0" w:after="0"/>
                            </w:pPr>
                            <w:r>
                              <w:rPr>
                                <w:rFonts w:cs="Arial"/>
                                <w:sz w:val="17"/>
                                <w:szCs w:val="17"/>
                              </w:rPr>
                              <w:t>0.x</w:t>
                            </w:r>
                          </w:p>
                        </w:txbxContent>
                      </wps:txbx>
                      <wps:bodyPr wrap="square" lIns="78399" tIns="39200" rIns="78399" bIns="3920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9015B6D">
              <v:shape id="Text Box 19" style="position:absolute;left:0;text-align:left;margin-left:58.5pt;margin-top:17.65pt;width:36pt;height:14.2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5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" w14:anchorId="3841E2FD">
                <v:textbox inset="2.17775mm,1.0889mm,2.17775mm,1.0889mm">
                  <w:txbxContent>
                    <w:p w:rsidR="002672DC" w:rsidP="00155985" w:rsidRDefault="002672DC" w14:paraId="4245DE22" w14:textId="77777777">
                      <w:pPr>
                        <w:pStyle w:val="StyleThanbangLatinArial10ptNotBold"/>
                        <w:spacing w:before="0" w:after="0"/>
                      </w:pPr>
                      <w:r>
                        <w:rPr>
                          <w:rFonts w:cs="Arial"/>
                          <w:sz w:val="17"/>
                          <w:szCs w:val="17"/>
                        </w:rPr>
                        <w:t>0.x</w:t>
                      </w:r>
                    </w:p>
                  </w:txbxContent>
                </v:textbox>
              </v:shape>
            </w:pict>
          </mc:Fallback>
        </mc:AlternateContent>
      </w:r>
      <w:r w:rsidRPr="00155985" w:rsidR="00155985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0D0BB0F" wp14:editId="12A53326">
                <wp:simplePos x="0" y="0"/>
                <wp:positionH relativeFrom="column">
                  <wp:posOffset>38100</wp:posOffset>
                </wp:positionH>
                <wp:positionV relativeFrom="paragraph">
                  <wp:posOffset>221615</wp:posOffset>
                </wp:positionV>
                <wp:extent cx="457200" cy="180975"/>
                <wp:effectExtent l="0" t="0" r="0" b="9525"/>
                <wp:wrapNone/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2DC" w:rsidP="00155985" w:rsidRDefault="002672DC" w14:paraId="5A71E3A5" w14:textId="77777777">
                            <w:pPr>
                              <w:pStyle w:val="StyleThanbangLatinArial10ptNotBold"/>
                              <w:spacing w:before="0" w:after="0"/>
                            </w:pPr>
                            <w:r>
                              <w:rPr>
                                <w:rFonts w:cs="Arial"/>
                                <w:sz w:val="17"/>
                                <w:szCs w:val="17"/>
                              </w:rPr>
                              <w:t>0.1</w:t>
                            </w:r>
                          </w:p>
                        </w:txbxContent>
                      </wps:txbx>
                      <wps:bodyPr wrap="square" lIns="78399" tIns="39200" rIns="78399" bIns="3920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28EEF13">
              <v:shape id="_x0000_s1060" style="position:absolute;left:0;text-align:left;margin-left:3pt;margin-top:17.45pt;width:36pt;height:14.2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" w14:anchorId="70D0BB0F">
                <v:textbox inset="2.17775mm,1.0889mm,2.17775mm,1.0889mm">
                  <w:txbxContent>
                    <w:p w:rsidR="002672DC" w:rsidP="00155985" w:rsidRDefault="002672DC" w14:paraId="6F54A5A7" w14:textId="77777777">
                      <w:pPr>
                        <w:pStyle w:val="StyleThanbangLatinArial10ptNotBold"/>
                        <w:spacing w:before="0" w:after="0"/>
                      </w:pPr>
                      <w:r>
                        <w:rPr>
                          <w:rFonts w:cs="Arial"/>
                          <w:sz w:val="17"/>
                          <w:szCs w:val="17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</w:p>
    <w:p w:rsidRPr="00725962" w:rsidR="003A431A" w:rsidP="003A431A" w:rsidRDefault="003869C6" w14:paraId="572FFC67" w14:textId="77777777">
      <w:pPr>
        <w:pStyle w:val="NormalIndent"/>
      </w:pPr>
      <w:r w:rsidRPr="00155985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6A806A7" wp14:editId="57142A4E">
                <wp:simplePos x="0" y="0"/>
                <wp:positionH relativeFrom="column">
                  <wp:posOffset>390525</wp:posOffset>
                </wp:positionH>
                <wp:positionV relativeFrom="paragraph">
                  <wp:posOffset>65405</wp:posOffset>
                </wp:positionV>
                <wp:extent cx="257175" cy="635"/>
                <wp:effectExtent l="0" t="76200" r="28575" b="94615"/>
                <wp:wrapNone/>
                <wp:docPr id="12" name="Lin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7175" cy="6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21DE8ED">
              <v:line id="Line 34" style="position:absolute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weight=".5pt" from="30.75pt,5.15pt" to="51pt,5.2pt" w14:anchorId="13D31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">
                <v:stroke endarrow="block"/>
              </v:line>
            </w:pict>
          </mc:Fallback>
        </mc:AlternateContent>
      </w:r>
      <w:r w:rsidRPr="00155985" w:rsidR="00155985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A7D2EB" wp14:editId="30536062">
                <wp:simplePos x="0" y="0"/>
                <wp:positionH relativeFrom="column">
                  <wp:posOffset>1076325</wp:posOffset>
                </wp:positionH>
                <wp:positionV relativeFrom="paragraph">
                  <wp:posOffset>67310</wp:posOffset>
                </wp:positionV>
                <wp:extent cx="247650" cy="623"/>
                <wp:effectExtent l="0" t="76200" r="19050" b="95250"/>
                <wp:wrapNone/>
                <wp:docPr id="15" name="Lin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47650" cy="623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462DBCA">
              <v:line id="Line 34" style="position:absolute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weight=".5pt" from="84.75pt,5.3pt" to="104.25pt,5.35pt" w14:anchorId="4BBD9D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">
                <v:stroke endarrow="block"/>
              </v:line>
            </w:pict>
          </mc:Fallback>
        </mc:AlternateContent>
      </w:r>
    </w:p>
    <w:p w:rsidRPr="00725962" w:rsidR="003A431A" w:rsidP="003A431A" w:rsidRDefault="00155985" w14:paraId="66F2EA9C" w14:textId="77777777">
      <w:pPr>
        <w:pStyle w:val="Normal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A54F5F" wp14:editId="25E292BB">
                <wp:simplePos x="0" y="0"/>
                <wp:positionH relativeFrom="column">
                  <wp:posOffset>1304925</wp:posOffset>
                </wp:positionH>
                <wp:positionV relativeFrom="paragraph">
                  <wp:posOffset>167639</wp:posOffset>
                </wp:positionV>
                <wp:extent cx="4143375" cy="140017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40017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2CA8488">
              <v:roundrect id="Rounded Rectangle 18" style="position:absolute;margin-left:102.75pt;margin-top:13.2pt;width:326.25pt;height:11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yellow" strokecolor="#243f60 [1604]" strokeweight="2pt" arcsize="10923f" w14:anchorId="7CC68F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"/>
            </w:pict>
          </mc:Fallback>
        </mc:AlternateContent>
      </w:r>
    </w:p>
    <w:p w:rsidRPr="00725962" w:rsidR="003A431A" w:rsidP="003A431A" w:rsidRDefault="003A431A" w14:paraId="101F51CB" w14:textId="77777777">
      <w:pPr>
        <w:pStyle w:val="NormalIndent"/>
      </w:pPr>
    </w:p>
    <w:p w:rsidRPr="00725962" w:rsidR="003A431A" w:rsidP="003A431A" w:rsidRDefault="003A431A" w14:paraId="1C919A89" w14:textId="77777777">
      <w:pPr>
        <w:pStyle w:val="NormalIndent"/>
      </w:pPr>
    </w:p>
    <w:p w:rsidRPr="00725962" w:rsidR="003A431A" w:rsidP="003A431A" w:rsidRDefault="003A431A" w14:paraId="18E23FAE" w14:textId="77777777">
      <w:pPr>
        <w:pStyle w:val="NormalIndent"/>
      </w:pPr>
    </w:p>
    <w:p w:rsidRPr="00725962" w:rsidR="003A431A" w:rsidP="003A431A" w:rsidRDefault="003A431A" w14:paraId="3AB1BBBF" w14:textId="77777777">
      <w:pPr>
        <w:pStyle w:val="NormalIndent"/>
      </w:pPr>
    </w:p>
    <w:p w:rsidRPr="00725962" w:rsidR="003A431A" w:rsidP="003A431A" w:rsidRDefault="00155985" w14:paraId="4F7C5771" w14:textId="77777777">
      <w:pPr>
        <w:pStyle w:val="Normal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023D1A6" wp14:editId="792E8C3E">
                <wp:simplePos x="0" y="0"/>
                <wp:positionH relativeFrom="column">
                  <wp:posOffset>3876675</wp:posOffset>
                </wp:positionH>
                <wp:positionV relativeFrom="paragraph">
                  <wp:posOffset>7620</wp:posOffset>
                </wp:positionV>
                <wp:extent cx="1371600" cy="3143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2DC" w:rsidP="00155985" w:rsidRDefault="002672DC" w14:paraId="045FC165" w14:textId="77777777">
                            <w:pPr>
                              <w:ind w:left="0"/>
                            </w:pPr>
                            <w:r>
                              <w:t>Upgrading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0823427">
              <v:shape id="Text Box 22" style="position:absolute;left:0;text-align:left;margin-left:305.25pt;margin-top:.6pt;width:108pt;height:24.7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6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" w14:anchorId="0023D1A6">
                <v:textbox>
                  <w:txbxContent>
                    <w:p w:rsidR="002672DC" w:rsidP="00155985" w:rsidRDefault="002672DC" w14:paraId="3AE84945" w14:textId="77777777">
                      <w:pPr>
                        <w:ind w:left="0"/>
                      </w:pPr>
                      <w:r>
                        <w:t>Upgrading version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9C7168C" wp14:editId="35B8A9A3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923925" cy="3143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2DC" w:rsidRDefault="002672DC" w14:paraId="377CB4D3" w14:textId="77777777">
                            <w:pPr>
                              <w:ind w:left="0"/>
                            </w:pPr>
                            <w:r>
                              <w:t>Draft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78E6606B">
              <v:shape id="Text Box 20" style="position:absolute;left:0;text-align:left;margin-left:0;margin-top:.6pt;width:72.75pt;height:24.75pt;z-index:25165825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6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" w14:anchorId="09C7168C">
                <v:textbox>
                  <w:txbxContent>
                    <w:p w:rsidR="002672DC" w:rsidRDefault="002672DC" w14:paraId="56B44370" w14:textId="77777777">
                      <w:pPr>
                        <w:ind w:left="0"/>
                      </w:pPr>
                      <w:r>
                        <w:t>Draft version</w:t>
                      </w:r>
                    </w:p>
                  </w:txbxContent>
                </v:textbox>
              </v:shape>
            </w:pict>
          </mc:Fallback>
        </mc:AlternateContent>
      </w:r>
    </w:p>
    <w:p w:rsidRPr="00725962" w:rsidR="003A431A" w:rsidP="003A431A" w:rsidRDefault="003A431A" w14:paraId="703367B5" w14:textId="77777777">
      <w:pPr>
        <w:pStyle w:val="NormalIndent"/>
      </w:pPr>
    </w:p>
    <w:p w:rsidRPr="00725962" w:rsidR="003A431A" w:rsidP="003A431A" w:rsidRDefault="003A431A" w14:paraId="7F1E8CE7" w14:textId="77777777">
      <w:pPr>
        <w:pStyle w:val="NormalIndent"/>
      </w:pPr>
      <w:r w:rsidRPr="00725962">
        <w:tab/>
      </w:r>
    </w:p>
    <w:p w:rsidR="00155985" w:rsidP="00F70F73" w:rsidRDefault="00F70F73" w14:paraId="52106763" w14:textId="77777777">
      <w:pPr>
        <w:pStyle w:val="NormalIndent"/>
        <w:numPr>
          <w:ilvl w:val="0"/>
          <w:numId w:val="30"/>
        </w:numPr>
      </w:pPr>
      <w:r>
        <w:t>The initial version of document is 0.1, and it will be move to 0.x during the draft version.</w:t>
      </w:r>
    </w:p>
    <w:p w:rsidR="00F70F73" w:rsidP="00F70F73" w:rsidRDefault="00F70F73" w14:paraId="5A5B2957" w14:textId="77777777">
      <w:pPr>
        <w:pStyle w:val="NormalIndent"/>
        <w:numPr>
          <w:ilvl w:val="0"/>
          <w:numId w:val="30"/>
        </w:numPr>
      </w:pPr>
      <w:r>
        <w:t>After the firs</w:t>
      </w:r>
      <w:r w:rsidR="003869C6">
        <w:t>t baseline, the version is 1.0</w:t>
      </w:r>
    </w:p>
    <w:p w:rsidR="003869C6" w:rsidP="00F70F73" w:rsidRDefault="003869C6" w14:paraId="764DC96A" w14:textId="77777777">
      <w:pPr>
        <w:pStyle w:val="NormalIndent"/>
        <w:numPr>
          <w:ilvl w:val="0"/>
          <w:numId w:val="30"/>
        </w:numPr>
      </w:pPr>
      <w:r>
        <w:t>If there is any change, the version will become 1.x (like 1.1; 1.2) and event if there are much more detail changes, it could be 1.x.x (1.1.1; 1.1.2; 1.2.1)</w:t>
      </w:r>
    </w:p>
    <w:p w:rsidR="003869C6" w:rsidP="00F70F73" w:rsidRDefault="003869C6" w14:paraId="2134ED68" w14:textId="77777777">
      <w:pPr>
        <w:pStyle w:val="NormalIndent"/>
        <w:numPr>
          <w:ilvl w:val="0"/>
          <w:numId w:val="30"/>
        </w:numPr>
      </w:pPr>
      <w:r>
        <w:t>After the changes are done, the baseline version will be x.0 to be ready for using.</w:t>
      </w:r>
    </w:p>
    <w:p w:rsidRPr="00725962" w:rsidR="003A431A" w:rsidP="003A431A" w:rsidRDefault="003A431A" w14:paraId="0684790A" w14:textId="77777777">
      <w:pPr>
        <w:pStyle w:val="NormalIndent"/>
      </w:pPr>
      <w:r w:rsidRPr="00725962">
        <w:t>Remark:</w:t>
      </w:r>
      <w:r w:rsidR="003869C6">
        <w:t xml:space="preserve"> For source code, d</w:t>
      </w:r>
      <w:r w:rsidRPr="00725962">
        <w:t>uring a merge, the resulting object must be in the main stream and have a greater version number than the merged objects. If it is not the case automatically, the version must be modified manually</w:t>
      </w:r>
      <w:r>
        <w:t>.</w:t>
      </w:r>
    </w:p>
    <w:p w:rsidRPr="009A7370" w:rsidR="000A5961" w:rsidP="009A7370" w:rsidRDefault="000A5961" w14:paraId="23242856" w14:textId="77777777">
      <w:pPr>
        <w:pStyle w:val="NormalIndent"/>
        <w:ind w:left="0"/>
      </w:pPr>
    </w:p>
    <w:p w:rsidRPr="009A7370" w:rsidR="006B7826" w:rsidP="7FA7B385" w:rsidRDefault="001E19B9" w14:paraId="3D2C2B75" w14:textId="77777777" w14:noSpellErr="1">
      <w:pPr>
        <w:pStyle w:val="ListParagraph"/>
        <w:numPr>
          <w:ilvl w:val="1"/>
          <w:numId w:val="23"/>
        </w:numPr>
        <w:spacing w:line="276" w:lineRule="auto"/>
        <w:outlineLvl w:val="1"/>
        <w:rPr>
          <w:b w:val="1"/>
          <w:bCs w:val="1"/>
        </w:rPr>
      </w:pPr>
      <w:r w:rsidRPr="7FA7B385" w:rsidR="4ADCA547">
        <w:rPr>
          <w:b w:val="1"/>
          <w:bCs w:val="1"/>
          <w:color w:val="000000" w:themeColor="text1" w:themeTint="FF" w:themeShade="FF"/>
        </w:rPr>
        <w:t xml:space="preserve"> </w:t>
      </w:r>
      <w:bookmarkStart w:name="_Toc1443311628" w:id="324112918"/>
      <w:r w:rsidRPr="7FA7B385" w:rsidR="053CB597">
        <w:rPr>
          <w:b w:val="1"/>
          <w:bCs w:val="1"/>
          <w:color w:val="000000" w:themeColor="text1" w:themeTint="FF" w:themeShade="FF"/>
        </w:rPr>
        <w:t>Project Infrastructure</w:t>
      </w:r>
      <w:bookmarkEnd w:id="324112918"/>
    </w:p>
    <w:p w:rsidR="00130C48" w:rsidP="009A7370" w:rsidRDefault="00130C48" w14:paraId="628BF487" w14:textId="77777777">
      <w:pPr>
        <w:spacing w:line="276" w:lineRule="auto"/>
        <w:ind w:left="720"/>
        <w:rPr>
          <w:rFonts w:cs="Arial"/>
          <w:i/>
        </w:rPr>
      </w:pPr>
    </w:p>
    <w:p w:rsidR="00130C48" w:rsidP="009A7370" w:rsidRDefault="00130C48" w14:paraId="2E30D4C2" w14:textId="77777777">
      <w:pPr>
        <w:spacing w:line="276" w:lineRule="auto"/>
        <w:ind w:left="720"/>
        <w:rPr>
          <w:rFonts w:cs="Arial"/>
          <w:i/>
        </w:rPr>
      </w:pPr>
    </w:p>
    <w:p w:rsidRPr="002279C8" w:rsidR="00275D71" w:rsidP="009A7370" w:rsidRDefault="00275D71" w14:paraId="225ED7AB" w14:textId="77777777">
      <w:pPr>
        <w:spacing w:line="276" w:lineRule="auto"/>
        <w:ind w:left="720"/>
        <w:rPr>
          <w:rFonts w:cs="Arial"/>
          <w:b/>
        </w:rPr>
      </w:pPr>
      <w:r w:rsidRPr="002279C8">
        <w:rPr>
          <w:rFonts w:cs="Arial"/>
          <w:b/>
        </w:rPr>
        <w:t>Server:</w:t>
      </w:r>
    </w:p>
    <w:tbl>
      <w:tblPr>
        <w:tblW w:w="8370" w:type="dxa"/>
        <w:tblInd w:w="82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0DED8"/>
        <w:tblLayout w:type="fixed"/>
        <w:tblLook w:val="0000" w:firstRow="0" w:lastRow="0" w:firstColumn="0" w:lastColumn="0" w:noHBand="0" w:noVBand="0"/>
      </w:tblPr>
      <w:tblGrid>
        <w:gridCol w:w="540"/>
        <w:gridCol w:w="1530"/>
        <w:gridCol w:w="1710"/>
        <w:gridCol w:w="1890"/>
        <w:gridCol w:w="1417"/>
        <w:gridCol w:w="1283"/>
      </w:tblGrid>
      <w:tr w:rsidRPr="00D400C7" w:rsidR="00275D71" w:rsidTr="7FA7B385" w14:paraId="223DA75A" w14:textId="77777777">
        <w:tc>
          <w:tcPr>
            <w:tcW w:w="540" w:type="dxa"/>
            <w:shd w:val="clear" w:color="auto" w:fill="D9D9D9" w:themeFill="background1" w:themeFillShade="D9"/>
            <w:tcMar/>
          </w:tcPr>
          <w:p w:rsidRPr="009D721B" w:rsidR="00275D71" w:rsidP="009D721B" w:rsidRDefault="00275D71" w14:paraId="2B846FA6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No</w:t>
            </w:r>
          </w:p>
        </w:tc>
        <w:tc>
          <w:tcPr>
            <w:tcW w:w="1530" w:type="dxa"/>
            <w:shd w:val="clear" w:color="auto" w:fill="D9D9D9" w:themeFill="background1" w:themeFillShade="D9"/>
            <w:tcMar/>
          </w:tcPr>
          <w:p w:rsidRPr="009D721B" w:rsidR="00275D71" w:rsidP="009D721B" w:rsidRDefault="00275D71" w14:paraId="12BBF372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Server name</w:t>
            </w:r>
          </w:p>
        </w:tc>
        <w:tc>
          <w:tcPr>
            <w:tcW w:w="1710" w:type="dxa"/>
            <w:shd w:val="clear" w:color="auto" w:fill="D9D9D9" w:themeFill="background1" w:themeFillShade="D9"/>
            <w:tcMar/>
          </w:tcPr>
          <w:p w:rsidRPr="009D721B" w:rsidR="00275D71" w:rsidP="009D721B" w:rsidRDefault="00275D71" w14:paraId="4F772279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IP Address</w:t>
            </w:r>
          </w:p>
        </w:tc>
        <w:tc>
          <w:tcPr>
            <w:tcW w:w="1890" w:type="dxa"/>
            <w:shd w:val="clear" w:color="auto" w:fill="D9D9D9" w:themeFill="background1" w:themeFillShade="D9"/>
            <w:tcMar/>
          </w:tcPr>
          <w:p w:rsidRPr="009D721B" w:rsidR="00275D71" w:rsidP="009D721B" w:rsidRDefault="00275D71" w14:paraId="28724F6E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Purpose</w:t>
            </w:r>
          </w:p>
        </w:tc>
        <w:tc>
          <w:tcPr>
            <w:tcW w:w="1417" w:type="dxa"/>
            <w:shd w:val="clear" w:color="auto" w:fill="D9D9D9" w:themeFill="background1" w:themeFillShade="D9"/>
            <w:tcMar/>
          </w:tcPr>
          <w:p w:rsidRPr="009D721B" w:rsidR="00275D71" w:rsidP="009D721B" w:rsidRDefault="00275D71" w14:paraId="445DEFC6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Person in charge</w:t>
            </w:r>
          </w:p>
        </w:tc>
        <w:tc>
          <w:tcPr>
            <w:tcW w:w="1283" w:type="dxa"/>
            <w:shd w:val="clear" w:color="auto" w:fill="D9D9D9" w:themeFill="background1" w:themeFillShade="D9"/>
            <w:tcMar/>
          </w:tcPr>
          <w:p w:rsidRPr="009D721B" w:rsidR="00275D71" w:rsidP="009D721B" w:rsidRDefault="00275D71" w14:paraId="62C45D56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Expired date</w:t>
            </w:r>
          </w:p>
        </w:tc>
      </w:tr>
      <w:tr w:rsidRPr="00D400C7" w:rsidR="00275D71" w:rsidTr="7FA7B385" w14:paraId="6AEDE438" w14:textId="77777777">
        <w:tc>
          <w:tcPr>
            <w:tcW w:w="540" w:type="dxa"/>
            <w:tcMar/>
          </w:tcPr>
          <w:p w:rsidRPr="009D721B" w:rsidR="00275D71" w:rsidP="009D721B" w:rsidRDefault="009C2D6D" w14:paraId="49495DDE" w14:textId="36BFD898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530" w:type="dxa"/>
            <w:tcMar/>
          </w:tcPr>
          <w:p w:rsidRPr="009D721B" w:rsidR="00275D71" w:rsidP="009D721B" w:rsidRDefault="000765BF" w14:paraId="1EA2E804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3837EE">
              <w:rPr>
                <w:sz w:val="18"/>
                <w:szCs w:val="18"/>
              </w:rPr>
              <w:t xml:space="preserve">Project </w:t>
            </w:r>
            <w:r w:rsidR="00E4054B">
              <w:rPr>
                <w:sz w:val="18"/>
                <w:szCs w:val="18"/>
              </w:rPr>
              <w:t>GitLab</w:t>
            </w:r>
            <w:r>
              <w:rPr>
                <w:sz w:val="18"/>
                <w:szCs w:val="18"/>
              </w:rPr>
              <w:t xml:space="preserve"> </w:t>
            </w:r>
            <w:r w:rsidRPr="003837EE">
              <w:rPr>
                <w:sz w:val="18"/>
                <w:szCs w:val="18"/>
              </w:rPr>
              <w:t>server</w:t>
            </w:r>
          </w:p>
        </w:tc>
        <w:tc>
          <w:tcPr>
            <w:tcW w:w="1710" w:type="dxa"/>
            <w:tcMar/>
          </w:tcPr>
          <w:p w:rsidRPr="009D721B" w:rsidR="00275D71" w:rsidP="009D721B" w:rsidRDefault="00E02EAC" w14:paraId="6AAB972D" w14:textId="3BC7DC2E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hyperlink r:id="Rf8c0bfe54c484d6d">
              <w:r w:rsidRPr="7FA7B385" w:rsidR="2852CC1C">
                <w:rPr>
                  <w:rStyle w:val="Hyperlink"/>
                  <w:rFonts w:cs="Arial"/>
                </w:rPr>
                <w:t>https://git3.fsoft.com.vn/GROUP/DAP1UAVFP</w:t>
              </w:r>
            </w:hyperlink>
            <w:r w:rsidRPr="7FA7B385" w:rsidR="2852CC1C">
              <w:rPr>
                <w:rFonts w:cs="Arial"/>
              </w:rPr>
              <w:t xml:space="preserve"> </w:t>
            </w:r>
          </w:p>
        </w:tc>
        <w:tc>
          <w:tcPr>
            <w:tcW w:w="1890" w:type="dxa"/>
            <w:tcMar/>
          </w:tcPr>
          <w:p w:rsidRPr="009D721B" w:rsidR="00275D71" w:rsidP="00E4054B" w:rsidRDefault="00E36694" w14:paraId="53D37C41" w14:textId="57A79F4B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Pr="000765BF" w:rsidR="000765BF">
              <w:rPr>
                <w:rFonts w:cs="Arial"/>
              </w:rPr>
              <w:t>ource code of project</w:t>
            </w:r>
          </w:p>
        </w:tc>
        <w:tc>
          <w:tcPr>
            <w:tcW w:w="1417" w:type="dxa"/>
            <w:tcMar/>
          </w:tcPr>
          <w:p w:rsidRPr="009D721B" w:rsidR="00275D71" w:rsidP="009D721B" w:rsidRDefault="00E02EAC" w14:paraId="73529A75" w14:textId="7E69F418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TrieuQU</w:t>
            </w:r>
          </w:p>
        </w:tc>
        <w:tc>
          <w:tcPr>
            <w:tcW w:w="1283" w:type="dxa"/>
            <w:tcMar/>
          </w:tcPr>
          <w:p w:rsidRPr="009D721B" w:rsidR="00275D71" w:rsidP="009D721B" w:rsidRDefault="00E02EAC" w14:paraId="42FC7A55" w14:textId="608ACD6D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t>31</w:t>
            </w:r>
            <w:r w:rsidR="0074575F">
              <w:t>/</w:t>
            </w:r>
            <w:r>
              <w:t>12</w:t>
            </w:r>
            <w:r w:rsidR="0074575F">
              <w:t>/2023</w:t>
            </w:r>
          </w:p>
        </w:tc>
      </w:tr>
      <w:tr w:rsidRPr="00D400C7" w:rsidR="00E36694" w:rsidTr="7FA7B385" w14:paraId="4BE1D9B9" w14:textId="77777777">
        <w:tc>
          <w:tcPr>
            <w:tcW w:w="540" w:type="dxa"/>
            <w:tcMar/>
          </w:tcPr>
          <w:p w:rsidR="00E36694" w:rsidP="009D721B" w:rsidRDefault="00E36694" w14:paraId="5F8E482A" w14:textId="326A68A6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530" w:type="dxa"/>
            <w:tcMar/>
          </w:tcPr>
          <w:p w:rsidRPr="003837EE" w:rsidR="00E36694" w:rsidP="009D721B" w:rsidRDefault="00E36694" w14:paraId="70735171" w14:textId="101E5FB4">
            <w:pPr>
              <w:spacing w:before="80" w:after="80" w:line="276" w:lineRule="auto"/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</w:t>
            </w:r>
            <w:proofErr w:type="spellStart"/>
            <w:r>
              <w:rPr>
                <w:sz w:val="18"/>
                <w:szCs w:val="18"/>
              </w:rPr>
              <w:t>Sharepoint</w:t>
            </w:r>
            <w:proofErr w:type="spellEnd"/>
          </w:p>
        </w:tc>
        <w:tc>
          <w:tcPr>
            <w:tcW w:w="1710" w:type="dxa"/>
            <w:tcMar/>
          </w:tcPr>
          <w:p w:rsidR="00E36694" w:rsidP="009D721B" w:rsidRDefault="00E36694" w14:paraId="13084242" w14:textId="1730766A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hyperlink w:history="1" r:id="rId22">
              <w:r w:rsidRPr="00592057">
                <w:rPr>
                  <w:rStyle w:val="Hyperlink"/>
                  <w:rFonts w:cs="Arial"/>
                </w:rPr>
                <w:t>https://fptsoftware362.sharepoint.com/sites/dap1_uav_oneteam/Shared%20Documents/Forms/AllItems.aspx</w:t>
              </w:r>
            </w:hyperlink>
            <w:r>
              <w:rPr>
                <w:rFonts w:cs="Arial"/>
              </w:rPr>
              <w:t xml:space="preserve"> </w:t>
            </w:r>
          </w:p>
        </w:tc>
        <w:tc>
          <w:tcPr>
            <w:tcW w:w="1890" w:type="dxa"/>
            <w:tcMar/>
          </w:tcPr>
          <w:p w:rsidR="00E36694" w:rsidP="00E4054B" w:rsidRDefault="00E36694" w14:paraId="3EE28829" w14:textId="3E59F913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Store folder</w:t>
            </w:r>
          </w:p>
        </w:tc>
        <w:tc>
          <w:tcPr>
            <w:tcW w:w="1417" w:type="dxa"/>
            <w:tcMar/>
          </w:tcPr>
          <w:p w:rsidR="00E36694" w:rsidP="009D721B" w:rsidRDefault="00E36694" w14:paraId="138E70DA" w14:textId="3185E1CC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TrieuQU</w:t>
            </w:r>
          </w:p>
        </w:tc>
        <w:tc>
          <w:tcPr>
            <w:tcW w:w="1283" w:type="dxa"/>
            <w:tcMar/>
          </w:tcPr>
          <w:p w:rsidR="00E36694" w:rsidP="009D721B" w:rsidRDefault="00E36694" w14:paraId="5A8C1A82" w14:textId="29028140">
            <w:pPr>
              <w:spacing w:before="80" w:after="80" w:line="276" w:lineRule="auto"/>
              <w:ind w:left="0"/>
              <w:jc w:val="left"/>
            </w:pPr>
            <w:r>
              <w:t>31/12/2023</w:t>
            </w:r>
          </w:p>
        </w:tc>
      </w:tr>
    </w:tbl>
    <w:p w:rsidRPr="00185D27" w:rsidR="005A6EEF" w:rsidP="009D721B" w:rsidRDefault="00275D71" w14:paraId="43593446" w14:textId="77777777">
      <w:pPr>
        <w:keepNext/>
        <w:spacing w:before="240" w:line="276" w:lineRule="auto"/>
        <w:ind w:left="720"/>
        <w:rPr>
          <w:rFonts w:cs="Arial"/>
          <w:b/>
        </w:rPr>
      </w:pPr>
      <w:r w:rsidRPr="00185D27">
        <w:rPr>
          <w:rFonts w:cs="Arial"/>
          <w:b/>
        </w:rPr>
        <w:t>Internet Connection:</w:t>
      </w:r>
    </w:p>
    <w:tbl>
      <w:tblPr>
        <w:tblW w:w="8370" w:type="dxa"/>
        <w:tblInd w:w="82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0DED8"/>
        <w:tblLayout w:type="fixed"/>
        <w:tblLook w:val="0000" w:firstRow="0" w:lastRow="0" w:firstColumn="0" w:lastColumn="0" w:noHBand="0" w:noVBand="0"/>
      </w:tblPr>
      <w:tblGrid>
        <w:gridCol w:w="540"/>
        <w:gridCol w:w="1597"/>
        <w:gridCol w:w="1710"/>
        <w:gridCol w:w="1890"/>
        <w:gridCol w:w="1350"/>
        <w:gridCol w:w="1283"/>
      </w:tblGrid>
      <w:tr w:rsidRPr="00D400C7" w:rsidR="00AF7F9B" w:rsidTr="1B03C188" w14:paraId="5DAD54C9" w14:textId="77777777">
        <w:tc>
          <w:tcPr>
            <w:tcW w:w="540" w:type="dxa"/>
            <w:shd w:val="clear" w:color="auto" w:fill="D9D9D9" w:themeFill="background1" w:themeFillShade="D9"/>
          </w:tcPr>
          <w:p w:rsidRPr="009D721B" w:rsidR="00AF7F9B" w:rsidP="009D721B" w:rsidRDefault="00AF7F9B" w14:paraId="50374C0D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No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Pr="009D721B" w:rsidR="00AF7F9B" w:rsidP="009D721B" w:rsidRDefault="00AF7F9B" w14:paraId="746D7AC4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Internet Connection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Pr="009D721B" w:rsidR="00AF7F9B" w:rsidP="009D721B" w:rsidRDefault="00AF7F9B" w14:paraId="270BAE8F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IP Address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Pr="009D721B" w:rsidR="00AF7F9B" w:rsidP="009D721B" w:rsidRDefault="00AF7F9B" w14:paraId="06347972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Purpose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Pr="009D721B" w:rsidR="00AF7F9B" w:rsidP="009D721B" w:rsidRDefault="00AF7F9B" w14:paraId="2623C78F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Person in charge</w:t>
            </w:r>
          </w:p>
        </w:tc>
        <w:tc>
          <w:tcPr>
            <w:tcW w:w="1283" w:type="dxa"/>
            <w:shd w:val="clear" w:color="auto" w:fill="D9D9D9" w:themeFill="background1" w:themeFillShade="D9"/>
          </w:tcPr>
          <w:p w:rsidRPr="009D721B" w:rsidR="00AF7F9B" w:rsidP="009D721B" w:rsidRDefault="00AF7F9B" w14:paraId="45AB74D1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Expired date</w:t>
            </w:r>
          </w:p>
        </w:tc>
      </w:tr>
      <w:tr w:rsidRPr="00D400C7" w:rsidR="00AF7F9B" w:rsidTr="1B03C188" w14:paraId="6FDF7654" w14:textId="77777777">
        <w:tc>
          <w:tcPr>
            <w:tcW w:w="540" w:type="dxa"/>
          </w:tcPr>
          <w:p w:rsidRPr="009D721B" w:rsidR="00AF7F9B" w:rsidP="009D721B" w:rsidRDefault="00AF7F9B" w14:paraId="5D9A7B35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9D721B">
              <w:rPr>
                <w:rFonts w:cs="Arial"/>
              </w:rPr>
              <w:t>1</w:t>
            </w:r>
          </w:p>
        </w:tc>
        <w:tc>
          <w:tcPr>
            <w:tcW w:w="1597" w:type="dxa"/>
          </w:tcPr>
          <w:p w:rsidRPr="009D721B" w:rsidR="00AF7F9B" w:rsidP="009D721B" w:rsidRDefault="00C761E9" w14:paraId="0A759871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sz w:val="18"/>
                <w:szCs w:val="18"/>
              </w:rPr>
              <w:t>Open access Internet</w:t>
            </w:r>
          </w:p>
        </w:tc>
        <w:tc>
          <w:tcPr>
            <w:tcW w:w="1710" w:type="dxa"/>
          </w:tcPr>
          <w:p w:rsidRPr="009D721B" w:rsidR="00AF7F9B" w:rsidP="009D721B" w:rsidRDefault="00E02EAC" w14:paraId="5C65E803" w14:textId="7278EA42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Youtube.com</w:t>
            </w:r>
          </w:p>
        </w:tc>
        <w:tc>
          <w:tcPr>
            <w:tcW w:w="1890" w:type="dxa"/>
          </w:tcPr>
          <w:p w:rsidRPr="009D721B" w:rsidR="00E92506" w:rsidP="009D721B" w:rsidRDefault="00E02EAC" w14:paraId="4C82A770" w14:textId="3D3E922B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Self learning</w:t>
            </w:r>
            <w:proofErr w:type="spellEnd"/>
            <w:r>
              <w:rPr>
                <w:rFonts w:cs="Arial"/>
              </w:rPr>
              <w:t xml:space="preserve"> and product investigation</w:t>
            </w:r>
          </w:p>
        </w:tc>
        <w:tc>
          <w:tcPr>
            <w:tcW w:w="1350" w:type="dxa"/>
          </w:tcPr>
          <w:p w:rsidRPr="009D721B" w:rsidR="00AF7F9B" w:rsidP="009D721B" w:rsidRDefault="00E02EAC" w14:paraId="4B5E4030" w14:textId="4FB4FCA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TrieuQU</w:t>
            </w:r>
          </w:p>
        </w:tc>
        <w:tc>
          <w:tcPr>
            <w:tcW w:w="1283" w:type="dxa"/>
          </w:tcPr>
          <w:p w:rsidRPr="009D721B" w:rsidR="00AF7F9B" w:rsidP="009D721B" w:rsidRDefault="0074575F" w14:paraId="79D15CBB" w14:textId="679153E4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t>31</w:t>
            </w:r>
            <w:r w:rsidR="001010D6">
              <w:t>/</w:t>
            </w:r>
            <w:r w:rsidR="00E02EAC">
              <w:t>12</w:t>
            </w:r>
            <w:r w:rsidRPr="000765BF" w:rsidR="00C761E9">
              <w:t>/202</w:t>
            </w:r>
            <w:r w:rsidR="00E92506">
              <w:t>3</w:t>
            </w:r>
          </w:p>
        </w:tc>
      </w:tr>
    </w:tbl>
    <w:p w:rsidR="00125BA3" w:rsidP="1B03C188" w:rsidRDefault="00125BA3" w14:paraId="7A1FFF8B" w14:textId="4CCD06CA">
      <w:pPr>
        <w:spacing w:before="240" w:line="276" w:lineRule="auto"/>
        <w:ind w:left="720"/>
        <w:rPr>
          <w:b/>
          <w:bCs/>
        </w:rPr>
      </w:pPr>
      <w:r w:rsidRPr="1B03C188">
        <w:rPr>
          <w:rFonts w:cs="Arial"/>
          <w:b/>
          <w:bCs/>
        </w:rPr>
        <w:t>PC:</w:t>
      </w:r>
    </w:p>
    <w:tbl>
      <w:tblPr>
        <w:tblW w:w="0" w:type="auto"/>
        <w:tblInd w:w="82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4A0" w:firstRow="1" w:lastRow="0" w:firstColumn="1" w:lastColumn="0" w:noHBand="0" w:noVBand="1"/>
      </w:tblPr>
      <w:tblGrid>
        <w:gridCol w:w="537"/>
        <w:gridCol w:w="2014"/>
        <w:gridCol w:w="3045"/>
        <w:gridCol w:w="1345"/>
        <w:gridCol w:w="1250"/>
      </w:tblGrid>
      <w:tr w:rsidR="1B03C188" w:rsidTr="1B03C188" w14:paraId="5065D5F6" w14:textId="77777777">
        <w:tc>
          <w:tcPr>
            <w:tcW w:w="540" w:type="dxa"/>
            <w:shd w:val="clear" w:color="auto" w:fill="D9D9D9" w:themeFill="background1" w:themeFillShade="D9"/>
          </w:tcPr>
          <w:p w:rsidR="3955E1CB" w:rsidP="1B03C188" w:rsidRDefault="3955E1CB" w14:paraId="68F1671E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  <w:bCs/>
              </w:rPr>
            </w:pPr>
            <w:r w:rsidRPr="1B03C188">
              <w:rPr>
                <w:rFonts w:cs="Arial"/>
                <w:b/>
                <w:bCs/>
              </w:rPr>
              <w:t>No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3955E1CB" w:rsidP="1B03C188" w:rsidRDefault="3955E1CB" w14:paraId="70F06663" w14:textId="1A1BE111">
            <w:pPr>
              <w:spacing w:before="80" w:after="80" w:line="276" w:lineRule="auto"/>
              <w:ind w:left="0"/>
              <w:jc w:val="left"/>
              <w:rPr>
                <w:rFonts w:cs="Arial"/>
                <w:b/>
                <w:bCs/>
              </w:rPr>
            </w:pPr>
            <w:r w:rsidRPr="1B03C188">
              <w:rPr>
                <w:rFonts w:cs="Arial"/>
                <w:b/>
                <w:bCs/>
              </w:rPr>
              <w:t>PC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3955E1CB" w:rsidP="1B03C188" w:rsidRDefault="3955E1CB" w14:paraId="0FF0C657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  <w:bCs/>
              </w:rPr>
            </w:pPr>
            <w:r w:rsidRPr="1B03C188">
              <w:rPr>
                <w:rFonts w:cs="Arial"/>
                <w:b/>
                <w:bCs/>
              </w:rPr>
              <w:t>Purpose</w:t>
            </w:r>
          </w:p>
        </w:tc>
        <w:tc>
          <w:tcPr>
            <w:tcW w:w="1365" w:type="dxa"/>
            <w:shd w:val="clear" w:color="auto" w:fill="D9D9D9" w:themeFill="background1" w:themeFillShade="D9"/>
          </w:tcPr>
          <w:p w:rsidR="3955E1CB" w:rsidP="1B03C188" w:rsidRDefault="3955E1CB" w14:paraId="453DE45F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  <w:bCs/>
              </w:rPr>
            </w:pPr>
            <w:r w:rsidRPr="1B03C188">
              <w:rPr>
                <w:rFonts w:cs="Arial"/>
                <w:b/>
                <w:bCs/>
              </w:rPr>
              <w:t>Owner</w:t>
            </w:r>
          </w:p>
        </w:tc>
        <w:tc>
          <w:tcPr>
            <w:tcW w:w="1245" w:type="dxa"/>
            <w:shd w:val="clear" w:color="auto" w:fill="D9D9D9" w:themeFill="background1" w:themeFillShade="D9"/>
          </w:tcPr>
          <w:p w:rsidR="3955E1CB" w:rsidP="1B03C188" w:rsidRDefault="3955E1CB" w14:paraId="5024875E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  <w:bCs/>
              </w:rPr>
            </w:pPr>
            <w:r w:rsidRPr="1B03C188">
              <w:rPr>
                <w:rFonts w:cs="Arial"/>
                <w:b/>
                <w:bCs/>
              </w:rPr>
              <w:t>Note</w:t>
            </w:r>
          </w:p>
        </w:tc>
      </w:tr>
      <w:tr w:rsidR="1B03C188" w:rsidTr="1B03C188" w14:paraId="01B22B3F" w14:textId="77777777">
        <w:tc>
          <w:tcPr>
            <w:tcW w:w="540" w:type="dxa"/>
          </w:tcPr>
          <w:p w:rsidR="3955E1CB" w:rsidP="1B03C188" w:rsidRDefault="3955E1CB" w14:paraId="6DF88B97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1B03C188">
              <w:rPr>
                <w:rFonts w:cs="Arial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:rsidR="1B03C188" w:rsidP="1B03C188" w:rsidRDefault="1B03C188" w14:paraId="6948CAE4" w14:textId="3A193CF4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1B03C188">
              <w:rPr>
                <w:rFonts w:cs="Arial"/>
              </w:rPr>
              <w:t>Open USB Port for all project member PC</w:t>
            </w:r>
          </w:p>
        </w:tc>
        <w:tc>
          <w:tcPr>
            <w:tcW w:w="3150" w:type="dxa"/>
            <w:shd w:val="clear" w:color="auto" w:fill="auto"/>
          </w:tcPr>
          <w:p w:rsidR="1B03C188" w:rsidP="1B03C188" w:rsidRDefault="1B03C188" w14:paraId="58B75444" w14:textId="3F4BC180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1B03C188">
              <w:rPr>
                <w:rFonts w:cs="Arial"/>
              </w:rPr>
              <w:t>Connect to hardware via USB port to run, debug program on board</w:t>
            </w:r>
          </w:p>
        </w:tc>
        <w:tc>
          <w:tcPr>
            <w:tcW w:w="1365" w:type="dxa"/>
            <w:shd w:val="clear" w:color="auto" w:fill="auto"/>
          </w:tcPr>
          <w:p w:rsidR="3955E1CB" w:rsidP="1B03C188" w:rsidRDefault="00E02EAC" w14:paraId="438EBF84" w14:textId="4044C5B6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TrieuQU</w:t>
            </w:r>
          </w:p>
        </w:tc>
        <w:tc>
          <w:tcPr>
            <w:tcW w:w="1245" w:type="dxa"/>
            <w:shd w:val="clear" w:color="auto" w:fill="auto"/>
          </w:tcPr>
          <w:p w:rsidR="1B03C188" w:rsidP="1B03C188" w:rsidRDefault="1B03C188" w14:paraId="2D4CD39F" w14:textId="7BB8F954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</w:p>
        </w:tc>
      </w:tr>
      <w:tr w:rsidR="00FE5A59" w:rsidTr="1B03C188" w14:paraId="6B4D9A5D" w14:textId="77777777">
        <w:tc>
          <w:tcPr>
            <w:tcW w:w="540" w:type="dxa"/>
          </w:tcPr>
          <w:p w:rsidRPr="1B03C188" w:rsidR="00FE5A59" w:rsidP="1B03C188" w:rsidRDefault="00FE5A59" w14:paraId="7AE0EC82" w14:textId="1B27DFF8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070" w:type="dxa"/>
            <w:shd w:val="clear" w:color="auto" w:fill="auto"/>
          </w:tcPr>
          <w:p w:rsidRPr="1B03C188" w:rsidR="00FE5A59" w:rsidP="1B03C188" w:rsidRDefault="00FE5A59" w14:paraId="21DE1F9B" w14:textId="67FB15A2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Build Server</w:t>
            </w:r>
          </w:p>
        </w:tc>
        <w:tc>
          <w:tcPr>
            <w:tcW w:w="3150" w:type="dxa"/>
            <w:shd w:val="clear" w:color="auto" w:fill="auto"/>
          </w:tcPr>
          <w:p w:rsidRPr="1B03C188" w:rsidR="00FE5A59" w:rsidP="1B03C188" w:rsidRDefault="008E5DE6" w14:paraId="616F31D5" w14:textId="2BFC04F1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1 </w:t>
            </w:r>
            <w:r w:rsidR="00FE5A59">
              <w:rPr>
                <w:rFonts w:cs="Arial"/>
              </w:rPr>
              <w:t>PC with 32GB Ram + Open port USB</w:t>
            </w:r>
          </w:p>
        </w:tc>
        <w:tc>
          <w:tcPr>
            <w:tcW w:w="1365" w:type="dxa"/>
            <w:shd w:val="clear" w:color="auto" w:fill="auto"/>
          </w:tcPr>
          <w:p w:rsidR="00FE5A59" w:rsidP="1B03C188" w:rsidRDefault="00FE5A59" w14:paraId="01D79EE3" w14:textId="4BE07A55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TrieuQU</w:t>
            </w:r>
          </w:p>
        </w:tc>
        <w:tc>
          <w:tcPr>
            <w:tcW w:w="1245" w:type="dxa"/>
            <w:shd w:val="clear" w:color="auto" w:fill="auto"/>
          </w:tcPr>
          <w:p w:rsidR="00FE5A59" w:rsidP="1B03C188" w:rsidRDefault="00FE5A59" w14:paraId="47F70A29" w14:textId="0DD9224C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Making build and deployment for the whole project</w:t>
            </w:r>
          </w:p>
        </w:tc>
      </w:tr>
    </w:tbl>
    <w:p w:rsidR="1B03C188" w:rsidP="1B03C188" w:rsidRDefault="1B03C188" w14:paraId="0D307893" w14:textId="40A10EC0">
      <w:pPr>
        <w:spacing w:before="240" w:line="276" w:lineRule="auto"/>
        <w:ind w:left="720"/>
        <w:rPr>
          <w:rFonts w:cs="Arial"/>
          <w:b/>
          <w:bCs/>
        </w:rPr>
      </w:pPr>
    </w:p>
    <w:p w:rsidR="00B84188" w:rsidP="009D721B" w:rsidRDefault="00AF7F9B" w14:paraId="267FA981" w14:textId="77777777">
      <w:pPr>
        <w:spacing w:before="240" w:line="276" w:lineRule="auto"/>
        <w:ind w:left="720"/>
        <w:rPr>
          <w:rFonts w:cs="Arial"/>
          <w:b/>
        </w:rPr>
      </w:pPr>
      <w:r w:rsidRPr="003A0354">
        <w:rPr>
          <w:rFonts w:cs="Arial"/>
          <w:b/>
        </w:rPr>
        <w:t>Equipment:</w:t>
      </w:r>
    </w:p>
    <w:tbl>
      <w:tblPr>
        <w:tblW w:w="8370" w:type="dxa"/>
        <w:tblInd w:w="82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0DED8"/>
        <w:tblLayout w:type="fixed"/>
        <w:tblLook w:val="0000" w:firstRow="0" w:lastRow="0" w:firstColumn="0" w:lastColumn="0" w:noHBand="0" w:noVBand="0"/>
      </w:tblPr>
      <w:tblGrid>
        <w:gridCol w:w="540"/>
        <w:gridCol w:w="1597"/>
        <w:gridCol w:w="1710"/>
        <w:gridCol w:w="1890"/>
        <w:gridCol w:w="1350"/>
        <w:gridCol w:w="1283"/>
      </w:tblGrid>
      <w:tr w:rsidRPr="00574ADE" w:rsidR="005D521E" w:rsidTr="00574ADE" w14:paraId="2560B572" w14:textId="77777777">
        <w:tc>
          <w:tcPr>
            <w:tcW w:w="540" w:type="dxa"/>
            <w:shd w:val="clear" w:color="auto" w:fill="D9D9D9" w:themeFill="background1" w:themeFillShade="D9"/>
          </w:tcPr>
          <w:p w:rsidRPr="00574ADE" w:rsidR="005D521E" w:rsidP="005D521E" w:rsidRDefault="005D521E" w14:paraId="0A969401" w14:textId="77777777">
            <w:pPr>
              <w:spacing w:before="80" w:after="80" w:line="360" w:lineRule="auto"/>
              <w:ind w:left="0"/>
              <w:jc w:val="left"/>
              <w:rPr>
                <w:b/>
              </w:rPr>
            </w:pPr>
            <w:r w:rsidRPr="00574ADE">
              <w:rPr>
                <w:b/>
              </w:rPr>
              <w:t>No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Pr="00574ADE" w:rsidR="005D521E" w:rsidP="005D521E" w:rsidRDefault="005D521E" w14:paraId="4DB8B18B" w14:textId="77777777">
            <w:pPr>
              <w:spacing w:before="80" w:after="80" w:line="360" w:lineRule="auto"/>
              <w:ind w:left="0"/>
              <w:jc w:val="left"/>
              <w:rPr>
                <w:b/>
              </w:rPr>
            </w:pPr>
            <w:r w:rsidRPr="00574ADE">
              <w:rPr>
                <w:b/>
              </w:rPr>
              <w:t>Equipment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Pr="00574ADE" w:rsidR="005D521E" w:rsidP="005D521E" w:rsidRDefault="005D521E" w14:paraId="418010C4" w14:textId="77777777">
            <w:pPr>
              <w:spacing w:before="80" w:after="80" w:line="360" w:lineRule="auto"/>
              <w:ind w:left="0"/>
              <w:jc w:val="left"/>
              <w:rPr>
                <w:b/>
              </w:rPr>
            </w:pPr>
            <w:r w:rsidRPr="00574ADE">
              <w:rPr>
                <w:b/>
              </w:rPr>
              <w:t>Location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Pr="00574ADE" w:rsidR="005D521E" w:rsidP="005D521E" w:rsidRDefault="005D521E" w14:paraId="690FFEED" w14:textId="77777777">
            <w:pPr>
              <w:spacing w:before="80" w:after="80" w:line="360" w:lineRule="auto"/>
              <w:ind w:left="0"/>
              <w:jc w:val="left"/>
              <w:rPr>
                <w:b/>
              </w:rPr>
            </w:pPr>
            <w:r w:rsidRPr="00574ADE">
              <w:rPr>
                <w:b/>
              </w:rPr>
              <w:t>Person in charge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Pr="00574ADE" w:rsidR="005D521E" w:rsidP="005D521E" w:rsidRDefault="005D521E" w14:paraId="25B3AE21" w14:textId="77777777">
            <w:pPr>
              <w:spacing w:before="80" w:after="80" w:line="360" w:lineRule="auto"/>
              <w:ind w:left="0"/>
              <w:jc w:val="left"/>
              <w:rPr>
                <w:b/>
              </w:rPr>
            </w:pPr>
            <w:r w:rsidRPr="00574ADE">
              <w:rPr>
                <w:b/>
              </w:rPr>
              <w:t>Usage rule</w:t>
            </w:r>
          </w:p>
        </w:tc>
        <w:tc>
          <w:tcPr>
            <w:tcW w:w="1283" w:type="dxa"/>
            <w:shd w:val="clear" w:color="auto" w:fill="D9D9D9" w:themeFill="background1" w:themeFillShade="D9"/>
          </w:tcPr>
          <w:p w:rsidRPr="00574ADE" w:rsidR="005D521E" w:rsidP="005D521E" w:rsidRDefault="005D521E" w14:paraId="792BEE45" w14:textId="77777777">
            <w:pPr>
              <w:spacing w:before="80" w:after="80" w:line="360" w:lineRule="auto"/>
              <w:ind w:left="0"/>
              <w:jc w:val="left"/>
              <w:rPr>
                <w:b/>
              </w:rPr>
            </w:pPr>
            <w:r w:rsidRPr="00574ADE">
              <w:rPr>
                <w:b/>
              </w:rPr>
              <w:t>No</w:t>
            </w:r>
          </w:p>
        </w:tc>
      </w:tr>
      <w:tr w:rsidRPr="00574ADE" w:rsidR="005D521E" w:rsidTr="00574ADE" w14:paraId="394E275D" w14:textId="77777777">
        <w:tc>
          <w:tcPr>
            <w:tcW w:w="540" w:type="dxa"/>
          </w:tcPr>
          <w:p w:rsidRPr="00574ADE" w:rsidR="005D521E" w:rsidP="005D521E" w:rsidRDefault="005D521E" w14:paraId="0A1D8AF1" w14:textId="77777777">
            <w:pPr>
              <w:spacing w:before="80" w:after="80" w:line="360" w:lineRule="auto"/>
              <w:ind w:left="0"/>
              <w:jc w:val="left"/>
              <w:rPr>
                <w:b/>
              </w:rPr>
            </w:pPr>
            <w:r w:rsidRPr="00574ADE">
              <w:rPr>
                <w:b/>
              </w:rPr>
              <w:t>1</w:t>
            </w:r>
          </w:p>
        </w:tc>
        <w:tc>
          <w:tcPr>
            <w:tcW w:w="1597" w:type="dxa"/>
          </w:tcPr>
          <w:p w:rsidRPr="00574ADE" w:rsidR="005D521E" w:rsidP="005D521E" w:rsidRDefault="005D521E" w14:paraId="2A67FFB1" w14:textId="26744859">
            <w:pPr>
              <w:spacing w:before="80" w:after="80" w:line="360" w:lineRule="auto"/>
              <w:ind w:left="0"/>
              <w:jc w:val="left"/>
            </w:pPr>
            <w:r w:rsidRPr="00574ADE">
              <w:t xml:space="preserve">For more details, please see </w:t>
            </w:r>
            <w:r w:rsidR="00E02EAC">
              <w:t>the HW list at Project Setup slide</w:t>
            </w:r>
          </w:p>
          <w:p w:rsidRPr="00574ADE" w:rsidR="005D521E" w:rsidP="005D521E" w:rsidRDefault="00E02EAC" w14:paraId="72C8EF5B" w14:textId="0E17DF77">
            <w:pPr>
              <w:spacing w:before="80" w:after="80" w:line="360" w:lineRule="auto"/>
              <w:ind w:left="0"/>
              <w:jc w:val="left"/>
            </w:pPr>
            <w:hyperlink w:history="1" r:id="rId23">
              <w:r>
                <w:rPr>
                  <w:rStyle w:val="Hyperlink"/>
                </w:rPr>
                <w:t>FPT-Dronomy-Proposal-v0.3-by_ThangMA_Aug28-Share.pptx</w:t>
              </w:r>
            </w:hyperlink>
          </w:p>
        </w:tc>
        <w:tc>
          <w:tcPr>
            <w:tcW w:w="1710" w:type="dxa"/>
          </w:tcPr>
          <w:p w:rsidRPr="00574ADE" w:rsidR="005D521E" w:rsidP="005D521E" w:rsidRDefault="0074575F" w14:paraId="21936FE5" w14:textId="3DCC4F3D">
            <w:pPr>
              <w:spacing w:before="80" w:after="80" w:line="360" w:lineRule="auto"/>
              <w:ind w:left="0"/>
              <w:jc w:val="left"/>
            </w:pPr>
            <w:r>
              <w:t>s</w:t>
            </w:r>
          </w:p>
        </w:tc>
        <w:tc>
          <w:tcPr>
            <w:tcW w:w="1890" w:type="dxa"/>
          </w:tcPr>
          <w:p w:rsidRPr="00574ADE" w:rsidR="005D521E" w:rsidP="005D521E" w:rsidRDefault="00E02EAC" w14:paraId="30386528" w14:textId="60819159">
            <w:pPr>
              <w:spacing w:before="80" w:after="80" w:line="360" w:lineRule="auto"/>
              <w:ind w:left="0"/>
              <w:jc w:val="left"/>
            </w:pPr>
            <w:proofErr w:type="spellStart"/>
            <w:r>
              <w:t>DonBTM</w:t>
            </w:r>
            <w:proofErr w:type="spellEnd"/>
          </w:p>
        </w:tc>
        <w:tc>
          <w:tcPr>
            <w:tcW w:w="1350" w:type="dxa"/>
          </w:tcPr>
          <w:p w:rsidRPr="00574ADE" w:rsidR="005D521E" w:rsidP="005D521E" w:rsidRDefault="00E02EAC" w14:paraId="7E8D7583" w14:textId="1F66D8AE">
            <w:pPr>
              <w:spacing w:before="80" w:after="80" w:line="360" w:lineRule="auto"/>
              <w:ind w:left="0"/>
              <w:jc w:val="left"/>
            </w:pPr>
            <w:proofErr w:type="spellStart"/>
            <w:r>
              <w:t>DonBTM</w:t>
            </w:r>
            <w:proofErr w:type="spellEnd"/>
            <w:r w:rsidRPr="00574ADE" w:rsidR="005D521E">
              <w:t xml:space="preserve"> take</w:t>
            </w:r>
            <w:r w:rsidRPr="00574ADE" w:rsidR="005D521E">
              <w:rPr>
                <w:lang w:val="vi-VN"/>
              </w:rPr>
              <w:t>s</w:t>
            </w:r>
            <w:r w:rsidRPr="00574ADE" w:rsidR="005D521E">
              <w:t xml:space="preserve"> care key of locker for all </w:t>
            </w:r>
            <w:proofErr w:type="spellStart"/>
            <w:r w:rsidRPr="00574ADE" w:rsidR="005D521E">
              <w:t>Equipments</w:t>
            </w:r>
            <w:proofErr w:type="spellEnd"/>
            <w:r w:rsidRPr="00574ADE" w:rsidR="005D521E">
              <w:t>, team will go to h</w:t>
            </w:r>
            <w:r>
              <w:t>er</w:t>
            </w:r>
            <w:r w:rsidRPr="00574ADE" w:rsidR="005D521E">
              <w:t xml:space="preserve"> table to borrow and return daily</w:t>
            </w:r>
          </w:p>
          <w:p w:rsidRPr="00574ADE" w:rsidR="005D521E" w:rsidP="005D521E" w:rsidRDefault="005D521E" w14:paraId="13E21575" w14:textId="77777777">
            <w:pPr>
              <w:spacing w:before="80" w:after="80" w:line="360" w:lineRule="auto"/>
              <w:ind w:left="0"/>
              <w:jc w:val="left"/>
            </w:pPr>
            <w:r w:rsidRPr="00574ADE">
              <w:t xml:space="preserve">Note: </w:t>
            </w:r>
          </w:p>
          <w:p w:rsidRPr="00574ADE" w:rsidR="005D521E" w:rsidP="005D521E" w:rsidRDefault="005D521E" w14:paraId="635DEE83" w14:textId="77777777">
            <w:pPr>
              <w:spacing w:before="80" w:after="80" w:line="360" w:lineRule="auto"/>
              <w:ind w:left="0"/>
              <w:jc w:val="left"/>
            </w:pPr>
            <w:r w:rsidRPr="00574ADE">
              <w:t xml:space="preserve">They are tracked and controlled frequently at least at baseline </w:t>
            </w:r>
            <w:r w:rsidRPr="00574ADE">
              <w:t>point of project</w:t>
            </w:r>
          </w:p>
        </w:tc>
        <w:tc>
          <w:tcPr>
            <w:tcW w:w="1283" w:type="dxa"/>
          </w:tcPr>
          <w:p w:rsidRPr="00574ADE" w:rsidR="005D521E" w:rsidP="005D521E" w:rsidRDefault="005D521E" w14:paraId="2593FC98" w14:textId="77777777">
            <w:pPr>
              <w:spacing w:before="80" w:after="80" w:line="360" w:lineRule="auto"/>
              <w:ind w:left="0"/>
              <w:jc w:val="left"/>
              <w:rPr>
                <w:b/>
              </w:rPr>
            </w:pPr>
            <w:r w:rsidRPr="00574ADE">
              <w:rPr>
                <w:b/>
              </w:rPr>
              <w:t>1</w:t>
            </w:r>
          </w:p>
        </w:tc>
      </w:tr>
    </w:tbl>
    <w:p w:rsidR="00B84188" w:rsidP="009D721B" w:rsidRDefault="00125BA3" w14:paraId="0648F3F4" w14:textId="77777777">
      <w:pPr>
        <w:spacing w:before="240" w:line="276" w:lineRule="auto"/>
        <w:ind w:left="720"/>
        <w:rPr>
          <w:b/>
        </w:rPr>
      </w:pPr>
      <w:r w:rsidRPr="003A0354">
        <w:rPr>
          <w:rFonts w:cs="Arial"/>
          <w:b/>
        </w:rPr>
        <w:t>Tool:</w:t>
      </w:r>
    </w:p>
    <w:tbl>
      <w:tblPr>
        <w:tblW w:w="8370" w:type="dxa"/>
        <w:tblInd w:w="82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0DED8"/>
        <w:tblLayout w:type="fixed"/>
        <w:tblLook w:val="04A0" w:firstRow="1" w:lastRow="0" w:firstColumn="1" w:lastColumn="0" w:noHBand="0" w:noVBand="1"/>
      </w:tblPr>
      <w:tblGrid>
        <w:gridCol w:w="540"/>
        <w:gridCol w:w="2070"/>
        <w:gridCol w:w="2610"/>
        <w:gridCol w:w="1620"/>
        <w:gridCol w:w="1530"/>
      </w:tblGrid>
      <w:tr w:rsidRPr="008822D4" w:rsidR="00705059" w:rsidTr="00016EBC" w14:paraId="531FEA39" w14:textId="77777777">
        <w:tc>
          <w:tcPr>
            <w:tcW w:w="540" w:type="dxa"/>
            <w:shd w:val="clear" w:color="auto" w:fill="D9D9D9" w:themeFill="background1" w:themeFillShade="D9"/>
          </w:tcPr>
          <w:p w:rsidRPr="008822D4" w:rsidR="00705059" w:rsidP="00016EBC" w:rsidRDefault="00705059" w14:paraId="37C390F6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8822D4">
              <w:rPr>
                <w:rFonts w:cs="Arial"/>
                <w:b/>
              </w:rPr>
              <w:t>No</w:t>
            </w:r>
          </w:p>
        </w:tc>
        <w:tc>
          <w:tcPr>
            <w:tcW w:w="2070" w:type="dxa"/>
            <w:shd w:val="clear" w:color="auto" w:fill="D9D9D9" w:themeFill="background1" w:themeFillShade="D9"/>
            <w:hideMark/>
          </w:tcPr>
          <w:p w:rsidRPr="008822D4" w:rsidR="00705059" w:rsidP="00016EBC" w:rsidRDefault="00705059" w14:paraId="649D057B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8822D4">
              <w:rPr>
                <w:rFonts w:cs="Arial"/>
                <w:b/>
              </w:rPr>
              <w:t>Tool</w:t>
            </w:r>
          </w:p>
        </w:tc>
        <w:tc>
          <w:tcPr>
            <w:tcW w:w="2610" w:type="dxa"/>
            <w:shd w:val="clear" w:color="auto" w:fill="D9D9D9" w:themeFill="background1" w:themeFillShade="D9"/>
            <w:hideMark/>
          </w:tcPr>
          <w:p w:rsidRPr="008822D4" w:rsidR="00705059" w:rsidP="00016EBC" w:rsidRDefault="00705059" w14:paraId="76E830E6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8822D4">
              <w:rPr>
                <w:rFonts w:cs="Arial"/>
                <w:b/>
              </w:rPr>
              <w:t>Purpose</w:t>
            </w:r>
          </w:p>
        </w:tc>
        <w:tc>
          <w:tcPr>
            <w:tcW w:w="1620" w:type="dxa"/>
            <w:shd w:val="clear" w:color="auto" w:fill="D9D9D9" w:themeFill="background1" w:themeFillShade="D9"/>
            <w:hideMark/>
          </w:tcPr>
          <w:p w:rsidRPr="008822D4" w:rsidR="00705059" w:rsidP="00016EBC" w:rsidRDefault="00705059" w14:paraId="44A8D300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8822D4">
              <w:rPr>
                <w:rFonts w:cs="Arial"/>
                <w:b/>
              </w:rPr>
              <w:t>Owner</w:t>
            </w:r>
          </w:p>
        </w:tc>
        <w:tc>
          <w:tcPr>
            <w:tcW w:w="1530" w:type="dxa"/>
            <w:shd w:val="clear" w:color="auto" w:fill="D9D9D9" w:themeFill="background1" w:themeFillShade="D9"/>
            <w:hideMark/>
          </w:tcPr>
          <w:p w:rsidRPr="008822D4" w:rsidR="00705059" w:rsidP="00016EBC" w:rsidRDefault="00705059" w14:paraId="1BB39320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8822D4">
              <w:rPr>
                <w:rFonts w:cs="Arial"/>
                <w:b/>
              </w:rPr>
              <w:t>Note</w:t>
            </w:r>
          </w:p>
        </w:tc>
      </w:tr>
      <w:tr w:rsidRPr="008822D4" w:rsidR="00705059" w:rsidTr="00016EBC" w14:paraId="08CBAD92" w14:textId="77777777">
        <w:tc>
          <w:tcPr>
            <w:tcW w:w="540" w:type="dxa"/>
          </w:tcPr>
          <w:p w:rsidRPr="008822D4" w:rsidR="00705059" w:rsidP="00016EBC" w:rsidRDefault="00E02EAC" w14:paraId="377DEDF6" w14:textId="6514D066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:rsidRPr="008822D4" w:rsidR="00705059" w:rsidP="00016EBC" w:rsidRDefault="00E02EAC" w14:paraId="751ED3F3" w14:textId="3920CDA2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E02EAC">
              <w:rPr>
                <w:rFonts w:cs="Arial"/>
              </w:rPr>
              <w:t>NXP S32 Studio</w:t>
            </w:r>
          </w:p>
        </w:tc>
        <w:tc>
          <w:tcPr>
            <w:tcW w:w="2610" w:type="dxa"/>
            <w:shd w:val="clear" w:color="auto" w:fill="auto"/>
          </w:tcPr>
          <w:p w:rsidRPr="008822D4" w:rsidR="00705059" w:rsidP="00016EBC" w:rsidRDefault="00705059" w14:paraId="3AB60C76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8822D4">
              <w:rPr>
                <w:rFonts w:cs="Arial"/>
              </w:rPr>
              <w:t>IDE/Compiler</w:t>
            </w:r>
          </w:p>
        </w:tc>
        <w:tc>
          <w:tcPr>
            <w:tcW w:w="1620" w:type="dxa"/>
            <w:shd w:val="clear" w:color="auto" w:fill="auto"/>
          </w:tcPr>
          <w:p w:rsidRPr="008822D4" w:rsidR="00705059" w:rsidP="00016EBC" w:rsidRDefault="00E02EAC" w14:paraId="7508D604" w14:textId="213A29DC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FPT</w:t>
            </w:r>
          </w:p>
        </w:tc>
        <w:tc>
          <w:tcPr>
            <w:tcW w:w="1530" w:type="dxa"/>
            <w:shd w:val="clear" w:color="auto" w:fill="auto"/>
          </w:tcPr>
          <w:p w:rsidRPr="008822D4" w:rsidR="00705059" w:rsidP="00016EBC" w:rsidRDefault="00E02EAC" w14:paraId="6F075EC5" w14:textId="36AF5C1A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Freeware</w:t>
            </w:r>
          </w:p>
        </w:tc>
      </w:tr>
    </w:tbl>
    <w:p w:rsidRPr="003A0354" w:rsidR="00AB5F2B" w:rsidP="009D721B" w:rsidRDefault="00AB5F2B" w14:paraId="08CE7337" w14:textId="77777777">
      <w:pPr>
        <w:spacing w:before="240" w:line="276" w:lineRule="auto"/>
        <w:ind w:left="720"/>
        <w:rPr>
          <w:rFonts w:cs="Arial"/>
          <w:b/>
        </w:rPr>
      </w:pPr>
    </w:p>
    <w:p w:rsidRPr="009A7370" w:rsidR="00932C20" w:rsidP="7FA7B385" w:rsidRDefault="000944CB" w14:paraId="7326A8CB" w14:textId="77777777" w14:noSpellErr="1">
      <w:pPr>
        <w:pStyle w:val="ListParagraph"/>
        <w:numPr>
          <w:ilvl w:val="1"/>
          <w:numId w:val="23"/>
        </w:numPr>
        <w:spacing w:line="276" w:lineRule="auto"/>
        <w:outlineLvl w:val="1"/>
        <w:rPr>
          <w:b w:val="1"/>
          <w:bCs w:val="1"/>
        </w:rPr>
      </w:pPr>
      <w:bookmarkStart w:name="_Toc488071270" w:id="49"/>
      <w:bookmarkStart w:name="_Toc488742746" w:id="50"/>
      <w:bookmarkStart w:name="_Toc488742871" w:id="51"/>
      <w:bookmarkStart w:name="_Toc488742995" w:id="52"/>
      <w:bookmarkStart w:name="_Toc488743119" w:id="53"/>
      <w:bookmarkEnd w:id="49"/>
      <w:bookmarkEnd w:id="50"/>
      <w:bookmarkEnd w:id="51"/>
      <w:bookmarkEnd w:id="52"/>
      <w:bookmarkEnd w:id="53"/>
      <w:bookmarkStart w:name="_Toc883921124" w:id="1426066662"/>
      <w:r w:rsidRPr="7FA7B385" w:rsidR="1D98A3B2">
        <w:rPr>
          <w:b w:val="1"/>
          <w:bCs w:val="1"/>
        </w:rPr>
        <w:t>Promotion Areas and Directory Structure</w:t>
      </w:r>
      <w:bookmarkEnd w:id="1426066662"/>
      <w:r w:rsidRPr="7FA7B385" w:rsidR="1D98A3B2">
        <w:rPr>
          <w:b w:val="1"/>
          <w:bCs w:val="1"/>
        </w:rPr>
        <w:t xml:space="preserve"> </w:t>
      </w:r>
    </w:p>
    <w:p w:rsidRPr="00932C20" w:rsidR="00DD132C" w:rsidP="009A7370" w:rsidRDefault="00DD132C" w14:paraId="2D266D35" w14:textId="77777777">
      <w:pPr>
        <w:pStyle w:val="ListParagraph"/>
        <w:numPr>
          <w:ilvl w:val="2"/>
          <w:numId w:val="23"/>
        </w:numPr>
        <w:spacing w:line="276" w:lineRule="auto"/>
        <w:rPr>
          <w:rFonts w:cs="Arial"/>
        </w:rPr>
      </w:pPr>
      <w:bookmarkStart w:name="_Toc475621516" w:id="55"/>
      <w:bookmarkStart w:name="_Toc488071272" w:id="56"/>
      <w:bookmarkStart w:name="_Toc488742748" w:id="57"/>
      <w:bookmarkStart w:name="_Toc488742997" w:id="58"/>
      <w:bookmarkStart w:name="_Toc488743121" w:id="59"/>
      <w:r w:rsidRPr="00932C20">
        <w:rPr>
          <w:rFonts w:cs="Arial"/>
        </w:rPr>
        <w:t>Promotion Areas</w:t>
      </w:r>
      <w:bookmarkEnd w:id="55"/>
      <w:bookmarkEnd w:id="56"/>
      <w:bookmarkEnd w:id="57"/>
      <w:bookmarkEnd w:id="58"/>
      <w:bookmarkEnd w:id="59"/>
    </w:p>
    <w:p w:rsidR="009520E2" w:rsidP="00AB5F2B" w:rsidRDefault="009520E2" w14:paraId="36384EAA" w14:textId="77777777">
      <w:pPr>
        <w:spacing w:line="276" w:lineRule="auto"/>
        <w:ind w:left="0"/>
        <w:rPr>
          <w:rFonts w:cs="Arial"/>
          <w:b/>
        </w:rPr>
      </w:pPr>
    </w:p>
    <w:tbl>
      <w:tblPr>
        <w:tblW w:w="8280" w:type="dxa"/>
        <w:tblInd w:w="82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0DED8"/>
        <w:tblLayout w:type="fixed"/>
        <w:tblLook w:val="0000" w:firstRow="0" w:lastRow="0" w:firstColumn="0" w:lastColumn="0" w:noHBand="0" w:noVBand="0"/>
      </w:tblPr>
      <w:tblGrid>
        <w:gridCol w:w="630"/>
        <w:gridCol w:w="1620"/>
        <w:gridCol w:w="6030"/>
      </w:tblGrid>
      <w:tr w:rsidRPr="00D400C7" w:rsidR="00125BA3" w:rsidTr="00125BA3" w14:paraId="7BF312E8" w14:textId="77777777">
        <w:trPr>
          <w:trHeight w:val="425"/>
          <w:tblHeader/>
        </w:trPr>
        <w:tc>
          <w:tcPr>
            <w:tcW w:w="630" w:type="dxa"/>
            <w:shd w:val="clear" w:color="auto" w:fill="D9D9D9" w:themeFill="background1" w:themeFillShade="D9"/>
          </w:tcPr>
          <w:p w:rsidRPr="009D721B" w:rsidR="00125BA3" w:rsidP="009D721B" w:rsidRDefault="00125BA3" w14:paraId="292EA361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No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Pr="009D721B" w:rsidR="00125BA3" w:rsidP="009D721B" w:rsidRDefault="00125BA3" w14:paraId="7D3E8EFC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Area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Pr="009D721B" w:rsidR="00125BA3" w:rsidP="009D721B" w:rsidRDefault="00125BA3" w14:paraId="64005613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Purpose</w:t>
            </w:r>
          </w:p>
        </w:tc>
      </w:tr>
      <w:tr w:rsidRPr="00D400C7" w:rsidR="00125BA3" w:rsidTr="00125BA3" w14:paraId="0253BFDD" w14:textId="77777777">
        <w:tc>
          <w:tcPr>
            <w:tcW w:w="630" w:type="dxa"/>
          </w:tcPr>
          <w:p w:rsidRPr="009D721B" w:rsidR="00125BA3" w:rsidP="009D721B" w:rsidRDefault="00125BA3" w14:paraId="37293FB9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9D721B">
              <w:rPr>
                <w:rFonts w:cs="Arial"/>
              </w:rPr>
              <w:t>1</w:t>
            </w:r>
          </w:p>
        </w:tc>
        <w:tc>
          <w:tcPr>
            <w:tcW w:w="1620" w:type="dxa"/>
            <w:vAlign w:val="center"/>
          </w:tcPr>
          <w:p w:rsidRPr="009D721B" w:rsidR="00125BA3" w:rsidP="009D721B" w:rsidRDefault="00125BA3" w14:paraId="447E7659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Develop Area</w:t>
            </w:r>
          </w:p>
        </w:tc>
        <w:tc>
          <w:tcPr>
            <w:tcW w:w="6030" w:type="dxa"/>
            <w:vAlign w:val="center"/>
          </w:tcPr>
          <w:p w:rsidRPr="009D721B" w:rsidR="00125BA3" w:rsidP="009D721B" w:rsidRDefault="00125BA3" w14:paraId="428EFB84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Area for different users to store his/her owned items</w:t>
            </w:r>
          </w:p>
        </w:tc>
      </w:tr>
      <w:tr w:rsidRPr="00D400C7" w:rsidR="00125BA3" w:rsidTr="00125BA3" w14:paraId="5B702063" w14:textId="77777777">
        <w:tc>
          <w:tcPr>
            <w:tcW w:w="630" w:type="dxa"/>
          </w:tcPr>
          <w:p w:rsidRPr="009D721B" w:rsidR="00125BA3" w:rsidP="009D721B" w:rsidRDefault="00125BA3" w14:paraId="61F42AA5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9D721B">
              <w:rPr>
                <w:rFonts w:cs="Arial"/>
              </w:rPr>
              <w:t>2</w:t>
            </w:r>
          </w:p>
        </w:tc>
        <w:tc>
          <w:tcPr>
            <w:tcW w:w="1620" w:type="dxa"/>
            <w:vAlign w:val="center"/>
          </w:tcPr>
          <w:p w:rsidRPr="009D721B" w:rsidR="00125BA3" w:rsidP="009D721B" w:rsidRDefault="00125BA3" w14:paraId="6F14DFF8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 xml:space="preserve">Review Area  </w:t>
            </w:r>
          </w:p>
        </w:tc>
        <w:tc>
          <w:tcPr>
            <w:tcW w:w="6030" w:type="dxa"/>
            <w:vAlign w:val="center"/>
          </w:tcPr>
          <w:p w:rsidRPr="009D721B" w:rsidR="00125BA3" w:rsidP="009D721B" w:rsidRDefault="00125BA3" w14:paraId="0EE130BF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 xml:space="preserve">To store items that is ready for review. </w:t>
            </w:r>
          </w:p>
          <w:p w:rsidRPr="009D721B" w:rsidR="00125BA3" w:rsidP="009D721B" w:rsidRDefault="00125BA3" w14:paraId="7017C868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Reviewer get to be-reviewed items from this area</w:t>
            </w:r>
          </w:p>
        </w:tc>
      </w:tr>
      <w:tr w:rsidRPr="00D400C7" w:rsidR="00125BA3" w:rsidTr="00125BA3" w14:paraId="35D6160B" w14:textId="77777777">
        <w:tc>
          <w:tcPr>
            <w:tcW w:w="630" w:type="dxa"/>
          </w:tcPr>
          <w:p w:rsidRPr="009D721B" w:rsidR="00125BA3" w:rsidP="009D721B" w:rsidRDefault="00125BA3" w14:paraId="7797514D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9D721B">
              <w:rPr>
                <w:rFonts w:cs="Arial"/>
              </w:rPr>
              <w:t>3</w:t>
            </w:r>
          </w:p>
        </w:tc>
        <w:tc>
          <w:tcPr>
            <w:tcW w:w="1620" w:type="dxa"/>
            <w:vAlign w:val="center"/>
          </w:tcPr>
          <w:p w:rsidRPr="009D721B" w:rsidR="00125BA3" w:rsidP="009D721B" w:rsidRDefault="00125BA3" w14:paraId="0316E0ED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Test Area</w:t>
            </w:r>
          </w:p>
        </w:tc>
        <w:tc>
          <w:tcPr>
            <w:tcW w:w="6030" w:type="dxa"/>
            <w:vAlign w:val="center"/>
          </w:tcPr>
          <w:p w:rsidRPr="009D721B" w:rsidR="00125BA3" w:rsidP="009D721B" w:rsidRDefault="00125BA3" w14:paraId="1FBF9195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 xml:space="preserve">Just applicable for Source items. </w:t>
            </w:r>
          </w:p>
          <w:p w:rsidRPr="009D721B" w:rsidR="00125BA3" w:rsidP="009D721B" w:rsidRDefault="00125BA3" w14:paraId="1340BE6D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To store items passed Unit Test and Code Review</w:t>
            </w:r>
          </w:p>
        </w:tc>
      </w:tr>
      <w:tr w:rsidRPr="00D400C7" w:rsidR="00125BA3" w:rsidTr="00125BA3" w14:paraId="2336FFAD" w14:textId="77777777">
        <w:tc>
          <w:tcPr>
            <w:tcW w:w="630" w:type="dxa"/>
          </w:tcPr>
          <w:p w:rsidRPr="009D721B" w:rsidR="00125BA3" w:rsidP="009D721B" w:rsidRDefault="00125BA3" w14:paraId="7118718B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9D721B">
              <w:rPr>
                <w:rFonts w:cs="Arial"/>
              </w:rPr>
              <w:t>4</w:t>
            </w:r>
          </w:p>
        </w:tc>
        <w:tc>
          <w:tcPr>
            <w:tcW w:w="1620" w:type="dxa"/>
            <w:vAlign w:val="center"/>
          </w:tcPr>
          <w:p w:rsidRPr="009D721B" w:rsidR="00125BA3" w:rsidP="009D721B" w:rsidRDefault="00125BA3" w14:paraId="51C8E19F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Release Area</w:t>
            </w:r>
          </w:p>
        </w:tc>
        <w:tc>
          <w:tcPr>
            <w:tcW w:w="6030" w:type="dxa"/>
            <w:vAlign w:val="center"/>
          </w:tcPr>
          <w:p w:rsidRPr="009D721B" w:rsidR="00125BA3" w:rsidP="009D721B" w:rsidRDefault="00125BA3" w14:paraId="228481FB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To store the items ready for release and all  released versions of items</w:t>
            </w:r>
          </w:p>
          <w:p w:rsidRPr="009D721B" w:rsidR="00125BA3" w:rsidP="009D721B" w:rsidRDefault="00125BA3" w14:paraId="507B3F44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Users get the most recent items for their usage from this area</w:t>
            </w:r>
          </w:p>
        </w:tc>
      </w:tr>
      <w:tr w:rsidRPr="00D400C7" w:rsidR="00125BA3" w:rsidTr="00125BA3" w14:paraId="7DCD320B" w14:textId="77777777">
        <w:tc>
          <w:tcPr>
            <w:tcW w:w="630" w:type="dxa"/>
          </w:tcPr>
          <w:p w:rsidRPr="009D721B" w:rsidR="00125BA3" w:rsidP="009D721B" w:rsidRDefault="00125BA3" w14:paraId="0FFB5FE0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9D721B">
              <w:rPr>
                <w:rFonts w:cs="Arial"/>
              </w:rPr>
              <w:t>5</w:t>
            </w:r>
          </w:p>
        </w:tc>
        <w:tc>
          <w:tcPr>
            <w:tcW w:w="1620" w:type="dxa"/>
            <w:vAlign w:val="center"/>
          </w:tcPr>
          <w:p w:rsidRPr="009D721B" w:rsidR="00125BA3" w:rsidP="009D721B" w:rsidRDefault="00125BA3" w14:paraId="3999C78D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Archive Area</w:t>
            </w:r>
          </w:p>
        </w:tc>
        <w:tc>
          <w:tcPr>
            <w:tcW w:w="6030" w:type="dxa"/>
            <w:vAlign w:val="center"/>
          </w:tcPr>
          <w:p w:rsidRPr="009D721B" w:rsidR="00125BA3" w:rsidP="009D721B" w:rsidRDefault="00125BA3" w14:paraId="5B894862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To archive all released versions of each CI</w:t>
            </w:r>
          </w:p>
          <w:p w:rsidRPr="009D721B" w:rsidR="00125BA3" w:rsidP="009D721B" w:rsidRDefault="00125BA3" w14:paraId="3CAAC17A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Archive area is a protected area for project baselines where all the CIs cannot be changed by any member</w:t>
            </w:r>
          </w:p>
        </w:tc>
      </w:tr>
    </w:tbl>
    <w:p w:rsidRPr="009A7370" w:rsidR="00DD132C" w:rsidP="009A7370" w:rsidRDefault="00DD132C" w14:paraId="4405D033" w14:textId="77777777">
      <w:pPr>
        <w:pStyle w:val="ListParagraph"/>
        <w:numPr>
          <w:ilvl w:val="2"/>
          <w:numId w:val="23"/>
        </w:numPr>
        <w:spacing w:line="276" w:lineRule="auto"/>
        <w:rPr>
          <w:rFonts w:cs="Arial"/>
          <w:b/>
        </w:rPr>
      </w:pPr>
      <w:bookmarkStart w:name="_Toc475621517" w:id="60"/>
      <w:bookmarkStart w:name="_Toc488071273" w:id="61"/>
      <w:bookmarkStart w:name="_Toc488742749" w:id="62"/>
      <w:bookmarkStart w:name="_Toc488742998" w:id="63"/>
      <w:bookmarkStart w:name="_Toc488743122" w:id="64"/>
      <w:r w:rsidRPr="009A7370">
        <w:rPr>
          <w:rFonts w:cs="Arial"/>
          <w:b/>
        </w:rPr>
        <w:t>Directory structure</w:t>
      </w:r>
      <w:bookmarkEnd w:id="60"/>
      <w:bookmarkEnd w:id="61"/>
      <w:bookmarkEnd w:id="62"/>
      <w:bookmarkEnd w:id="63"/>
      <w:bookmarkEnd w:id="64"/>
    </w:p>
    <w:p w:rsidRPr="00185D27" w:rsidR="00B01E8B" w:rsidP="009D721B" w:rsidRDefault="00B01E8B" w14:paraId="2E110647" w14:textId="77777777">
      <w:pPr>
        <w:spacing w:line="276" w:lineRule="auto"/>
        <w:ind w:left="720"/>
        <w:rPr>
          <w:rFonts w:cs="Arial"/>
        </w:rPr>
      </w:pPr>
      <w:r w:rsidRPr="00185D27">
        <w:rPr>
          <w:rFonts w:cs="Arial"/>
          <w:b/>
        </w:rPr>
        <w:t>Access right definition</w:t>
      </w:r>
      <w:r w:rsidR="008636B0">
        <w:rPr>
          <w:rFonts w:cs="Arial"/>
        </w:rPr>
        <w:t xml:space="preserve"> </w:t>
      </w:r>
    </w:p>
    <w:tbl>
      <w:tblPr>
        <w:tblW w:w="8280" w:type="dxa"/>
        <w:tblInd w:w="82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ook w:val="04A0" w:firstRow="1" w:lastRow="0" w:firstColumn="1" w:lastColumn="0" w:noHBand="0" w:noVBand="1"/>
      </w:tblPr>
      <w:tblGrid>
        <w:gridCol w:w="540"/>
        <w:gridCol w:w="1448"/>
        <w:gridCol w:w="2123"/>
        <w:gridCol w:w="2639"/>
        <w:gridCol w:w="1530"/>
      </w:tblGrid>
      <w:tr w:rsidRPr="00D400C7" w:rsidR="00125BA3" w:rsidTr="00125BA3" w14:paraId="79419E9D" w14:textId="77777777">
        <w:trPr>
          <w:trHeight w:val="288"/>
        </w:trPr>
        <w:tc>
          <w:tcPr>
            <w:tcW w:w="540" w:type="dxa"/>
            <w:shd w:val="clear" w:color="auto" w:fill="D9D9D9" w:themeFill="background1" w:themeFillShade="D9"/>
          </w:tcPr>
          <w:p w:rsidRPr="009D721B" w:rsidR="00125BA3" w:rsidP="009D721B" w:rsidRDefault="00125BA3" w14:paraId="5E2A8BC9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No</w:t>
            </w:r>
          </w:p>
        </w:tc>
        <w:tc>
          <w:tcPr>
            <w:tcW w:w="1448" w:type="dxa"/>
            <w:shd w:val="clear" w:color="auto" w:fill="D9D9D9" w:themeFill="background1" w:themeFillShade="D9"/>
            <w:noWrap/>
            <w:hideMark/>
          </w:tcPr>
          <w:p w:rsidRPr="009D721B" w:rsidR="00125BA3" w:rsidP="009D721B" w:rsidRDefault="00125BA3" w14:paraId="21418E7D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Access Right</w:t>
            </w:r>
          </w:p>
        </w:tc>
        <w:tc>
          <w:tcPr>
            <w:tcW w:w="2123" w:type="dxa"/>
            <w:shd w:val="clear" w:color="auto" w:fill="D9D9D9" w:themeFill="background1" w:themeFillShade="D9"/>
            <w:noWrap/>
            <w:hideMark/>
          </w:tcPr>
          <w:p w:rsidRPr="009D721B" w:rsidR="00125BA3" w:rsidP="009D721B" w:rsidRDefault="00125BA3" w14:paraId="6B041D89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Project Folder</w:t>
            </w:r>
          </w:p>
        </w:tc>
        <w:tc>
          <w:tcPr>
            <w:tcW w:w="2639" w:type="dxa"/>
            <w:shd w:val="clear" w:color="auto" w:fill="D9D9D9" w:themeFill="background1" w:themeFillShade="D9"/>
            <w:noWrap/>
            <w:hideMark/>
          </w:tcPr>
          <w:p w:rsidRPr="009D721B" w:rsidR="00125BA3" w:rsidP="009D721B" w:rsidRDefault="00125BA3" w14:paraId="17EDFF97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VSS</w:t>
            </w:r>
          </w:p>
        </w:tc>
        <w:tc>
          <w:tcPr>
            <w:tcW w:w="1530" w:type="dxa"/>
            <w:shd w:val="clear" w:color="auto" w:fill="D9D9D9" w:themeFill="background1" w:themeFillShade="D9"/>
            <w:noWrap/>
            <w:hideMark/>
          </w:tcPr>
          <w:p w:rsidRPr="009D721B" w:rsidR="00125BA3" w:rsidP="009D721B" w:rsidRDefault="00125BA3" w14:paraId="20731036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SVN</w:t>
            </w:r>
          </w:p>
        </w:tc>
      </w:tr>
      <w:tr w:rsidRPr="00D400C7" w:rsidR="00125BA3" w:rsidTr="00125BA3" w14:paraId="2426CC38" w14:textId="77777777">
        <w:trPr>
          <w:trHeight w:val="288"/>
        </w:trPr>
        <w:tc>
          <w:tcPr>
            <w:tcW w:w="540" w:type="dxa"/>
          </w:tcPr>
          <w:p w:rsidRPr="009D721B" w:rsidR="00125BA3" w:rsidP="009D721B" w:rsidRDefault="00125BA3" w14:paraId="656ED34F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9D721B">
              <w:rPr>
                <w:rFonts w:cs="Arial"/>
              </w:rPr>
              <w:t>1</w:t>
            </w:r>
          </w:p>
        </w:tc>
        <w:tc>
          <w:tcPr>
            <w:tcW w:w="1448" w:type="dxa"/>
            <w:noWrap/>
            <w:hideMark/>
          </w:tcPr>
          <w:p w:rsidRPr="009D721B" w:rsidR="00125BA3" w:rsidP="009D721B" w:rsidRDefault="00125BA3" w14:paraId="67AD7BA7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Read</w:t>
            </w:r>
          </w:p>
        </w:tc>
        <w:tc>
          <w:tcPr>
            <w:tcW w:w="2123" w:type="dxa"/>
            <w:noWrap/>
            <w:hideMark/>
          </w:tcPr>
          <w:p w:rsidRPr="009D721B" w:rsidR="00125BA3" w:rsidP="009D721B" w:rsidRDefault="00125BA3" w14:paraId="056D9C79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Read &amp; Execute</w:t>
            </w:r>
          </w:p>
        </w:tc>
        <w:tc>
          <w:tcPr>
            <w:tcW w:w="2639" w:type="dxa"/>
            <w:noWrap/>
            <w:hideMark/>
          </w:tcPr>
          <w:p w:rsidRPr="009D721B" w:rsidR="00125BA3" w:rsidP="009D721B" w:rsidRDefault="00125BA3" w14:paraId="59188986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Read (R)</w:t>
            </w:r>
          </w:p>
        </w:tc>
        <w:tc>
          <w:tcPr>
            <w:tcW w:w="1530" w:type="dxa"/>
            <w:noWrap/>
            <w:hideMark/>
          </w:tcPr>
          <w:p w:rsidRPr="009D721B" w:rsidR="00125BA3" w:rsidP="009D721B" w:rsidRDefault="00125BA3" w14:paraId="1D60C308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read (r)</w:t>
            </w:r>
          </w:p>
        </w:tc>
      </w:tr>
      <w:tr w:rsidRPr="00D400C7" w:rsidR="00125BA3" w:rsidTr="00125BA3" w14:paraId="5EBE1599" w14:textId="77777777">
        <w:trPr>
          <w:trHeight w:val="576"/>
        </w:trPr>
        <w:tc>
          <w:tcPr>
            <w:tcW w:w="540" w:type="dxa"/>
          </w:tcPr>
          <w:p w:rsidRPr="009D721B" w:rsidR="00125BA3" w:rsidP="009D721B" w:rsidRDefault="00125BA3" w14:paraId="7F7550AA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9D721B">
              <w:rPr>
                <w:rFonts w:cs="Arial"/>
              </w:rPr>
              <w:t>2</w:t>
            </w:r>
          </w:p>
        </w:tc>
        <w:tc>
          <w:tcPr>
            <w:tcW w:w="1448" w:type="dxa"/>
            <w:noWrap/>
            <w:hideMark/>
          </w:tcPr>
          <w:p w:rsidRPr="009D721B" w:rsidR="00125BA3" w:rsidP="009D721B" w:rsidRDefault="00125BA3" w14:paraId="52A47F2B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Modify</w:t>
            </w:r>
          </w:p>
        </w:tc>
        <w:tc>
          <w:tcPr>
            <w:tcW w:w="2123" w:type="dxa"/>
            <w:noWrap/>
            <w:hideMark/>
          </w:tcPr>
          <w:p w:rsidRPr="009D721B" w:rsidR="00125BA3" w:rsidP="009D721B" w:rsidRDefault="00125BA3" w14:paraId="0BAF86BE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Modify</w:t>
            </w:r>
          </w:p>
        </w:tc>
        <w:tc>
          <w:tcPr>
            <w:tcW w:w="2639" w:type="dxa"/>
            <w:hideMark/>
          </w:tcPr>
          <w:p w:rsidRPr="009D721B" w:rsidR="00125BA3" w:rsidP="009D721B" w:rsidRDefault="00125BA3" w14:paraId="67D0CCA3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Check Out/Check In (C)</w:t>
            </w:r>
            <w:r w:rsidRPr="009D721B">
              <w:rPr>
                <w:rFonts w:cs="Arial"/>
              </w:rPr>
              <w:br/>
            </w:r>
            <w:r w:rsidRPr="009D721B">
              <w:rPr>
                <w:rFonts w:cs="Arial"/>
              </w:rPr>
              <w:t>Add/Rename/Delete (A)</w:t>
            </w:r>
          </w:p>
        </w:tc>
        <w:tc>
          <w:tcPr>
            <w:tcW w:w="1530" w:type="dxa"/>
            <w:noWrap/>
            <w:hideMark/>
          </w:tcPr>
          <w:p w:rsidRPr="009D721B" w:rsidR="00125BA3" w:rsidP="009D721B" w:rsidRDefault="00125BA3" w14:paraId="50476A19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read-write (</w:t>
            </w:r>
            <w:proofErr w:type="spellStart"/>
            <w:r w:rsidRPr="009D721B">
              <w:rPr>
                <w:rFonts w:cs="Arial"/>
              </w:rPr>
              <w:t>rw</w:t>
            </w:r>
            <w:proofErr w:type="spellEnd"/>
            <w:r w:rsidRPr="009D721B">
              <w:rPr>
                <w:rFonts w:cs="Arial"/>
              </w:rPr>
              <w:t>)</w:t>
            </w:r>
          </w:p>
        </w:tc>
      </w:tr>
      <w:tr w:rsidRPr="00D400C7" w:rsidR="00125BA3" w:rsidTr="00125BA3" w14:paraId="4C1E1E53" w14:textId="77777777">
        <w:trPr>
          <w:trHeight w:val="288"/>
        </w:trPr>
        <w:tc>
          <w:tcPr>
            <w:tcW w:w="540" w:type="dxa"/>
          </w:tcPr>
          <w:p w:rsidRPr="009D721B" w:rsidR="00125BA3" w:rsidP="009D721B" w:rsidRDefault="00125BA3" w14:paraId="3D4F8A97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 w:rsidRPr="009D721B">
              <w:rPr>
                <w:rFonts w:cs="Arial"/>
              </w:rPr>
              <w:t>3</w:t>
            </w:r>
          </w:p>
        </w:tc>
        <w:tc>
          <w:tcPr>
            <w:tcW w:w="1448" w:type="dxa"/>
            <w:noWrap/>
            <w:hideMark/>
          </w:tcPr>
          <w:p w:rsidRPr="009D721B" w:rsidR="00125BA3" w:rsidP="009D721B" w:rsidRDefault="00125BA3" w14:paraId="2F848DEF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Full</w:t>
            </w:r>
          </w:p>
        </w:tc>
        <w:tc>
          <w:tcPr>
            <w:tcW w:w="2123" w:type="dxa"/>
            <w:noWrap/>
            <w:hideMark/>
          </w:tcPr>
          <w:p w:rsidRPr="009D721B" w:rsidR="00125BA3" w:rsidP="009D721B" w:rsidRDefault="00125BA3" w14:paraId="0B45E3D1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Full control</w:t>
            </w:r>
          </w:p>
        </w:tc>
        <w:tc>
          <w:tcPr>
            <w:tcW w:w="2639" w:type="dxa"/>
            <w:noWrap/>
            <w:hideMark/>
          </w:tcPr>
          <w:p w:rsidRPr="009D721B" w:rsidR="00125BA3" w:rsidP="009D721B" w:rsidRDefault="00125BA3" w14:paraId="1341822D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Destroy (D)</w:t>
            </w:r>
          </w:p>
        </w:tc>
        <w:tc>
          <w:tcPr>
            <w:tcW w:w="1530" w:type="dxa"/>
            <w:noWrap/>
            <w:hideMark/>
          </w:tcPr>
          <w:p w:rsidRPr="009D721B" w:rsidR="00125BA3" w:rsidP="009D721B" w:rsidRDefault="00125BA3" w14:paraId="532BA322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read-write (</w:t>
            </w:r>
            <w:proofErr w:type="spellStart"/>
            <w:r w:rsidRPr="009D721B">
              <w:rPr>
                <w:rFonts w:cs="Arial"/>
              </w:rPr>
              <w:t>rw</w:t>
            </w:r>
            <w:proofErr w:type="spellEnd"/>
            <w:r w:rsidRPr="009D721B">
              <w:rPr>
                <w:rFonts w:cs="Arial"/>
              </w:rPr>
              <w:t>)</w:t>
            </w:r>
          </w:p>
        </w:tc>
      </w:tr>
    </w:tbl>
    <w:p w:rsidRPr="00A5069F" w:rsidR="00DD132C" w:rsidP="009A7370" w:rsidRDefault="00DD132C" w14:paraId="3A7E413A" w14:textId="77777777">
      <w:pPr>
        <w:keepNext/>
        <w:spacing w:line="276" w:lineRule="auto"/>
        <w:ind w:left="0"/>
        <w:rPr>
          <w:rFonts w:cs="Arial"/>
          <w:b/>
        </w:rPr>
      </w:pPr>
    </w:p>
    <w:tbl>
      <w:tblPr>
        <w:tblW w:w="8010" w:type="dxa"/>
        <w:tblInd w:w="82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0DED8"/>
        <w:tblLayout w:type="fixed"/>
        <w:tblLook w:val="0000" w:firstRow="0" w:lastRow="0" w:firstColumn="0" w:lastColumn="0" w:noHBand="0" w:noVBand="0"/>
      </w:tblPr>
      <w:tblGrid>
        <w:gridCol w:w="1260"/>
        <w:gridCol w:w="1350"/>
        <w:gridCol w:w="2700"/>
        <w:gridCol w:w="1170"/>
        <w:gridCol w:w="1530"/>
      </w:tblGrid>
      <w:tr w:rsidRPr="00D400C7" w:rsidR="00BC69E9" w:rsidTr="00125BA3" w14:paraId="54C19B72" w14:textId="77777777">
        <w:trPr>
          <w:trHeight w:val="714"/>
          <w:tblHeader/>
        </w:trPr>
        <w:tc>
          <w:tcPr>
            <w:tcW w:w="1260" w:type="dxa"/>
            <w:tcBorders>
              <w:bottom w:val="dotted" w:color="auto" w:sz="4" w:space="0"/>
            </w:tcBorders>
            <w:shd w:val="clear" w:color="auto" w:fill="D9D9D9" w:themeFill="background1" w:themeFillShade="D9"/>
          </w:tcPr>
          <w:p w:rsidRPr="009D721B" w:rsidR="00BC69E9" w:rsidP="009D721B" w:rsidRDefault="00BC69E9" w14:paraId="18991734" w14:textId="77777777">
            <w:pPr>
              <w:keepNext/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Main Folder</w:t>
            </w:r>
          </w:p>
        </w:tc>
        <w:tc>
          <w:tcPr>
            <w:tcW w:w="1350" w:type="dxa"/>
            <w:tcBorders>
              <w:bottom w:val="dotted" w:color="auto" w:sz="4" w:space="0"/>
            </w:tcBorders>
            <w:shd w:val="clear" w:color="auto" w:fill="D9D9D9" w:themeFill="background1" w:themeFillShade="D9"/>
          </w:tcPr>
          <w:p w:rsidRPr="009D721B" w:rsidR="00BC69E9" w:rsidP="009D721B" w:rsidRDefault="00BC69E9" w14:paraId="441BE428" w14:textId="77777777">
            <w:pPr>
              <w:keepNext/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Sub Folder</w:t>
            </w:r>
          </w:p>
        </w:tc>
        <w:tc>
          <w:tcPr>
            <w:tcW w:w="2700" w:type="dxa"/>
            <w:tcBorders>
              <w:bottom w:val="dotted" w:color="auto" w:sz="4" w:space="0"/>
            </w:tcBorders>
            <w:shd w:val="clear" w:color="auto" w:fill="D9D9D9" w:themeFill="background1" w:themeFillShade="D9"/>
          </w:tcPr>
          <w:p w:rsidRPr="009D721B" w:rsidR="00BC69E9" w:rsidP="009D721B" w:rsidRDefault="00BC69E9" w14:paraId="7D0CAA32" w14:textId="77777777">
            <w:pPr>
              <w:keepNext/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Purpose</w:t>
            </w:r>
          </w:p>
        </w:tc>
        <w:tc>
          <w:tcPr>
            <w:tcW w:w="1170" w:type="dxa"/>
            <w:tcBorders>
              <w:bottom w:val="dotted" w:color="auto" w:sz="4" w:space="0"/>
            </w:tcBorders>
            <w:shd w:val="clear" w:color="auto" w:fill="D9D9D9" w:themeFill="background1" w:themeFillShade="D9"/>
          </w:tcPr>
          <w:p w:rsidRPr="009D721B" w:rsidR="00BC69E9" w:rsidP="009D721B" w:rsidRDefault="00BC69E9" w14:paraId="69EA2DEF" w14:textId="77777777">
            <w:pPr>
              <w:keepNext/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Map to Area</w:t>
            </w:r>
          </w:p>
        </w:tc>
        <w:tc>
          <w:tcPr>
            <w:tcW w:w="1530" w:type="dxa"/>
            <w:tcBorders>
              <w:bottom w:val="dotted" w:color="auto" w:sz="4" w:space="0"/>
            </w:tcBorders>
            <w:shd w:val="clear" w:color="auto" w:fill="D9D9D9" w:themeFill="background1" w:themeFillShade="D9"/>
          </w:tcPr>
          <w:p w:rsidRPr="009D721B" w:rsidR="00BC69E9" w:rsidP="009D721B" w:rsidRDefault="00BC69E9" w14:paraId="57F107B5" w14:textId="77777777">
            <w:pPr>
              <w:keepNext/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Access right</w:t>
            </w:r>
          </w:p>
        </w:tc>
      </w:tr>
      <w:tr w:rsidRPr="00D400C7" w:rsidR="00BC69E9" w:rsidTr="00125BA3" w14:paraId="07F608E0" w14:textId="77777777">
        <w:trPr>
          <w:tblHeader/>
        </w:trPr>
        <w:tc>
          <w:tcPr>
            <w:tcW w:w="8010" w:type="dxa"/>
            <w:gridSpan w:val="5"/>
            <w:shd w:val="clear" w:color="auto" w:fill="D9D9D9" w:themeFill="background1" w:themeFillShade="D9"/>
          </w:tcPr>
          <w:p w:rsidRPr="009D721B" w:rsidR="00BC69E9" w:rsidP="009D721B" w:rsidRDefault="00BC69E9" w14:paraId="22754573" w14:textId="01E22B26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 xml:space="preserve">Project </w:t>
            </w:r>
            <w:r w:rsidRPr="009D721B" w:rsidR="00953227">
              <w:rPr>
                <w:rFonts w:cs="Arial"/>
              </w:rPr>
              <w:t>Directory:</w:t>
            </w:r>
            <w:r w:rsidRPr="009D721B">
              <w:rPr>
                <w:rFonts w:cs="Arial"/>
              </w:rPr>
              <w:t xml:space="preserve"> </w:t>
            </w:r>
            <w:hyperlink w:history="1" r:id="rId24">
              <w:r w:rsidRPr="00592057" w:rsidR="00E36694">
                <w:rPr>
                  <w:rStyle w:val="Hyperlink"/>
                  <w:rFonts w:cs="Arial"/>
                </w:rPr>
                <w:t>https://fptsoftware362.sharepoint.com/sites/dap1_uav_oneteam/Shared%20Documents/Forms/AllItems.aspx</w:t>
              </w:r>
            </w:hyperlink>
            <w:r w:rsidR="00E36694">
              <w:rPr>
                <w:rFonts w:cs="Arial"/>
              </w:rPr>
              <w:t xml:space="preserve"> </w:t>
            </w:r>
          </w:p>
        </w:tc>
      </w:tr>
      <w:tr w:rsidRPr="00D400C7" w:rsidR="009F3443" w:rsidTr="00125BA3" w14:paraId="0949C3AE" w14:textId="77777777">
        <w:tc>
          <w:tcPr>
            <w:tcW w:w="1260" w:type="dxa"/>
            <w:vMerge w:val="restart"/>
          </w:tcPr>
          <w:p w:rsidR="009F3443" w:rsidP="009F3443" w:rsidRDefault="009F3443" w14:paraId="04BF206B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WIP</w:t>
            </w:r>
          </w:p>
        </w:tc>
        <w:tc>
          <w:tcPr>
            <w:tcW w:w="1350" w:type="dxa"/>
          </w:tcPr>
          <w:p w:rsidRPr="009D721B" w:rsidR="009F3443" w:rsidP="009F3443" w:rsidRDefault="009F3443" w14:paraId="334B4E56" w14:textId="0531C8F3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proofErr w:type="spellStart"/>
            <w:r w:rsidRPr="009F3443">
              <w:rPr>
                <w:rFonts w:cs="Arial"/>
              </w:rPr>
              <w:t>Project_Requirement</w:t>
            </w:r>
            <w:proofErr w:type="spellEnd"/>
          </w:p>
        </w:tc>
        <w:tc>
          <w:tcPr>
            <w:tcW w:w="2700" w:type="dxa"/>
          </w:tcPr>
          <w:p w:rsidRPr="009D721B" w:rsidR="009F3443" w:rsidP="009F3443" w:rsidRDefault="009F3443" w14:paraId="6B090C2F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  <w:lang w:val="da-DK"/>
              </w:rPr>
              <w:t>Store</w:t>
            </w:r>
            <w:r>
              <w:rPr>
                <w:rFonts w:cs="Arial"/>
                <w:lang w:val="da-DK"/>
              </w:rPr>
              <w:t xml:space="preserve"> Customer’s requirements</w:t>
            </w:r>
          </w:p>
        </w:tc>
        <w:tc>
          <w:tcPr>
            <w:tcW w:w="1170" w:type="dxa"/>
          </w:tcPr>
          <w:p w:rsidRPr="009D721B" w:rsidR="009F3443" w:rsidP="009F3443" w:rsidRDefault="009F3443" w14:paraId="55256A33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Develop Area</w:t>
            </w:r>
            <w:r>
              <w:rPr>
                <w:rFonts w:cs="Arial"/>
              </w:rPr>
              <w:t xml:space="preserve"> +</w:t>
            </w:r>
            <w:r w:rsidRPr="009D721B">
              <w:rPr>
                <w:rFonts w:cs="Arial"/>
              </w:rPr>
              <w:t xml:space="preserve"> Review</w:t>
            </w:r>
          </w:p>
        </w:tc>
        <w:tc>
          <w:tcPr>
            <w:tcW w:w="1530" w:type="dxa"/>
          </w:tcPr>
          <w:p w:rsidRPr="009D721B" w:rsidR="009F3443" w:rsidP="009F3443" w:rsidRDefault="009F3443" w14:paraId="1767FB93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 xml:space="preserve">Modify: </w:t>
            </w:r>
            <w:r>
              <w:rPr>
                <w:rFonts w:cs="Arial"/>
              </w:rPr>
              <w:t>PM, PTL,</w:t>
            </w:r>
          </w:p>
          <w:p w:rsidRPr="009D721B" w:rsidR="009F3443" w:rsidP="009F3443" w:rsidRDefault="009F3443" w14:paraId="0B2AF01A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Read: All</w:t>
            </w:r>
          </w:p>
        </w:tc>
      </w:tr>
      <w:tr w:rsidRPr="00D400C7" w:rsidR="009F3443" w:rsidTr="00125BA3" w14:paraId="15E8C59D" w14:textId="77777777">
        <w:tc>
          <w:tcPr>
            <w:tcW w:w="1260" w:type="dxa"/>
            <w:vMerge/>
          </w:tcPr>
          <w:p w:rsidR="009F3443" w:rsidP="009F3443" w:rsidRDefault="009F3443" w14:paraId="6DE4A075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</w:p>
        </w:tc>
        <w:tc>
          <w:tcPr>
            <w:tcW w:w="1350" w:type="dxa"/>
          </w:tcPr>
          <w:p w:rsidRPr="009D721B" w:rsidR="009F3443" w:rsidP="009F3443" w:rsidRDefault="009F3443" w14:paraId="76EC95D2" w14:textId="0F1BF008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proofErr w:type="spellStart"/>
            <w:r w:rsidRPr="00AF1FE0">
              <w:rPr>
                <w:rFonts w:cs="Arial"/>
              </w:rPr>
              <w:t>Project_Management</w:t>
            </w:r>
            <w:proofErr w:type="spellEnd"/>
          </w:p>
        </w:tc>
        <w:tc>
          <w:tcPr>
            <w:tcW w:w="2700" w:type="dxa"/>
          </w:tcPr>
          <w:p w:rsidRPr="009D721B" w:rsidR="009F3443" w:rsidP="009F3443" w:rsidRDefault="009F3443" w14:paraId="6D3C9A17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  <w:lang w:val="da-DK"/>
              </w:rPr>
              <w:t xml:space="preserve">Store the </w:t>
            </w:r>
            <w:r>
              <w:rPr>
                <w:rFonts w:cs="Arial"/>
                <w:lang w:val="da-DK"/>
              </w:rPr>
              <w:t xml:space="preserve">internal </w:t>
            </w:r>
            <w:r w:rsidRPr="009D721B">
              <w:rPr>
                <w:rFonts w:cs="Arial"/>
                <w:lang w:val="da-DK"/>
              </w:rPr>
              <w:t>process management documents</w:t>
            </w:r>
          </w:p>
        </w:tc>
        <w:tc>
          <w:tcPr>
            <w:tcW w:w="1170" w:type="dxa"/>
          </w:tcPr>
          <w:p w:rsidRPr="009D721B" w:rsidR="009F3443" w:rsidP="009F3443" w:rsidRDefault="009F3443" w14:paraId="48F0477C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Develop Area</w:t>
            </w:r>
            <w:r>
              <w:rPr>
                <w:rFonts w:cs="Arial"/>
              </w:rPr>
              <w:t xml:space="preserve"> +</w:t>
            </w:r>
            <w:r w:rsidRPr="009D721B">
              <w:rPr>
                <w:rFonts w:cs="Arial"/>
              </w:rPr>
              <w:t xml:space="preserve"> Review</w:t>
            </w:r>
          </w:p>
        </w:tc>
        <w:tc>
          <w:tcPr>
            <w:tcW w:w="1530" w:type="dxa"/>
          </w:tcPr>
          <w:p w:rsidRPr="009D721B" w:rsidR="009F3443" w:rsidP="009F3443" w:rsidRDefault="009F3443" w14:paraId="44F345E0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 xml:space="preserve">Modify: </w:t>
            </w:r>
            <w:r>
              <w:rPr>
                <w:rFonts w:cs="Arial"/>
              </w:rPr>
              <w:t>PM, PTL,</w:t>
            </w:r>
          </w:p>
          <w:p w:rsidRPr="009D721B" w:rsidR="009F3443" w:rsidP="009F3443" w:rsidRDefault="009F3443" w14:paraId="43CC7672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Read: All</w:t>
            </w:r>
          </w:p>
        </w:tc>
      </w:tr>
      <w:tr w:rsidRPr="00D400C7" w:rsidR="009F3443" w:rsidTr="00125BA3" w14:paraId="1EA12C95" w14:textId="77777777">
        <w:tc>
          <w:tcPr>
            <w:tcW w:w="1260" w:type="dxa"/>
            <w:vMerge/>
          </w:tcPr>
          <w:p w:rsidR="009F3443" w:rsidP="009F3443" w:rsidRDefault="009F3443" w14:paraId="1DF1D57B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</w:p>
        </w:tc>
        <w:tc>
          <w:tcPr>
            <w:tcW w:w="1350" w:type="dxa"/>
          </w:tcPr>
          <w:p w:rsidRPr="009D721B" w:rsidR="009F3443" w:rsidP="009F3443" w:rsidRDefault="009F3443" w14:paraId="6197810F" w14:textId="381B311E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proofErr w:type="spellStart"/>
            <w:r w:rsidRPr="009F3443">
              <w:rPr>
                <w:rFonts w:cs="Arial"/>
              </w:rPr>
              <w:t>Project_Preparation</w:t>
            </w:r>
            <w:proofErr w:type="spellEnd"/>
          </w:p>
        </w:tc>
        <w:tc>
          <w:tcPr>
            <w:tcW w:w="2700" w:type="dxa"/>
          </w:tcPr>
          <w:p w:rsidRPr="009D721B" w:rsidR="009F3443" w:rsidP="009F3443" w:rsidRDefault="009F3443" w14:paraId="0C3F1131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  <w:lang w:val="da-DK"/>
              </w:rPr>
              <w:t xml:space="preserve">Store the </w:t>
            </w:r>
            <w:r>
              <w:rPr>
                <w:rFonts w:cs="Arial"/>
                <w:lang w:val="da-DK"/>
              </w:rPr>
              <w:t>baseline</w:t>
            </w:r>
            <w:r w:rsidRPr="009D721B">
              <w:rPr>
                <w:rFonts w:cs="Arial"/>
                <w:lang w:val="da-DK"/>
              </w:rPr>
              <w:t xml:space="preserve"> documents</w:t>
            </w:r>
          </w:p>
        </w:tc>
        <w:tc>
          <w:tcPr>
            <w:tcW w:w="1170" w:type="dxa"/>
          </w:tcPr>
          <w:p w:rsidRPr="009D721B" w:rsidR="009F3443" w:rsidP="009F3443" w:rsidRDefault="009F3443" w14:paraId="6A833820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Develop Area</w:t>
            </w:r>
            <w:r>
              <w:rPr>
                <w:rFonts w:cs="Arial"/>
              </w:rPr>
              <w:t xml:space="preserve"> +</w:t>
            </w:r>
            <w:r w:rsidRPr="009D721B">
              <w:rPr>
                <w:rFonts w:cs="Arial"/>
              </w:rPr>
              <w:t xml:space="preserve"> Review</w:t>
            </w:r>
          </w:p>
        </w:tc>
        <w:tc>
          <w:tcPr>
            <w:tcW w:w="1530" w:type="dxa"/>
          </w:tcPr>
          <w:p w:rsidRPr="009D721B" w:rsidR="009F3443" w:rsidP="009F3443" w:rsidRDefault="009F3443" w14:paraId="470D0DB9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 xml:space="preserve">Modify: </w:t>
            </w:r>
            <w:r>
              <w:rPr>
                <w:rFonts w:cs="Arial"/>
              </w:rPr>
              <w:t>PM, PTL,</w:t>
            </w:r>
          </w:p>
          <w:p w:rsidRPr="009D721B" w:rsidR="009F3443" w:rsidP="009F3443" w:rsidRDefault="009F3443" w14:paraId="5AD453D6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Read: All</w:t>
            </w:r>
          </w:p>
        </w:tc>
      </w:tr>
      <w:tr w:rsidRPr="00D400C7" w:rsidR="009F3443" w:rsidTr="00125BA3" w14:paraId="77A21E72" w14:textId="77777777">
        <w:tc>
          <w:tcPr>
            <w:tcW w:w="1260" w:type="dxa"/>
            <w:vMerge/>
          </w:tcPr>
          <w:p w:rsidR="009F3443" w:rsidP="009F3443" w:rsidRDefault="009F3443" w14:paraId="283822ED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</w:p>
        </w:tc>
        <w:tc>
          <w:tcPr>
            <w:tcW w:w="1350" w:type="dxa"/>
          </w:tcPr>
          <w:p w:rsidRPr="009D721B" w:rsidR="009F3443" w:rsidP="009F3443" w:rsidRDefault="009F3443" w14:paraId="0CA0ACED" w14:textId="47269372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proofErr w:type="spellStart"/>
            <w:r w:rsidRPr="00AF1FE0">
              <w:rPr>
                <w:rFonts w:cs="Arial"/>
              </w:rPr>
              <w:t>Pro</w:t>
            </w:r>
            <w:r w:rsidR="007F4059">
              <w:rPr>
                <w:rFonts w:cs="Arial"/>
              </w:rPr>
              <w:t>ject</w:t>
            </w:r>
            <w:r w:rsidRPr="00AF1FE0">
              <w:rPr>
                <w:rFonts w:cs="Arial"/>
              </w:rPr>
              <w:t>_Engineering</w:t>
            </w:r>
            <w:proofErr w:type="spellEnd"/>
          </w:p>
        </w:tc>
        <w:tc>
          <w:tcPr>
            <w:tcW w:w="2700" w:type="dxa"/>
          </w:tcPr>
          <w:p w:rsidRPr="009D721B" w:rsidR="009F3443" w:rsidP="009F3443" w:rsidRDefault="009F3443" w14:paraId="0B16B6E0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F369DB">
              <w:rPr>
                <w:rFonts w:cs="Arial"/>
                <w:sz w:val="18"/>
                <w:szCs w:val="18"/>
                <w:lang w:val="da-DK"/>
              </w:rPr>
              <w:t>Contain all documents of Product Engineering</w:t>
            </w:r>
          </w:p>
        </w:tc>
        <w:tc>
          <w:tcPr>
            <w:tcW w:w="1170" w:type="dxa"/>
          </w:tcPr>
          <w:p w:rsidRPr="009D721B" w:rsidR="009F3443" w:rsidP="009F3443" w:rsidRDefault="009F3443" w14:paraId="01725A63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Develop Area</w:t>
            </w:r>
            <w:r>
              <w:rPr>
                <w:rFonts w:cs="Arial"/>
              </w:rPr>
              <w:t xml:space="preserve"> +</w:t>
            </w:r>
            <w:r w:rsidRPr="009D721B">
              <w:rPr>
                <w:rFonts w:cs="Arial"/>
              </w:rPr>
              <w:t xml:space="preserve"> Review</w:t>
            </w:r>
          </w:p>
        </w:tc>
        <w:tc>
          <w:tcPr>
            <w:tcW w:w="1530" w:type="dxa"/>
          </w:tcPr>
          <w:p w:rsidRPr="009D721B" w:rsidR="009F3443" w:rsidP="009F3443" w:rsidRDefault="009F3443" w14:paraId="1B02457C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 xml:space="preserve">Modify: </w:t>
            </w:r>
            <w:r>
              <w:rPr>
                <w:rFonts w:cs="Arial"/>
              </w:rPr>
              <w:t xml:space="preserve">PM, PTL, </w:t>
            </w:r>
            <w:r w:rsidRPr="009D721B">
              <w:rPr>
                <w:rFonts w:cs="Arial"/>
              </w:rPr>
              <w:t>Developers</w:t>
            </w:r>
          </w:p>
          <w:p w:rsidRPr="009D721B" w:rsidR="009F3443" w:rsidP="009F3443" w:rsidRDefault="009F3443" w14:paraId="41305E65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Read: All</w:t>
            </w:r>
          </w:p>
        </w:tc>
      </w:tr>
      <w:tr w:rsidRPr="00D400C7" w:rsidR="005B3865" w:rsidTr="00125BA3" w14:paraId="40ABFA09" w14:textId="77777777">
        <w:tc>
          <w:tcPr>
            <w:tcW w:w="1260" w:type="dxa"/>
            <w:vMerge/>
          </w:tcPr>
          <w:p w:rsidR="005B3865" w:rsidP="009F3443" w:rsidRDefault="005B3865" w14:paraId="2176E42B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</w:p>
        </w:tc>
        <w:tc>
          <w:tcPr>
            <w:tcW w:w="1350" w:type="dxa"/>
          </w:tcPr>
          <w:p w:rsidR="005B3865" w:rsidP="009F3443" w:rsidRDefault="005B3865" w14:paraId="691BF6B2" w14:textId="47A5E1EF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5B3865">
              <w:rPr>
                <w:rFonts w:cs="Arial"/>
              </w:rPr>
              <w:t>Audit</w:t>
            </w:r>
          </w:p>
        </w:tc>
        <w:tc>
          <w:tcPr>
            <w:tcW w:w="2700" w:type="dxa"/>
          </w:tcPr>
          <w:p w:rsidRPr="00F369DB" w:rsidR="005B3865" w:rsidP="009F3443" w:rsidRDefault="005B3865" w14:paraId="70D409E4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sz w:val="18"/>
                <w:szCs w:val="18"/>
                <w:lang w:val="da-DK"/>
              </w:rPr>
            </w:pPr>
            <w:r>
              <w:rPr>
                <w:rFonts w:cs="Arial"/>
                <w:sz w:val="18"/>
                <w:szCs w:val="18"/>
                <w:lang w:val="da-DK"/>
              </w:rPr>
              <w:t>Store Audit documents</w:t>
            </w:r>
          </w:p>
        </w:tc>
        <w:tc>
          <w:tcPr>
            <w:tcW w:w="1170" w:type="dxa"/>
          </w:tcPr>
          <w:p w:rsidRPr="009D721B" w:rsidR="005B3865" w:rsidP="009F3443" w:rsidRDefault="005B3865" w14:paraId="118C5A01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Review</w:t>
            </w:r>
          </w:p>
        </w:tc>
        <w:tc>
          <w:tcPr>
            <w:tcW w:w="1530" w:type="dxa"/>
          </w:tcPr>
          <w:p w:rsidR="005B3865" w:rsidP="009F3443" w:rsidRDefault="005B3865" w14:paraId="50659AAD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 xml:space="preserve">Modify: </w:t>
            </w:r>
            <w:r>
              <w:rPr>
                <w:rFonts w:cs="Arial"/>
              </w:rPr>
              <w:t>PM, PTL</w:t>
            </w:r>
          </w:p>
          <w:p w:rsidRPr="009D721B" w:rsidR="005B3865" w:rsidP="009F3443" w:rsidRDefault="005B3865" w14:paraId="64EBAF2B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Read: All</w:t>
            </w:r>
          </w:p>
        </w:tc>
      </w:tr>
      <w:tr w:rsidRPr="00D400C7" w:rsidR="007F4059" w:rsidTr="00125BA3" w14:paraId="65505916" w14:textId="77777777">
        <w:tc>
          <w:tcPr>
            <w:tcW w:w="1260" w:type="dxa"/>
            <w:vMerge/>
          </w:tcPr>
          <w:p w:rsidR="007F4059" w:rsidP="007F4059" w:rsidRDefault="007F4059" w14:paraId="76D4154E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</w:p>
        </w:tc>
        <w:tc>
          <w:tcPr>
            <w:tcW w:w="1350" w:type="dxa"/>
          </w:tcPr>
          <w:p w:rsidRPr="005B3865" w:rsidR="007F4059" w:rsidP="007F4059" w:rsidRDefault="007F4059" w14:paraId="4142513D" w14:textId="0199CDD2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5B3865">
              <w:rPr>
                <w:rFonts w:cs="Arial"/>
              </w:rPr>
              <w:t>Release</w:t>
            </w:r>
          </w:p>
        </w:tc>
        <w:tc>
          <w:tcPr>
            <w:tcW w:w="2700" w:type="dxa"/>
          </w:tcPr>
          <w:p w:rsidR="007F4059" w:rsidP="007F4059" w:rsidRDefault="007F4059" w14:paraId="28336D66" w14:textId="04799B67">
            <w:pPr>
              <w:spacing w:before="80" w:after="80" w:line="276" w:lineRule="auto"/>
              <w:ind w:left="0"/>
              <w:jc w:val="left"/>
              <w:rPr>
                <w:rFonts w:cs="Arial"/>
                <w:sz w:val="18"/>
                <w:szCs w:val="18"/>
                <w:lang w:val="da-DK"/>
              </w:rPr>
            </w:pPr>
            <w:r>
              <w:rPr>
                <w:rFonts w:cs="Arial"/>
                <w:sz w:val="18"/>
                <w:szCs w:val="18"/>
                <w:lang w:val="da-DK"/>
              </w:rPr>
              <w:t>Store deliverables for project</w:t>
            </w:r>
          </w:p>
        </w:tc>
        <w:tc>
          <w:tcPr>
            <w:tcW w:w="1170" w:type="dxa"/>
          </w:tcPr>
          <w:p w:rsidR="007F4059" w:rsidP="007F4059" w:rsidRDefault="007F4059" w14:paraId="57F8AC88" w14:textId="484B750B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Release</w:t>
            </w:r>
          </w:p>
        </w:tc>
        <w:tc>
          <w:tcPr>
            <w:tcW w:w="1530" w:type="dxa"/>
          </w:tcPr>
          <w:p w:rsidRPr="009D721B" w:rsidR="007F4059" w:rsidP="007F4059" w:rsidRDefault="007F4059" w14:paraId="11D5F5EE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 xml:space="preserve">Modify: </w:t>
            </w:r>
            <w:r>
              <w:rPr>
                <w:rFonts w:cs="Arial"/>
              </w:rPr>
              <w:t xml:space="preserve">PM, PTL, </w:t>
            </w:r>
            <w:r w:rsidRPr="009D721B">
              <w:rPr>
                <w:rFonts w:cs="Arial"/>
              </w:rPr>
              <w:t>Developers</w:t>
            </w:r>
          </w:p>
          <w:p w:rsidRPr="009D721B" w:rsidR="007F4059" w:rsidP="007F4059" w:rsidRDefault="007F4059" w14:paraId="79FFCC5F" w14:textId="58487843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Read: All</w:t>
            </w:r>
          </w:p>
        </w:tc>
      </w:tr>
      <w:tr w:rsidRPr="00D400C7" w:rsidR="007F4059" w:rsidTr="00125BA3" w14:paraId="7EB68141" w14:textId="77777777">
        <w:tc>
          <w:tcPr>
            <w:tcW w:w="1260" w:type="dxa"/>
            <w:vMerge/>
          </w:tcPr>
          <w:p w:rsidR="007F4059" w:rsidP="007F4059" w:rsidRDefault="007F4059" w14:paraId="2B3B22E4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</w:p>
        </w:tc>
        <w:tc>
          <w:tcPr>
            <w:tcW w:w="1350" w:type="dxa"/>
          </w:tcPr>
          <w:p w:rsidRPr="005B3865" w:rsidR="007F4059" w:rsidP="007F4059" w:rsidRDefault="007F4059" w14:paraId="16B64E09" w14:textId="0032F758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Project_Supporting</w:t>
            </w:r>
            <w:proofErr w:type="spellEnd"/>
          </w:p>
        </w:tc>
        <w:tc>
          <w:tcPr>
            <w:tcW w:w="2700" w:type="dxa"/>
          </w:tcPr>
          <w:p w:rsidR="007F4059" w:rsidP="007F4059" w:rsidRDefault="007F4059" w14:paraId="6ADC7480" w14:textId="409820F2">
            <w:pPr>
              <w:spacing w:before="80" w:after="80" w:line="276" w:lineRule="auto"/>
              <w:ind w:left="0"/>
              <w:jc w:val="left"/>
              <w:rPr>
                <w:rFonts w:cs="Arial"/>
                <w:sz w:val="18"/>
                <w:szCs w:val="18"/>
                <w:lang w:val="da-DK"/>
              </w:rPr>
            </w:pPr>
            <w:r>
              <w:rPr>
                <w:rFonts w:cs="Arial"/>
                <w:sz w:val="18"/>
                <w:szCs w:val="18"/>
                <w:lang w:val="da-DK"/>
              </w:rPr>
              <w:t xml:space="preserve">Store other procecss documents that required for project operation </w:t>
            </w:r>
          </w:p>
        </w:tc>
        <w:tc>
          <w:tcPr>
            <w:tcW w:w="1170" w:type="dxa"/>
          </w:tcPr>
          <w:p w:rsidR="007F4059" w:rsidP="007F4059" w:rsidRDefault="007F4059" w14:paraId="266E4C69" w14:textId="0B139A54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Release</w:t>
            </w:r>
          </w:p>
        </w:tc>
        <w:tc>
          <w:tcPr>
            <w:tcW w:w="1530" w:type="dxa"/>
          </w:tcPr>
          <w:p w:rsidRPr="009D721B" w:rsidR="007F4059" w:rsidP="007F4059" w:rsidRDefault="007F4059" w14:paraId="0A144B21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Modify : CC</w:t>
            </w:r>
          </w:p>
          <w:p w:rsidRPr="009D721B" w:rsidR="007F4059" w:rsidP="007F4059" w:rsidRDefault="007F4059" w14:paraId="70762000" w14:textId="4792F6D2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Read: All</w:t>
            </w:r>
          </w:p>
        </w:tc>
      </w:tr>
      <w:tr w:rsidRPr="00D400C7" w:rsidR="007F4059" w:rsidTr="00125BA3" w14:paraId="7441BA03" w14:textId="77777777">
        <w:tc>
          <w:tcPr>
            <w:tcW w:w="1260" w:type="dxa"/>
            <w:vMerge w:val="restart"/>
          </w:tcPr>
          <w:p w:rsidRPr="009D721B" w:rsidR="007F4059" w:rsidP="007F4059" w:rsidRDefault="007F4059" w14:paraId="5D5F4019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References</w:t>
            </w:r>
          </w:p>
        </w:tc>
        <w:tc>
          <w:tcPr>
            <w:tcW w:w="1350" w:type="dxa"/>
          </w:tcPr>
          <w:p w:rsidRPr="009D721B" w:rsidR="007F4059" w:rsidP="007F4059" w:rsidRDefault="007F4059" w14:paraId="2A2AE3B6" w14:textId="1948D90E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proofErr w:type="spellStart"/>
            <w:r w:rsidRPr="009D721B">
              <w:rPr>
                <w:rFonts w:cs="Arial"/>
              </w:rPr>
              <w:t>Customer</w:t>
            </w:r>
            <w:r>
              <w:rPr>
                <w:rFonts w:cs="Arial"/>
              </w:rPr>
              <w:t>_S</w:t>
            </w:r>
            <w:r w:rsidRPr="009D721B">
              <w:rPr>
                <w:rFonts w:cs="Arial"/>
              </w:rPr>
              <w:t>upplied</w:t>
            </w:r>
            <w:proofErr w:type="spellEnd"/>
          </w:p>
        </w:tc>
        <w:tc>
          <w:tcPr>
            <w:tcW w:w="2700" w:type="dxa"/>
          </w:tcPr>
          <w:p w:rsidRPr="009D721B" w:rsidR="007F4059" w:rsidP="007F4059" w:rsidRDefault="007F4059" w14:paraId="4A6E94C8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Store documents and other materials/data supplied by customer or those support software development and production operation in the project…</w:t>
            </w:r>
          </w:p>
        </w:tc>
        <w:tc>
          <w:tcPr>
            <w:tcW w:w="1170" w:type="dxa"/>
          </w:tcPr>
          <w:p w:rsidRPr="009D721B" w:rsidR="007F4059" w:rsidP="007F4059" w:rsidRDefault="007F4059" w14:paraId="0F4EAA6E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Review</w:t>
            </w:r>
          </w:p>
        </w:tc>
        <w:tc>
          <w:tcPr>
            <w:tcW w:w="1530" w:type="dxa"/>
          </w:tcPr>
          <w:p w:rsidRPr="009D721B" w:rsidR="007F4059" w:rsidP="007F4059" w:rsidRDefault="007F4059" w14:paraId="57ECF568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Modify: PM, CC,PIC</w:t>
            </w:r>
          </w:p>
          <w:p w:rsidRPr="009D721B" w:rsidR="007F4059" w:rsidP="007F4059" w:rsidRDefault="007F4059" w14:paraId="388F8081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Read: All</w:t>
            </w:r>
          </w:p>
        </w:tc>
      </w:tr>
      <w:tr w:rsidRPr="00D400C7" w:rsidR="007F4059" w:rsidTr="00125BA3" w14:paraId="23534CE7" w14:textId="77777777">
        <w:tc>
          <w:tcPr>
            <w:tcW w:w="1260" w:type="dxa"/>
            <w:vMerge/>
          </w:tcPr>
          <w:p w:rsidRPr="009D721B" w:rsidR="007F4059" w:rsidP="007F4059" w:rsidRDefault="007F4059" w14:paraId="188A0D89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</w:p>
        </w:tc>
        <w:tc>
          <w:tcPr>
            <w:tcW w:w="1350" w:type="dxa"/>
          </w:tcPr>
          <w:p w:rsidRPr="009D721B" w:rsidR="007F4059" w:rsidP="007F4059" w:rsidRDefault="007F4059" w14:paraId="033611C5" w14:textId="7D8A8C94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OpenSource</w:t>
            </w:r>
            <w:proofErr w:type="spellEnd"/>
          </w:p>
        </w:tc>
        <w:tc>
          <w:tcPr>
            <w:tcW w:w="2700" w:type="dxa"/>
          </w:tcPr>
          <w:p w:rsidRPr="009D721B" w:rsidR="007F4059" w:rsidP="007F4059" w:rsidRDefault="007F4059" w14:paraId="4C54739B" w14:textId="148D7809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Store Guidelines/</w:t>
            </w:r>
            <w:r>
              <w:rPr>
                <w:rFonts w:cs="Arial"/>
              </w:rPr>
              <w:t>Open source software</w:t>
            </w:r>
            <w:r w:rsidRPr="009D721B">
              <w:rPr>
                <w:rFonts w:cs="Arial"/>
              </w:rPr>
              <w:t xml:space="preserve"> specified for the project usage</w:t>
            </w:r>
          </w:p>
        </w:tc>
        <w:tc>
          <w:tcPr>
            <w:tcW w:w="1170" w:type="dxa"/>
          </w:tcPr>
          <w:p w:rsidRPr="009D721B" w:rsidR="007F4059" w:rsidP="007F4059" w:rsidRDefault="007F4059" w14:paraId="5EE3CE43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Review</w:t>
            </w:r>
          </w:p>
        </w:tc>
        <w:tc>
          <w:tcPr>
            <w:tcW w:w="1530" w:type="dxa"/>
          </w:tcPr>
          <w:p w:rsidRPr="009D721B" w:rsidR="007F4059" w:rsidP="007F4059" w:rsidRDefault="007F4059" w14:paraId="646CBFB9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Modify: PM, CC,PIC</w:t>
            </w:r>
          </w:p>
          <w:p w:rsidRPr="009D721B" w:rsidR="007F4059" w:rsidP="007F4059" w:rsidRDefault="007F4059" w14:paraId="3B03FED0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Read: All</w:t>
            </w:r>
          </w:p>
        </w:tc>
      </w:tr>
      <w:tr w:rsidRPr="00D400C7" w:rsidR="007F4059" w:rsidTr="00356D5F" w14:paraId="6B5DFC4A" w14:textId="77777777">
        <w:tc>
          <w:tcPr>
            <w:tcW w:w="1260" w:type="dxa"/>
            <w:tcBorders>
              <w:right w:val="dotted" w:color="auto" w:sz="4" w:space="0"/>
            </w:tcBorders>
          </w:tcPr>
          <w:p w:rsidRPr="009D721B" w:rsidR="007F4059" w:rsidP="007F4059" w:rsidRDefault="007F4059" w14:paraId="35715D29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Archive</w:t>
            </w:r>
          </w:p>
        </w:tc>
        <w:tc>
          <w:tcPr>
            <w:tcW w:w="1350" w:type="dxa"/>
            <w:tcBorders>
              <w:left w:val="dotted" w:color="auto" w:sz="4" w:space="0"/>
            </w:tcBorders>
          </w:tcPr>
          <w:p w:rsidRPr="009D721B" w:rsidR="007F4059" w:rsidP="007F4059" w:rsidRDefault="007F4059" w14:paraId="590FD059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Baseline Name</w:t>
            </w:r>
          </w:p>
        </w:tc>
        <w:tc>
          <w:tcPr>
            <w:tcW w:w="2700" w:type="dxa"/>
          </w:tcPr>
          <w:p w:rsidRPr="009D721B" w:rsidR="007F4059" w:rsidP="007F4059" w:rsidRDefault="007F4059" w14:paraId="4EB8DA18" w14:textId="5E549DBE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To be released versions at baselines</w:t>
            </w:r>
          </w:p>
        </w:tc>
        <w:tc>
          <w:tcPr>
            <w:tcW w:w="1170" w:type="dxa"/>
          </w:tcPr>
          <w:p w:rsidRPr="009D721B" w:rsidR="007F4059" w:rsidP="007F4059" w:rsidRDefault="007F4059" w14:paraId="2493BCE9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Archive</w:t>
            </w:r>
          </w:p>
        </w:tc>
        <w:tc>
          <w:tcPr>
            <w:tcW w:w="1530" w:type="dxa"/>
          </w:tcPr>
          <w:p w:rsidRPr="009D721B" w:rsidR="007F4059" w:rsidP="007F4059" w:rsidRDefault="007F4059" w14:paraId="52C30997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Modify: PM, CC</w:t>
            </w:r>
          </w:p>
          <w:p w:rsidRPr="009D721B" w:rsidR="007F4059" w:rsidP="007F4059" w:rsidRDefault="007F4059" w14:paraId="1F53C29E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Read: All</w:t>
            </w:r>
          </w:p>
        </w:tc>
      </w:tr>
    </w:tbl>
    <w:p w:rsidR="00DD132C" w:rsidP="009D721B" w:rsidRDefault="00DD132C" w14:paraId="4E79A500" w14:textId="77777777">
      <w:pPr>
        <w:spacing w:line="276" w:lineRule="auto"/>
        <w:ind w:left="0"/>
        <w:rPr>
          <w:rFonts w:cs="Arial"/>
        </w:rPr>
      </w:pPr>
    </w:p>
    <w:p w:rsidRPr="003A0354" w:rsidR="006532E7" w:rsidP="009D721B" w:rsidRDefault="006532E7" w14:paraId="3BB296F1" w14:textId="77777777">
      <w:pPr>
        <w:spacing w:line="276" w:lineRule="auto"/>
        <w:ind w:left="0"/>
        <w:rPr>
          <w:rFonts w:cs="Arial"/>
        </w:rPr>
      </w:pPr>
    </w:p>
    <w:p w:rsidR="000961E5" w:rsidP="7FA7B385" w:rsidRDefault="00213D62" w14:paraId="4D556967" w14:textId="77777777" w14:noSpellErr="1">
      <w:pPr>
        <w:pStyle w:val="ListParagraph"/>
        <w:numPr>
          <w:ilvl w:val="1"/>
          <w:numId w:val="23"/>
        </w:numPr>
        <w:spacing w:line="276" w:lineRule="auto"/>
        <w:outlineLvl w:val="1"/>
        <w:rPr>
          <w:rFonts w:cs="Times New Roman"/>
          <w:b w:val="1"/>
          <w:bCs w:val="1"/>
        </w:rPr>
      </w:pPr>
      <w:bookmarkStart w:name="_Toc475621518" w:id="65"/>
      <w:bookmarkStart w:name="_Toc488071274" w:id="66"/>
      <w:bookmarkStart w:name="_Toc79679947" w:id="1664504677"/>
      <w:r w:rsidRPr="7FA7B385" w:rsidR="04F6EA38">
        <w:rPr>
          <w:rFonts w:cs="Times New Roman"/>
          <w:b w:val="1"/>
          <w:bCs w:val="1"/>
        </w:rPr>
        <w:t>Access right control</w:t>
      </w:r>
      <w:bookmarkEnd w:id="65"/>
      <w:bookmarkEnd w:id="66"/>
      <w:bookmarkEnd w:id="1664504677"/>
    </w:p>
    <w:p w:rsidR="00CD2839" w:rsidP="00E22D01" w:rsidRDefault="000961E5" w14:paraId="60B963B1" w14:textId="44AD1A52">
      <w:pPr>
        <w:jc w:val="left"/>
        <w:rPr>
          <w:b/>
        </w:rPr>
      </w:pPr>
      <w:r w:rsidRPr="00E22D01">
        <w:rPr>
          <w:rFonts w:cs="Arial"/>
          <w:b/>
        </w:rPr>
        <w:t xml:space="preserve">Refer </w:t>
      </w:r>
      <w:r w:rsidR="00494357">
        <w:rPr>
          <w:rFonts w:cs="Arial"/>
          <w:b/>
        </w:rPr>
        <w:t>GIT</w:t>
      </w:r>
      <w:r w:rsidRPr="00E22D01">
        <w:rPr>
          <w:rFonts w:cs="Arial"/>
          <w:b/>
        </w:rPr>
        <w:t xml:space="preserve"> Access Right </w:t>
      </w:r>
      <w:r w:rsidR="003611EF">
        <w:rPr>
          <w:rFonts w:cs="Arial"/>
          <w:b/>
        </w:rPr>
        <w:t>DAP1_UAV</w:t>
      </w:r>
      <w:r w:rsidRPr="00E22D01">
        <w:rPr>
          <w:rFonts w:cs="Arial"/>
          <w:b/>
        </w:rPr>
        <w:t>:</w:t>
      </w:r>
      <w:r>
        <w:rPr>
          <w:b/>
        </w:rPr>
        <w:t xml:space="preserve"> </w:t>
      </w:r>
    </w:p>
    <w:tbl>
      <w:tblPr>
        <w:tblW w:w="8280" w:type="dxa"/>
        <w:tblInd w:w="82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0DED8"/>
        <w:tblLayout w:type="fixed"/>
        <w:tblLook w:val="0000" w:firstRow="0" w:lastRow="0" w:firstColumn="0" w:lastColumn="0" w:noHBand="0" w:noVBand="0"/>
      </w:tblPr>
      <w:tblGrid>
        <w:gridCol w:w="720"/>
        <w:gridCol w:w="1980"/>
        <w:gridCol w:w="3870"/>
        <w:gridCol w:w="1710"/>
      </w:tblGrid>
      <w:tr w:rsidRPr="00D400C7" w:rsidR="00CD2839" w:rsidTr="7FA7B385" w14:paraId="688B862B" w14:textId="77777777">
        <w:trPr>
          <w:tblHeader/>
        </w:trPr>
        <w:tc>
          <w:tcPr>
            <w:tcW w:w="720" w:type="dxa"/>
            <w:shd w:val="clear" w:color="auto" w:fill="D9D9D9" w:themeFill="background1" w:themeFillShade="D9"/>
            <w:tcMar/>
          </w:tcPr>
          <w:p w:rsidRPr="009D721B" w:rsidR="00CD2839" w:rsidP="00016EBC" w:rsidRDefault="00CD2839" w14:paraId="43325DE2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No.</w:t>
            </w:r>
          </w:p>
        </w:tc>
        <w:tc>
          <w:tcPr>
            <w:tcW w:w="1980" w:type="dxa"/>
            <w:shd w:val="clear" w:color="auto" w:fill="D9D9D9" w:themeFill="background1" w:themeFillShade="D9"/>
            <w:tcMar/>
          </w:tcPr>
          <w:p w:rsidRPr="009D721B" w:rsidR="00CD2839" w:rsidP="00016EBC" w:rsidRDefault="00CD2839" w14:paraId="7E48861B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Branch</w:t>
            </w:r>
          </w:p>
        </w:tc>
        <w:tc>
          <w:tcPr>
            <w:tcW w:w="3870" w:type="dxa"/>
            <w:shd w:val="clear" w:color="auto" w:fill="D9D9D9" w:themeFill="background1" w:themeFillShade="D9"/>
            <w:tcMar/>
          </w:tcPr>
          <w:p w:rsidRPr="009D721B" w:rsidR="00CD2839" w:rsidP="00016EBC" w:rsidRDefault="00CD2839" w14:paraId="3F4DC64D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Access Right</w:t>
            </w:r>
          </w:p>
        </w:tc>
        <w:tc>
          <w:tcPr>
            <w:tcW w:w="1710" w:type="dxa"/>
            <w:shd w:val="clear" w:color="auto" w:fill="D9D9D9" w:themeFill="background1" w:themeFillShade="D9"/>
            <w:tcMar/>
          </w:tcPr>
          <w:p w:rsidRPr="009D721B" w:rsidR="00CD2839" w:rsidP="00016EBC" w:rsidRDefault="00CD2839" w14:paraId="25BD41A1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PIC</w:t>
            </w:r>
          </w:p>
        </w:tc>
      </w:tr>
      <w:tr w:rsidRPr="00D400C7" w:rsidR="00CD2839" w:rsidTr="7FA7B385" w14:paraId="60D6A8DD" w14:textId="77777777">
        <w:trPr>
          <w:tblHeader/>
        </w:trPr>
        <w:tc>
          <w:tcPr>
            <w:tcW w:w="8280" w:type="dxa"/>
            <w:gridSpan w:val="4"/>
            <w:shd w:val="clear" w:color="auto" w:fill="D9D9D9" w:themeFill="background1" w:themeFillShade="D9"/>
            <w:tcMar/>
          </w:tcPr>
          <w:p w:rsidRPr="00CD2839" w:rsidR="00CD2839" w:rsidP="00016EBC" w:rsidRDefault="00CD2839" w14:paraId="4BA700CD" w14:textId="5D598F69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7FA7B385" w:rsidR="5A9BD905">
              <w:rPr>
                <w:rFonts w:cs="Arial"/>
              </w:rPr>
              <w:t xml:space="preserve">Project Directory: </w:t>
            </w:r>
            <w:hyperlink r:id="Rab85132b4ba64e30">
              <w:r w:rsidRPr="7FA7B385" w:rsidR="13EB9E8E">
                <w:rPr>
                  <w:rStyle w:val="Hyperlink"/>
                  <w:rFonts w:cs="Arial"/>
                </w:rPr>
                <w:t>https://git3.fsoft.com.vn/GROUP/DAP1UAVFP</w:t>
              </w:r>
            </w:hyperlink>
            <w:r w:rsidRPr="7FA7B385" w:rsidR="13EB9E8E">
              <w:rPr>
                <w:rFonts w:cs="Arial"/>
              </w:rPr>
              <w:t xml:space="preserve"> </w:t>
            </w:r>
          </w:p>
        </w:tc>
      </w:tr>
      <w:tr w:rsidRPr="00D400C7" w:rsidR="00CD2839" w:rsidTr="7FA7B385" w14:paraId="7A10D3E7" w14:textId="77777777">
        <w:tc>
          <w:tcPr>
            <w:tcW w:w="720" w:type="dxa"/>
            <w:tcMar/>
          </w:tcPr>
          <w:p w:rsidRPr="009D721B" w:rsidR="00CD2839" w:rsidP="00016EBC" w:rsidRDefault="00CD2839" w14:paraId="261911CF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80" w:type="dxa"/>
            <w:tcMar/>
          </w:tcPr>
          <w:p w:rsidRPr="009D721B" w:rsidR="00CD2839" w:rsidP="00016EBC" w:rsidRDefault="00CD2839" w14:paraId="2ACCFEC7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master</w:t>
            </w:r>
          </w:p>
        </w:tc>
        <w:tc>
          <w:tcPr>
            <w:tcW w:w="3870" w:type="dxa"/>
            <w:tcMar/>
          </w:tcPr>
          <w:p w:rsidRPr="009D721B" w:rsidR="00CD2839" w:rsidP="00016EBC" w:rsidRDefault="00CD2839" w14:paraId="1556E433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Push, Merge, Rebase</w:t>
            </w:r>
          </w:p>
        </w:tc>
        <w:tc>
          <w:tcPr>
            <w:tcW w:w="1710" w:type="dxa"/>
            <w:tcMar/>
          </w:tcPr>
          <w:p w:rsidRPr="009D721B" w:rsidR="00CD2839" w:rsidP="00016EBC" w:rsidRDefault="00CD2839" w14:paraId="417D2C14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PM, PTL</w:t>
            </w:r>
          </w:p>
        </w:tc>
      </w:tr>
      <w:tr w:rsidRPr="00D400C7" w:rsidR="000A3E82" w:rsidTr="7FA7B385" w14:paraId="5D45EECB" w14:textId="77777777">
        <w:tc>
          <w:tcPr>
            <w:tcW w:w="720" w:type="dxa"/>
            <w:tcMar/>
          </w:tcPr>
          <w:p w:rsidRPr="009D721B" w:rsidR="000A3E82" w:rsidP="000A3E82" w:rsidRDefault="000A3E82" w14:paraId="729E408C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980" w:type="dxa"/>
            <w:tcMar/>
          </w:tcPr>
          <w:p w:rsidRPr="009D721B" w:rsidR="000A3E82" w:rsidP="000A3E82" w:rsidRDefault="000A3E82" w14:paraId="3C1F2FF9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master</w:t>
            </w:r>
          </w:p>
        </w:tc>
        <w:tc>
          <w:tcPr>
            <w:tcW w:w="3870" w:type="dxa"/>
            <w:tcMar/>
          </w:tcPr>
          <w:p w:rsidRPr="009D721B" w:rsidR="000A3E82" w:rsidP="000A3E82" w:rsidRDefault="000A3E82" w14:paraId="138039B4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Pull</w:t>
            </w:r>
          </w:p>
        </w:tc>
        <w:tc>
          <w:tcPr>
            <w:tcW w:w="1710" w:type="dxa"/>
            <w:tcMar/>
          </w:tcPr>
          <w:p w:rsidRPr="009D721B" w:rsidR="000A3E82" w:rsidP="000A3E82" w:rsidRDefault="000A3E82" w14:paraId="3932647D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All</w:t>
            </w:r>
          </w:p>
        </w:tc>
      </w:tr>
      <w:tr w:rsidRPr="00D400C7" w:rsidR="000A3E82" w:rsidTr="7FA7B385" w14:paraId="456F3C68" w14:textId="77777777">
        <w:tc>
          <w:tcPr>
            <w:tcW w:w="720" w:type="dxa"/>
            <w:tcMar/>
          </w:tcPr>
          <w:p w:rsidR="000A3E82" w:rsidP="000A3E82" w:rsidRDefault="000A3E82" w14:paraId="5EE6C45A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980" w:type="dxa"/>
            <w:tcMar/>
          </w:tcPr>
          <w:p w:rsidR="000A3E82" w:rsidP="000A3E82" w:rsidRDefault="000A3E82" w14:paraId="56078C08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Develop</w:t>
            </w:r>
          </w:p>
        </w:tc>
        <w:tc>
          <w:tcPr>
            <w:tcW w:w="3870" w:type="dxa"/>
            <w:tcMar/>
          </w:tcPr>
          <w:p w:rsidR="000A3E82" w:rsidP="000A3E82" w:rsidRDefault="000A3E82" w14:paraId="7A93F8DA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Push, Merge, Rebase</w:t>
            </w:r>
          </w:p>
        </w:tc>
        <w:tc>
          <w:tcPr>
            <w:tcW w:w="1710" w:type="dxa"/>
            <w:tcMar/>
          </w:tcPr>
          <w:p w:rsidR="000A3E82" w:rsidP="000A3E82" w:rsidRDefault="000A3E82" w14:paraId="19BEBD42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PM, PTL</w:t>
            </w:r>
          </w:p>
        </w:tc>
      </w:tr>
      <w:tr w:rsidRPr="00D400C7" w:rsidR="000A3E82" w:rsidTr="7FA7B385" w14:paraId="55F5B385" w14:textId="77777777">
        <w:tc>
          <w:tcPr>
            <w:tcW w:w="720" w:type="dxa"/>
            <w:tcMar/>
          </w:tcPr>
          <w:p w:rsidR="000A3E82" w:rsidP="000A3E82" w:rsidRDefault="000A3E82" w14:paraId="576D3ACC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980" w:type="dxa"/>
            <w:tcMar/>
          </w:tcPr>
          <w:p w:rsidR="000A3E82" w:rsidP="000A3E82" w:rsidRDefault="000A3E82" w14:paraId="147575DC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Develop</w:t>
            </w:r>
          </w:p>
        </w:tc>
        <w:tc>
          <w:tcPr>
            <w:tcW w:w="3870" w:type="dxa"/>
            <w:tcMar/>
          </w:tcPr>
          <w:p w:rsidR="000A3E82" w:rsidP="000A3E82" w:rsidRDefault="000A3E82" w14:paraId="793732EA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Pull</w:t>
            </w:r>
          </w:p>
        </w:tc>
        <w:tc>
          <w:tcPr>
            <w:tcW w:w="1710" w:type="dxa"/>
            <w:tcMar/>
          </w:tcPr>
          <w:p w:rsidR="000A3E82" w:rsidP="000A3E82" w:rsidRDefault="000A3E82" w14:paraId="55A92B79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All</w:t>
            </w:r>
          </w:p>
        </w:tc>
      </w:tr>
      <w:tr w:rsidRPr="00D400C7" w:rsidR="000A3E82" w:rsidTr="7FA7B385" w14:paraId="25E452FE" w14:textId="77777777">
        <w:tc>
          <w:tcPr>
            <w:tcW w:w="720" w:type="dxa"/>
            <w:tcMar/>
          </w:tcPr>
          <w:p w:rsidR="000A3E82" w:rsidP="000A3E82" w:rsidRDefault="000A3E82" w14:paraId="4DF4EB1A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980" w:type="dxa"/>
            <w:tcMar/>
          </w:tcPr>
          <w:p w:rsidR="000A3E82" w:rsidP="000A3E82" w:rsidRDefault="000A3E82" w14:paraId="47EC32F7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Feature branches</w:t>
            </w:r>
          </w:p>
        </w:tc>
        <w:tc>
          <w:tcPr>
            <w:tcW w:w="3870" w:type="dxa"/>
            <w:tcMar/>
          </w:tcPr>
          <w:p w:rsidR="000A3E82" w:rsidP="000A3E82" w:rsidRDefault="000A3E82" w14:paraId="4B6C047F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Pull, Push, Merge, Rebase</w:t>
            </w:r>
          </w:p>
        </w:tc>
        <w:tc>
          <w:tcPr>
            <w:tcW w:w="1710" w:type="dxa"/>
            <w:tcMar/>
          </w:tcPr>
          <w:p w:rsidR="000A3E82" w:rsidP="000A3E82" w:rsidRDefault="000A3E82" w14:paraId="09F56304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All</w:t>
            </w:r>
          </w:p>
        </w:tc>
      </w:tr>
    </w:tbl>
    <w:p w:rsidR="00CD2839" w:rsidP="00E22D01" w:rsidRDefault="00CD2839" w14:paraId="43509923" w14:textId="77777777">
      <w:pPr>
        <w:jc w:val="left"/>
        <w:rPr>
          <w:b/>
        </w:rPr>
      </w:pPr>
    </w:p>
    <w:p w:rsidRPr="009A7370" w:rsidR="002162CA" w:rsidP="7FA7B385" w:rsidRDefault="00806888" w14:paraId="060FBCC5" w14:textId="77777777" w14:noSpellErr="1">
      <w:pPr>
        <w:pStyle w:val="ListParagraph"/>
        <w:numPr>
          <w:ilvl w:val="1"/>
          <w:numId w:val="23"/>
        </w:numPr>
        <w:spacing w:line="276" w:lineRule="auto"/>
        <w:outlineLvl w:val="1"/>
        <w:rPr>
          <w:b w:val="1"/>
          <w:bCs w:val="1"/>
        </w:rPr>
      </w:pPr>
      <w:bookmarkStart w:name="_Toc1103731788" w:id="1361360872"/>
      <w:r w:rsidRPr="7FA7B385" w:rsidR="28479A3C">
        <w:rPr>
          <w:b w:val="1"/>
          <w:bCs w:val="1"/>
        </w:rPr>
        <w:t>CI Baseline Procedure</w:t>
      </w:r>
      <w:bookmarkEnd w:id="1361360872"/>
    </w:p>
    <w:p w:rsidR="00A561EC" w:rsidP="00A561EC" w:rsidRDefault="007C2FC3" w14:paraId="7324F1D8" w14:textId="14B90191">
      <w:pPr>
        <w:spacing w:line="276" w:lineRule="auto"/>
        <w:jc w:val="left"/>
        <w:rPr>
          <w:rFonts w:cs="Arial"/>
        </w:rPr>
      </w:pPr>
      <w:r>
        <w:rPr>
          <w:rFonts w:cs="Arial"/>
        </w:rPr>
        <w:t>CI/CD is not applicable for the project at this phase.</w:t>
      </w:r>
    </w:p>
    <w:p w:rsidR="00A561EC" w:rsidP="00A561EC" w:rsidRDefault="00A561EC" w14:paraId="44FFF425" w14:textId="36330B56">
      <w:pPr>
        <w:spacing w:after="0"/>
        <w:ind w:left="720"/>
        <w:rPr>
          <w:lang w:val="en-GB"/>
        </w:rPr>
      </w:pPr>
      <w:r w:rsidRPr="7FA7B385" w:rsidR="601ACBCA">
        <w:rPr>
          <w:lang w:val="en-GB"/>
        </w:rPr>
        <w:t>Development Folder structure</w:t>
      </w:r>
      <w:r w:rsidRPr="7FA7B385" w:rsidR="44202878">
        <w:rPr>
          <w:lang w:val="en-GB"/>
        </w:rPr>
        <w:t xml:space="preserve">: </w:t>
      </w:r>
    </w:p>
    <w:p w:rsidR="459D1687" w:rsidP="7FA7B385" w:rsidRDefault="459D1687" w14:paraId="152962D2" w14:textId="3E5711BD">
      <w:pPr>
        <w:pStyle w:val="Normal"/>
        <w:spacing w:after="0"/>
        <w:ind w:left="720"/>
      </w:pPr>
      <w:r w:rsidR="459D1687">
        <w:drawing>
          <wp:inline wp14:editId="7C69843F" wp14:anchorId="127D1CB6">
            <wp:extent cx="4572000" cy="3133725"/>
            <wp:effectExtent l="0" t="0" r="0" b="0"/>
            <wp:docPr id="1561009593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6b39d42204e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EC" w:rsidP="00A561EC" w:rsidRDefault="00A561EC" w14:paraId="2A46022A" w14:textId="77777777">
      <w:pPr>
        <w:spacing w:after="0"/>
        <w:ind w:left="720"/>
        <w:rPr>
          <w:lang w:val="en-GB"/>
        </w:rPr>
      </w:pPr>
      <w:r>
        <w:rPr>
          <w:lang w:val="en-GB"/>
        </w:rPr>
        <w:t>+ &lt;Module&gt;</w:t>
      </w:r>
    </w:p>
    <w:p w:rsidR="00A561EC" w:rsidP="00A561EC" w:rsidRDefault="00A561EC" w14:paraId="5ACDCD1D" w14:textId="467B8EFF">
      <w:pPr>
        <w:spacing w:after="0"/>
        <w:ind w:left="720"/>
        <w:rPr>
          <w:lang w:val="en-GB"/>
        </w:rPr>
      </w:pPr>
      <w:r w:rsidRPr="7C275DE4">
        <w:rPr>
          <w:lang w:val="en-GB"/>
        </w:rPr>
        <w:t xml:space="preserve">    ++) Generic /* contains </w:t>
      </w:r>
      <w:proofErr w:type="spellStart"/>
      <w:r w:rsidRPr="7C275DE4">
        <w:rPr>
          <w:lang w:val="en-GB"/>
        </w:rPr>
        <w:t>Autosar</w:t>
      </w:r>
      <w:proofErr w:type="spellEnd"/>
      <w:r w:rsidRPr="7C275DE4">
        <w:rPr>
          <w:lang w:val="en-GB"/>
        </w:rPr>
        <w:t xml:space="preserve"> APIs, Error handling. It’s same for all platforms */</w:t>
      </w:r>
    </w:p>
    <w:p w:rsidR="00A561EC" w:rsidP="00A561EC" w:rsidRDefault="00A561EC" w14:paraId="2442B2CB" w14:textId="77777777">
      <w:pPr>
        <w:spacing w:after="0"/>
        <w:ind w:left="720"/>
        <w:rPr>
          <w:lang w:val="en-GB"/>
        </w:rPr>
      </w:pPr>
      <w:r>
        <w:rPr>
          <w:lang w:val="en-GB"/>
        </w:rPr>
        <w:t xml:space="preserve">        +++) include</w:t>
      </w:r>
    </w:p>
    <w:p w:rsidR="00A561EC" w:rsidP="00A561EC" w:rsidRDefault="00A561EC" w14:paraId="2DD1E6BF" w14:textId="77777777">
      <w:pPr>
        <w:spacing w:after="0"/>
        <w:ind w:left="720"/>
        <w:rPr>
          <w:lang w:val="en-GB"/>
        </w:rPr>
      </w:pPr>
      <w:r>
        <w:rPr>
          <w:lang w:val="en-GB"/>
        </w:rPr>
        <w:t xml:space="preserve">        +++) </w:t>
      </w:r>
      <w:proofErr w:type="spellStart"/>
      <w:r>
        <w:rPr>
          <w:lang w:val="en-GB"/>
        </w:rPr>
        <w:t>src</w:t>
      </w:r>
      <w:proofErr w:type="spellEnd"/>
    </w:p>
    <w:p w:rsidR="00A561EC" w:rsidP="00A561EC" w:rsidRDefault="00A561EC" w14:paraId="688DEE6C" w14:textId="7D3EB0A0">
      <w:pPr>
        <w:spacing w:after="0"/>
        <w:ind w:left="720"/>
        <w:rPr>
          <w:lang w:val="en-GB"/>
        </w:rPr>
      </w:pPr>
      <w:r w:rsidRPr="7C275DE4">
        <w:rPr>
          <w:lang w:val="en-GB"/>
        </w:rPr>
        <w:t xml:space="preserve">    ++) specific /* contains specific for platforms. This layer selects what IPs shall be used */</w:t>
      </w:r>
    </w:p>
    <w:p w:rsidR="00A561EC" w:rsidP="00A561EC" w:rsidRDefault="00A561EC" w14:paraId="2800988D" w14:textId="77777777">
      <w:pPr>
        <w:spacing w:after="0"/>
        <w:ind w:left="720"/>
        <w:rPr>
          <w:lang w:val="en-GB"/>
        </w:rPr>
      </w:pPr>
      <w:r>
        <w:rPr>
          <w:lang w:val="en-GB"/>
        </w:rPr>
        <w:t xml:space="preserve">        +++) &lt;</w:t>
      </w:r>
      <w:proofErr w:type="spellStart"/>
      <w:r>
        <w:rPr>
          <w:lang w:val="en-GB"/>
        </w:rPr>
        <w:t>platform_name</w:t>
      </w:r>
      <w:proofErr w:type="spellEnd"/>
      <w:r>
        <w:rPr>
          <w:lang w:val="en-GB"/>
        </w:rPr>
        <w:t>&gt;</w:t>
      </w:r>
    </w:p>
    <w:p w:rsidR="00A561EC" w:rsidP="00A561EC" w:rsidRDefault="00A561EC" w14:paraId="39E9219B" w14:textId="77777777">
      <w:pPr>
        <w:spacing w:after="0"/>
        <w:ind w:left="720"/>
        <w:rPr>
          <w:lang w:val="en-GB"/>
        </w:rPr>
      </w:pPr>
      <w:r>
        <w:rPr>
          <w:lang w:val="en-GB"/>
        </w:rPr>
        <w:t xml:space="preserve">               ++++) config</w:t>
      </w:r>
    </w:p>
    <w:p w:rsidR="00A561EC" w:rsidP="00A561EC" w:rsidRDefault="00A561EC" w14:paraId="3FBAFC9E" w14:textId="77777777">
      <w:pPr>
        <w:spacing w:after="0"/>
        <w:ind w:left="720"/>
        <w:rPr>
          <w:lang w:val="en-GB"/>
        </w:rPr>
      </w:pPr>
      <w:r>
        <w:rPr>
          <w:lang w:val="en-GB"/>
        </w:rPr>
        <w:t xml:space="preserve">               ++++) doc</w:t>
      </w:r>
    </w:p>
    <w:p w:rsidR="00A561EC" w:rsidP="00A561EC" w:rsidRDefault="00A561EC" w14:paraId="037A13EA" w14:textId="77777777">
      <w:pPr>
        <w:spacing w:after="0"/>
        <w:ind w:left="720"/>
        <w:rPr>
          <w:lang w:val="en-GB"/>
        </w:rPr>
      </w:pPr>
      <w:r>
        <w:rPr>
          <w:lang w:val="en-GB"/>
        </w:rPr>
        <w:t xml:space="preserve">               ++++) generate</w:t>
      </w:r>
    </w:p>
    <w:p w:rsidR="00A561EC" w:rsidP="00A561EC" w:rsidRDefault="00A561EC" w14:paraId="7D5ABBAA" w14:textId="77777777">
      <w:pPr>
        <w:spacing w:after="0"/>
        <w:ind w:left="720"/>
        <w:rPr>
          <w:lang w:val="en-GB"/>
        </w:rPr>
      </w:pPr>
      <w:r>
        <w:rPr>
          <w:lang w:val="en-GB"/>
        </w:rPr>
        <w:t xml:space="preserve">               ++++) include</w:t>
      </w:r>
    </w:p>
    <w:p w:rsidR="00A561EC" w:rsidP="00A561EC" w:rsidRDefault="00A561EC" w14:paraId="1CDE69C9" w14:textId="77777777">
      <w:pPr>
        <w:spacing w:after="0"/>
        <w:ind w:left="720"/>
        <w:rPr>
          <w:lang w:val="en-GB"/>
        </w:rPr>
      </w:pPr>
      <w:r>
        <w:rPr>
          <w:lang w:val="en-GB"/>
        </w:rPr>
        <w:t xml:space="preserve">               ++++) resource</w:t>
      </w:r>
    </w:p>
    <w:p w:rsidR="00A561EC" w:rsidP="00A561EC" w:rsidRDefault="00A561EC" w14:paraId="1B8D15C5" w14:textId="77777777">
      <w:pPr>
        <w:spacing w:after="0"/>
        <w:ind w:left="720"/>
        <w:rPr>
          <w:lang w:val="en-GB"/>
        </w:rPr>
      </w:pPr>
      <w:r>
        <w:rPr>
          <w:lang w:val="en-GB"/>
        </w:rPr>
        <w:t xml:space="preserve">               ++++) </w:t>
      </w:r>
      <w:proofErr w:type="spellStart"/>
      <w:r>
        <w:rPr>
          <w:lang w:val="en-GB"/>
        </w:rPr>
        <w:t>src</w:t>
      </w:r>
      <w:proofErr w:type="spellEnd"/>
    </w:p>
    <w:p w:rsidR="00A561EC" w:rsidP="00A561EC" w:rsidRDefault="00A561EC" w14:paraId="0E88E090" w14:textId="77777777">
      <w:pPr>
        <w:spacing w:after="0"/>
        <w:ind w:left="720"/>
        <w:rPr>
          <w:lang w:val="en-GB"/>
        </w:rPr>
      </w:pPr>
      <w:r>
        <w:rPr>
          <w:lang w:val="en-GB"/>
        </w:rPr>
        <w:t xml:space="preserve">               ++++) &lt;Module&gt;.</w:t>
      </w:r>
      <w:proofErr w:type="spellStart"/>
      <w:r>
        <w:rPr>
          <w:lang w:val="en-GB"/>
        </w:rPr>
        <w:t>mak</w:t>
      </w:r>
      <w:proofErr w:type="spellEnd"/>
    </w:p>
    <w:p w:rsidR="00A561EC" w:rsidP="00A561EC" w:rsidRDefault="00A561EC" w14:paraId="341BBE6B" w14:textId="2A474E20">
      <w:pPr>
        <w:spacing w:after="0"/>
        <w:ind w:left="720"/>
        <w:rPr>
          <w:lang w:val="en-GB"/>
        </w:rPr>
      </w:pPr>
      <w:r w:rsidRPr="7C275DE4">
        <w:rPr>
          <w:lang w:val="en-GB"/>
        </w:rPr>
        <w:t xml:space="preserve">    ++) IP /* Contains source files to access hardware */</w:t>
      </w:r>
    </w:p>
    <w:p w:rsidR="00A561EC" w:rsidP="00A561EC" w:rsidRDefault="00A561EC" w14:paraId="2764DB00" w14:textId="77777777">
      <w:pPr>
        <w:spacing w:after="0"/>
        <w:ind w:left="720"/>
        <w:rPr>
          <w:lang w:val="en-GB"/>
        </w:rPr>
      </w:pPr>
      <w:r>
        <w:rPr>
          <w:lang w:val="en-GB"/>
        </w:rPr>
        <w:t xml:space="preserve">        +++) </w:t>
      </w:r>
      <w:proofErr w:type="spellStart"/>
      <w:r>
        <w:rPr>
          <w:lang w:val="en-GB"/>
        </w:rPr>
        <w:t>IPV_NameOfIP</w:t>
      </w:r>
      <w:proofErr w:type="spellEnd"/>
    </w:p>
    <w:p w:rsidR="00A561EC" w:rsidP="00A561EC" w:rsidRDefault="00A561EC" w14:paraId="63325774" w14:textId="77777777">
      <w:pPr>
        <w:spacing w:after="0"/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++++) include</w:t>
      </w:r>
    </w:p>
    <w:p w:rsidR="00A561EC" w:rsidP="00A561EC" w:rsidRDefault="00A561EC" w14:paraId="1D51EFC9" w14:textId="77777777">
      <w:pPr>
        <w:spacing w:after="0"/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 xml:space="preserve">++++) </w:t>
      </w:r>
      <w:proofErr w:type="spellStart"/>
      <w:r>
        <w:rPr>
          <w:lang w:val="en-GB"/>
        </w:rPr>
        <w:t>src</w:t>
      </w:r>
      <w:proofErr w:type="spellEnd"/>
    </w:p>
    <w:p w:rsidRPr="00A561EC" w:rsidR="00A561EC" w:rsidP="00A561EC" w:rsidRDefault="00A561EC" w14:paraId="5836AFB7" w14:textId="77777777">
      <w:pPr>
        <w:spacing w:line="276" w:lineRule="auto"/>
        <w:jc w:val="left"/>
        <w:rPr>
          <w:rFonts w:cs="Arial"/>
        </w:rPr>
      </w:pPr>
    </w:p>
    <w:p w:rsidRPr="00B06EA2" w:rsidR="00A5069F" w:rsidP="00B06EA2" w:rsidRDefault="00A5069F" w14:paraId="05A0288A" w14:textId="325A5B57">
      <w:pPr>
        <w:spacing w:line="276" w:lineRule="auto"/>
        <w:ind w:left="810"/>
        <w:jc w:val="left"/>
        <w:rPr>
          <w:rFonts w:cs="Arial"/>
        </w:rPr>
      </w:pPr>
    </w:p>
    <w:p w:rsidR="00A5069F" w:rsidP="009D721B" w:rsidRDefault="000A4ECE" w14:paraId="6C3FE988" w14:textId="77777777">
      <w:pPr>
        <w:spacing w:line="276" w:lineRule="auto"/>
        <w:ind w:left="720"/>
        <w:jc w:val="left"/>
        <w:rPr>
          <w:rFonts w:cs="Arial"/>
        </w:rPr>
      </w:pPr>
      <w:r>
        <w:rPr>
          <w:rFonts w:cs="Arial"/>
        </w:rPr>
        <w:t xml:space="preserve">Note: </w:t>
      </w:r>
      <w:r w:rsidRPr="000A4ECE">
        <w:rPr>
          <w:rFonts w:cs="Arial"/>
        </w:rPr>
        <w:t>Any exception is to be documented and approved in the Project Management Plan</w:t>
      </w:r>
      <w:r>
        <w:rPr>
          <w:rFonts w:cs="Arial"/>
        </w:rPr>
        <w:t>.</w:t>
      </w:r>
    </w:p>
    <w:p w:rsidR="000A4ECE" w:rsidP="009D721B" w:rsidRDefault="000A4ECE" w14:paraId="6AEEF779" w14:textId="77777777">
      <w:pPr>
        <w:spacing w:line="276" w:lineRule="auto"/>
        <w:ind w:left="720"/>
        <w:jc w:val="left"/>
        <w:rPr>
          <w:rFonts w:cs="Arial"/>
        </w:rPr>
      </w:pPr>
    </w:p>
    <w:p w:rsidR="006009A5" w:rsidP="7FA7B385" w:rsidRDefault="006009A5" w14:paraId="6C98BA8A" w14:textId="77777777" w14:noSpellErr="1">
      <w:pPr>
        <w:pStyle w:val="ListParagraph"/>
        <w:numPr>
          <w:ilvl w:val="1"/>
          <w:numId w:val="23"/>
        </w:numPr>
        <w:spacing w:line="276" w:lineRule="auto"/>
        <w:outlineLvl w:val="1"/>
        <w:rPr>
          <w:b w:val="1"/>
          <w:bCs w:val="1"/>
        </w:rPr>
      </w:pPr>
      <w:bookmarkStart w:name="_Toc2024162256" w:id="870947637"/>
      <w:r w:rsidRPr="7FA7B385" w:rsidR="49A7D9AB">
        <w:rPr>
          <w:b w:val="1"/>
          <w:bCs w:val="1"/>
        </w:rPr>
        <w:t>CI I</w:t>
      </w:r>
      <w:r w:rsidRPr="7FA7B385" w:rsidR="49A7D9AB">
        <w:rPr>
          <w:b w:val="1"/>
          <w:bCs w:val="1"/>
        </w:rPr>
        <w:t>nterface management</w:t>
      </w:r>
      <w:bookmarkEnd w:id="870947637"/>
    </w:p>
    <w:p w:rsidRPr="007F4E0A" w:rsidR="007F4E0A" w:rsidP="007F4E0A" w:rsidRDefault="007F4E0A" w14:paraId="0D33802E" w14:textId="77777777">
      <w:pPr>
        <w:spacing w:line="276" w:lineRule="auto"/>
        <w:outlineLvl w:val="1"/>
        <w:rPr>
          <w:b/>
        </w:rPr>
      </w:pPr>
    </w:p>
    <w:tbl>
      <w:tblPr>
        <w:tblW w:w="937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0DED8"/>
        <w:tblLayout w:type="fixed"/>
        <w:tblLook w:val="0000" w:firstRow="0" w:lastRow="0" w:firstColumn="0" w:lastColumn="0" w:noHBand="0" w:noVBand="0"/>
      </w:tblPr>
      <w:tblGrid>
        <w:gridCol w:w="558"/>
        <w:gridCol w:w="1080"/>
        <w:gridCol w:w="1350"/>
        <w:gridCol w:w="900"/>
        <w:gridCol w:w="1350"/>
        <w:gridCol w:w="990"/>
        <w:gridCol w:w="1080"/>
        <w:gridCol w:w="1170"/>
        <w:gridCol w:w="900"/>
      </w:tblGrid>
      <w:tr w:rsidRPr="000C009A" w:rsidR="000C009A" w:rsidTr="00331B27" w14:paraId="1E29FD17" w14:textId="77777777">
        <w:trPr>
          <w:tblHeader/>
        </w:trPr>
        <w:tc>
          <w:tcPr>
            <w:tcW w:w="558" w:type="dxa"/>
            <w:shd w:val="clear" w:color="auto" w:fill="D9D9D9" w:themeFill="background1" w:themeFillShade="D9"/>
          </w:tcPr>
          <w:p w:rsidRPr="000C009A" w:rsidR="000C009A" w:rsidP="006009A5" w:rsidRDefault="000C009A" w14:paraId="3A393B64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No.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Pr="000C009A" w:rsidR="000C009A" w:rsidP="006009A5" w:rsidRDefault="000C009A" w14:paraId="40A83D86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  <w:sz w:val="16"/>
              </w:rPr>
            </w:pPr>
            <w:r w:rsidRPr="000C009A">
              <w:rPr>
                <w:rFonts w:cs="Arial"/>
                <w:b/>
                <w:sz w:val="16"/>
              </w:rPr>
              <w:t>CI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Pr="000C009A" w:rsidR="000C009A" w:rsidP="006009A5" w:rsidRDefault="000C009A" w14:paraId="114D217D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  <w:sz w:val="16"/>
              </w:rPr>
            </w:pPr>
            <w:r w:rsidRPr="000C009A">
              <w:rPr>
                <w:rFonts w:cs="Arial"/>
                <w:b/>
                <w:sz w:val="16"/>
              </w:rPr>
              <w:t>Exchanging Type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Pr="000C009A" w:rsidR="000C009A" w:rsidP="006009A5" w:rsidRDefault="000C009A" w14:paraId="570A69C9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  <w:sz w:val="16"/>
              </w:rPr>
            </w:pPr>
            <w:r w:rsidRPr="000C009A">
              <w:rPr>
                <w:rFonts w:cs="Arial"/>
                <w:b/>
                <w:sz w:val="16"/>
              </w:rPr>
              <w:t>Record Type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Pr="000C009A" w:rsidR="000C009A" w:rsidP="006009A5" w:rsidRDefault="000C009A" w14:paraId="458938C2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  <w:sz w:val="16"/>
              </w:rPr>
            </w:pPr>
            <w:r w:rsidRPr="000C009A">
              <w:rPr>
                <w:rFonts w:cs="Arial"/>
                <w:b/>
                <w:sz w:val="16"/>
              </w:rPr>
              <w:t>Communication Channel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Pr="000C009A" w:rsidR="000C009A" w:rsidP="006009A5" w:rsidRDefault="000C009A" w14:paraId="3C53442B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  <w:sz w:val="16"/>
              </w:rPr>
            </w:pPr>
            <w:r w:rsidRPr="000C009A">
              <w:rPr>
                <w:rFonts w:cs="Arial"/>
                <w:b/>
                <w:sz w:val="16"/>
              </w:rPr>
              <w:t>Record Format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Pr="000C009A" w:rsidR="000C009A" w:rsidP="006009A5" w:rsidRDefault="000C009A" w14:paraId="616AE95B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  <w:sz w:val="16"/>
              </w:rPr>
            </w:pPr>
            <w:r w:rsidRPr="000C009A">
              <w:rPr>
                <w:rFonts w:cs="Arial"/>
                <w:b/>
                <w:sz w:val="16"/>
              </w:rPr>
              <w:t>Frequency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Pr="000C009A" w:rsidR="000C009A" w:rsidP="006009A5" w:rsidRDefault="000C009A" w14:paraId="5D8729B0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Notification T</w:t>
            </w:r>
            <w:r w:rsidRPr="000C009A">
              <w:rPr>
                <w:rFonts w:cs="Arial"/>
                <w:b/>
                <w:sz w:val="16"/>
              </w:rPr>
              <w:t>ype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Pr="000C009A" w:rsidR="000C009A" w:rsidP="006009A5" w:rsidRDefault="000C009A" w14:paraId="255738C7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  <w:sz w:val="16"/>
              </w:rPr>
            </w:pPr>
            <w:r w:rsidRPr="000C009A">
              <w:rPr>
                <w:rFonts w:cs="Arial"/>
                <w:b/>
                <w:sz w:val="16"/>
              </w:rPr>
              <w:t>PIC</w:t>
            </w:r>
          </w:p>
        </w:tc>
      </w:tr>
      <w:tr w:rsidRPr="000C009A" w:rsidR="000C009A" w:rsidTr="00331B27" w14:paraId="6335DD8D" w14:textId="77777777">
        <w:tc>
          <w:tcPr>
            <w:tcW w:w="558" w:type="dxa"/>
          </w:tcPr>
          <w:p w:rsidRPr="000C009A" w:rsidR="000C009A" w:rsidP="006009A5" w:rsidRDefault="000C009A" w14:paraId="4BDF2A2E" w14:textId="77777777">
            <w:pPr>
              <w:spacing w:before="80" w:after="80" w:line="276" w:lineRule="auto"/>
              <w:ind w:left="0"/>
              <w:jc w:val="center"/>
              <w:rPr>
                <w:rFonts w:cs="Arial"/>
                <w:sz w:val="16"/>
              </w:rPr>
            </w:pPr>
            <w:r w:rsidRPr="000C009A">
              <w:rPr>
                <w:rFonts w:cs="Arial"/>
                <w:sz w:val="16"/>
              </w:rPr>
              <w:t>1</w:t>
            </w:r>
          </w:p>
        </w:tc>
        <w:tc>
          <w:tcPr>
            <w:tcW w:w="1080" w:type="dxa"/>
          </w:tcPr>
          <w:p w:rsidRPr="000C009A" w:rsidR="000C009A" w:rsidP="006009A5" w:rsidRDefault="00FA5CE4" w14:paraId="4B6203D9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All</w:t>
            </w:r>
          </w:p>
        </w:tc>
        <w:tc>
          <w:tcPr>
            <w:tcW w:w="1350" w:type="dxa"/>
          </w:tcPr>
          <w:p w:rsidRPr="000C009A" w:rsidR="000C009A" w:rsidP="006009A5" w:rsidRDefault="00AE38B3" w14:paraId="0A3A6D35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sz w:val="16"/>
                <w:lang w:val="en-GB"/>
              </w:rPr>
            </w:pPr>
            <w:r>
              <w:rPr>
                <w:rFonts w:cs="Arial"/>
                <w:sz w:val="16"/>
              </w:rPr>
              <w:t>Input/Output</w:t>
            </w:r>
          </w:p>
        </w:tc>
        <w:tc>
          <w:tcPr>
            <w:tcW w:w="900" w:type="dxa"/>
          </w:tcPr>
          <w:p w:rsidRPr="00AE38B3" w:rsidR="000C009A" w:rsidP="00FA5CE4" w:rsidRDefault="00AE38B3" w14:paraId="7E7C47C4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sz w:val="16"/>
                <w:lang w:val="en-GB"/>
              </w:rPr>
            </w:pPr>
            <w:r>
              <w:rPr>
                <w:rFonts w:cs="Arial"/>
                <w:sz w:val="16"/>
              </w:rPr>
              <w:t>M</w:t>
            </w:r>
            <w:r w:rsidRPr="00AE38B3">
              <w:rPr>
                <w:rFonts w:cs="Arial"/>
                <w:sz w:val="16"/>
              </w:rPr>
              <w:t xml:space="preserve">ail, </w:t>
            </w:r>
            <w:r>
              <w:rPr>
                <w:rFonts w:cs="Arial"/>
                <w:sz w:val="16"/>
              </w:rPr>
              <w:t xml:space="preserve">Word, Excel, </w:t>
            </w:r>
          </w:p>
        </w:tc>
        <w:tc>
          <w:tcPr>
            <w:tcW w:w="1350" w:type="dxa"/>
          </w:tcPr>
          <w:p w:rsidRPr="000C009A" w:rsidR="000C009A" w:rsidP="000C3F3F" w:rsidRDefault="00AE38B3" w14:paraId="00DA2F48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GB"/>
              </w:rPr>
              <w:t xml:space="preserve">Email Attachment, </w:t>
            </w:r>
            <w:r w:rsidR="000C3F3F">
              <w:rPr>
                <w:rFonts w:cs="Arial"/>
                <w:sz w:val="16"/>
                <w:lang w:val="en-GB"/>
              </w:rPr>
              <w:t>GIT</w:t>
            </w:r>
          </w:p>
        </w:tc>
        <w:tc>
          <w:tcPr>
            <w:tcW w:w="990" w:type="dxa"/>
          </w:tcPr>
          <w:p w:rsidRPr="000C009A" w:rsidR="000C009A" w:rsidP="00FA5CE4" w:rsidRDefault="00AE38B3" w14:paraId="4D54810C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Formal, </w:t>
            </w:r>
          </w:p>
        </w:tc>
        <w:tc>
          <w:tcPr>
            <w:tcW w:w="1080" w:type="dxa"/>
          </w:tcPr>
          <w:p w:rsidRPr="000C009A" w:rsidR="000C009A" w:rsidP="00FA5CE4" w:rsidRDefault="00923DED" w14:paraId="3DE7836D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</w:t>
            </w:r>
            <w:r w:rsidRPr="00923DED">
              <w:rPr>
                <w:rFonts w:cs="Arial"/>
                <w:sz w:val="16"/>
              </w:rPr>
              <w:t>vent-based</w:t>
            </w:r>
          </w:p>
        </w:tc>
        <w:tc>
          <w:tcPr>
            <w:tcW w:w="1170" w:type="dxa"/>
          </w:tcPr>
          <w:p w:rsidRPr="000C009A" w:rsidR="000C009A" w:rsidP="006009A5" w:rsidRDefault="00331B27" w14:paraId="75A9B846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Email, Meeting Minute</w:t>
            </w:r>
          </w:p>
        </w:tc>
        <w:tc>
          <w:tcPr>
            <w:tcW w:w="900" w:type="dxa"/>
          </w:tcPr>
          <w:p w:rsidRPr="000C009A" w:rsidR="000C009A" w:rsidP="006009A5" w:rsidRDefault="00FA5CE4" w14:paraId="0B0F40CE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CC</w:t>
            </w:r>
          </w:p>
        </w:tc>
      </w:tr>
    </w:tbl>
    <w:p w:rsidRPr="006009A5" w:rsidR="006009A5" w:rsidP="007D40DF" w:rsidRDefault="006009A5" w14:paraId="24814556" w14:textId="77777777">
      <w:pPr>
        <w:pStyle w:val="Caption"/>
        <w:ind w:left="0"/>
      </w:pPr>
    </w:p>
    <w:p w:rsidRPr="009A7370" w:rsidR="00806888" w:rsidP="7FA7B385" w:rsidRDefault="00806888" w14:paraId="0E4DC94A" w14:textId="77777777" w14:noSpellErr="1">
      <w:pPr>
        <w:pStyle w:val="ListParagraph"/>
        <w:numPr>
          <w:ilvl w:val="1"/>
          <w:numId w:val="23"/>
        </w:numPr>
        <w:spacing w:line="276" w:lineRule="auto"/>
        <w:outlineLvl w:val="1"/>
        <w:rPr>
          <w:b w:val="1"/>
          <w:bCs w:val="1"/>
        </w:rPr>
      </w:pPr>
      <w:bookmarkStart w:name="_Toc1440081469" w:id="97489608"/>
      <w:r w:rsidRPr="7FA7B385" w:rsidR="28479A3C">
        <w:rPr>
          <w:b w:val="1"/>
          <w:bCs w:val="1"/>
        </w:rPr>
        <w:t>Project Baseline Schedule</w:t>
      </w:r>
      <w:bookmarkEnd w:id="97489608"/>
    </w:p>
    <w:p w:rsidRPr="00D400C7" w:rsidR="00806888" w:rsidP="009301CC" w:rsidRDefault="00806888" w14:paraId="592FD594" w14:textId="77777777">
      <w:pPr>
        <w:spacing w:line="276" w:lineRule="auto"/>
        <w:rPr>
          <w:rFonts w:cs="Arial"/>
          <w:b/>
        </w:rPr>
      </w:pPr>
    </w:p>
    <w:tbl>
      <w:tblPr>
        <w:tblW w:w="8280" w:type="dxa"/>
        <w:tblInd w:w="82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0DED8"/>
        <w:tblLayout w:type="fixed"/>
        <w:tblLook w:val="0000" w:firstRow="0" w:lastRow="0" w:firstColumn="0" w:lastColumn="0" w:noHBand="0" w:noVBand="0"/>
      </w:tblPr>
      <w:tblGrid>
        <w:gridCol w:w="720"/>
        <w:gridCol w:w="1980"/>
        <w:gridCol w:w="3870"/>
        <w:gridCol w:w="1710"/>
      </w:tblGrid>
      <w:tr w:rsidRPr="00D400C7" w:rsidR="00806888" w:rsidTr="00125BA3" w14:paraId="50990E48" w14:textId="77777777">
        <w:trPr>
          <w:tblHeader/>
        </w:trPr>
        <w:tc>
          <w:tcPr>
            <w:tcW w:w="720" w:type="dxa"/>
            <w:shd w:val="clear" w:color="auto" w:fill="D9D9D9" w:themeFill="background1" w:themeFillShade="D9"/>
          </w:tcPr>
          <w:p w:rsidRPr="009D721B" w:rsidR="00806888" w:rsidP="009D721B" w:rsidRDefault="00806888" w14:paraId="1B21635D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No.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Pr="009D721B" w:rsidR="00806888" w:rsidP="009D721B" w:rsidRDefault="00806888" w14:paraId="6AED9D08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Baseline Name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Pr="009D721B" w:rsidR="00806888" w:rsidP="009D721B" w:rsidRDefault="00241691" w14:paraId="38AE293A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Baseline Criteria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Pr="009D721B" w:rsidR="00806888" w:rsidP="009D721B" w:rsidRDefault="00806888" w14:paraId="0C707083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PIC</w:t>
            </w:r>
          </w:p>
        </w:tc>
      </w:tr>
      <w:tr w:rsidRPr="00D400C7" w:rsidR="00806888" w:rsidTr="00125BA3" w14:paraId="666E473C" w14:textId="77777777">
        <w:tc>
          <w:tcPr>
            <w:tcW w:w="720" w:type="dxa"/>
          </w:tcPr>
          <w:p w:rsidRPr="009D721B" w:rsidR="00806888" w:rsidP="009D721B" w:rsidRDefault="00CD4565" w14:paraId="1AC5BEF1" w14:textId="77777777">
            <w:pPr>
              <w:spacing w:before="80" w:after="80" w:line="276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80" w:type="dxa"/>
          </w:tcPr>
          <w:p w:rsidRPr="009D721B" w:rsidR="00806888" w:rsidP="009D721B" w:rsidRDefault="00806888" w14:paraId="2F3AF4C6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Wrap-up</w:t>
            </w:r>
          </w:p>
        </w:tc>
        <w:tc>
          <w:tcPr>
            <w:tcW w:w="3870" w:type="dxa"/>
          </w:tcPr>
          <w:p w:rsidRPr="009D721B" w:rsidR="00806888" w:rsidP="009D721B" w:rsidRDefault="00933FBF" w14:paraId="03CD25E0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lang w:val="en-GB"/>
              </w:rPr>
            </w:pPr>
            <w:r w:rsidRPr="009D721B">
              <w:rPr>
                <w:rFonts w:cs="Arial"/>
                <w:lang w:val="en-GB"/>
              </w:rPr>
              <w:t>Within 5 working</w:t>
            </w:r>
            <w:r w:rsidRPr="009D721B" w:rsidR="00E31303">
              <w:rPr>
                <w:rFonts w:cs="Arial"/>
                <w:lang w:val="en-GB"/>
              </w:rPr>
              <w:t xml:space="preserve"> days a</w:t>
            </w:r>
            <w:r w:rsidRPr="009D721B" w:rsidR="00806888">
              <w:rPr>
                <w:rFonts w:cs="Arial"/>
                <w:lang w:val="en-GB"/>
              </w:rPr>
              <w:t xml:space="preserve">fter </w:t>
            </w:r>
            <w:r w:rsidRPr="009D721B" w:rsidR="00E31303">
              <w:rPr>
                <w:rFonts w:cs="Arial"/>
              </w:rPr>
              <w:t>the final release is sent to customer</w:t>
            </w:r>
            <w:r w:rsidRPr="009D721B" w:rsidR="00806888">
              <w:rPr>
                <w:rFonts w:cs="Arial"/>
                <w:lang w:val="en-GB"/>
              </w:rPr>
              <w:t xml:space="preserve">. </w:t>
            </w:r>
            <w:r w:rsidRPr="009D721B" w:rsidR="00806888">
              <w:rPr>
                <w:rFonts w:cs="Arial"/>
                <w:lang w:eastAsia="ja-JP"/>
              </w:rPr>
              <w:t>It is mandatory requirement that version of all CI at Wrap-up baseline to be archived in separate folders in Archive area</w:t>
            </w:r>
          </w:p>
        </w:tc>
        <w:tc>
          <w:tcPr>
            <w:tcW w:w="1710" w:type="dxa"/>
          </w:tcPr>
          <w:p w:rsidRPr="009D721B" w:rsidR="00806888" w:rsidP="009D721B" w:rsidRDefault="00806888" w14:paraId="7032C2F6" w14:textId="77777777">
            <w:pPr>
              <w:spacing w:before="80" w:after="80" w:line="276" w:lineRule="auto"/>
              <w:ind w:left="0"/>
              <w:jc w:val="left"/>
              <w:rPr>
                <w:rFonts w:cs="Arial"/>
                <w:lang w:val="en-GB"/>
              </w:rPr>
            </w:pPr>
            <w:r w:rsidRPr="009D721B">
              <w:rPr>
                <w:rFonts w:cs="Arial"/>
                <w:lang w:val="en-GB"/>
              </w:rPr>
              <w:t>CC</w:t>
            </w:r>
          </w:p>
        </w:tc>
      </w:tr>
    </w:tbl>
    <w:p w:rsidRPr="00D33FA6" w:rsidR="00A5069F" w:rsidP="009A7370" w:rsidRDefault="00A5069F" w14:paraId="2FAFA9FB" w14:textId="77777777">
      <w:pPr>
        <w:pStyle w:val="NormalIndent"/>
        <w:ind w:left="0"/>
      </w:pPr>
      <w:bookmarkStart w:name="_Toc251245981" w:id="71"/>
      <w:bookmarkEnd w:id="71"/>
    </w:p>
    <w:p w:rsidRPr="00B74636" w:rsidR="00180AF8" w:rsidP="00B74636" w:rsidRDefault="002162CA" w14:paraId="0118CC38" w14:textId="77777777" w14:noSpellErr="1">
      <w:pPr>
        <w:pStyle w:val="ListParagraph"/>
        <w:numPr>
          <w:ilvl w:val="1"/>
          <w:numId w:val="23"/>
        </w:numPr>
        <w:spacing w:line="276" w:lineRule="auto"/>
        <w:outlineLvl w:val="1"/>
        <w:rPr/>
      </w:pPr>
      <w:bookmarkStart w:name="_Toc488070898" w:id="72"/>
      <w:bookmarkStart w:name="_Toc488071227" w:id="73"/>
      <w:bookmarkStart w:name="_Toc488071277" w:id="74"/>
      <w:bookmarkStart w:name="_Toc488742753" w:id="75"/>
      <w:bookmarkStart w:name="_Toc488742878" w:id="76"/>
      <w:bookmarkStart w:name="_Toc488743002" w:id="77"/>
      <w:bookmarkStart w:name="_Toc488743126" w:id="78"/>
      <w:bookmarkStart w:name="_Toc488070899" w:id="79"/>
      <w:bookmarkStart w:name="_Toc488071228" w:id="80"/>
      <w:bookmarkStart w:name="_Toc488071278" w:id="81"/>
      <w:bookmarkStart w:name="_Toc488742754" w:id="82"/>
      <w:bookmarkStart w:name="_Toc488742879" w:id="83"/>
      <w:bookmarkStart w:name="_Toc488743003" w:id="84"/>
      <w:bookmarkStart w:name="_Toc488743127" w:id="85"/>
      <w:bookmarkStart w:name="_Toc488070900" w:id="86"/>
      <w:bookmarkStart w:name="_Toc488071229" w:id="87"/>
      <w:bookmarkStart w:name="_Toc488071279" w:id="88"/>
      <w:bookmarkStart w:name="_Toc488742755" w:id="89"/>
      <w:bookmarkStart w:name="_Toc488742880" w:id="90"/>
      <w:bookmarkStart w:name="_Toc488743004" w:id="91"/>
      <w:bookmarkStart w:name="_Toc488743128" w:id="92"/>
      <w:bookmarkStart w:name="_Toc488070901" w:id="93"/>
      <w:bookmarkStart w:name="_Toc488071230" w:id="94"/>
      <w:bookmarkStart w:name="_Toc488071280" w:id="95"/>
      <w:bookmarkStart w:name="_Toc488742756" w:id="96"/>
      <w:bookmarkStart w:name="_Toc488742881" w:id="97"/>
      <w:bookmarkStart w:name="_Toc488743005" w:id="98"/>
      <w:bookmarkStart w:name="_Toc488743129" w:id="99"/>
      <w:bookmarkStart w:name="_Toc488070902" w:id="100"/>
      <w:bookmarkStart w:name="_Toc488071231" w:id="101"/>
      <w:bookmarkStart w:name="_Toc488071281" w:id="102"/>
      <w:bookmarkStart w:name="_Toc488742757" w:id="103"/>
      <w:bookmarkStart w:name="_Toc488742882" w:id="104"/>
      <w:bookmarkStart w:name="_Toc488743006" w:id="105"/>
      <w:bookmarkStart w:name="_Toc488743130" w:id="106"/>
      <w:bookmarkStart w:name="_Toc251245985" w:id="107"/>
      <w:bookmarkStart w:name="_Toc251245986" w:id="108"/>
      <w:bookmarkStart w:name="_Toc251245987" w:id="109"/>
      <w:bookmarkStart w:name="_Toc251245988" w:id="110"/>
      <w:bookmarkStart w:name="_Toc488070903" w:id="111"/>
      <w:bookmarkStart w:name="_Toc488071232" w:id="112"/>
      <w:bookmarkStart w:name="_Toc488071282" w:id="113"/>
      <w:bookmarkStart w:name="_Toc488742758" w:id="114"/>
      <w:bookmarkStart w:name="_Toc488742883" w:id="115"/>
      <w:bookmarkStart w:name="_Toc488743007" w:id="116"/>
      <w:bookmarkStart w:name="_Toc488743131" w:id="117"/>
      <w:bookmarkStart w:name="_Toc488070904" w:id="118"/>
      <w:bookmarkStart w:name="_Toc488071233" w:id="119"/>
      <w:bookmarkStart w:name="_Toc488071283" w:id="120"/>
      <w:bookmarkStart w:name="_Toc488742759" w:id="121"/>
      <w:bookmarkStart w:name="_Toc488742884" w:id="122"/>
      <w:bookmarkStart w:name="_Toc488743008" w:id="123"/>
      <w:bookmarkStart w:name="_Toc488743132" w:id="124"/>
      <w:bookmarkStart w:name="_Toc488070905" w:id="125"/>
      <w:bookmarkStart w:name="_Toc488071234" w:id="126"/>
      <w:bookmarkStart w:name="_Toc488071284" w:id="127"/>
      <w:bookmarkStart w:name="_Toc488742760" w:id="128"/>
      <w:bookmarkStart w:name="_Toc488742885" w:id="129"/>
      <w:bookmarkStart w:name="_Toc488743009" w:id="130"/>
      <w:bookmarkStart w:name="_Toc488743133" w:id="131"/>
      <w:bookmarkStart w:name="_Toc488070906" w:id="132"/>
      <w:bookmarkStart w:name="_Toc488071235" w:id="133"/>
      <w:bookmarkStart w:name="_Toc488071285" w:id="134"/>
      <w:bookmarkStart w:name="_Toc488742761" w:id="135"/>
      <w:bookmarkStart w:name="_Toc488742886" w:id="136"/>
      <w:bookmarkStart w:name="_Toc488743010" w:id="137"/>
      <w:bookmarkStart w:name="_Toc488743134" w:id="138"/>
      <w:bookmarkStart w:name="_Toc488070907" w:id="139"/>
      <w:bookmarkStart w:name="_Toc488071236" w:id="140"/>
      <w:bookmarkStart w:name="_Toc488071286" w:id="141"/>
      <w:bookmarkStart w:name="_Toc488742762" w:id="142"/>
      <w:bookmarkStart w:name="_Toc488742887" w:id="143"/>
      <w:bookmarkStart w:name="_Toc488743011" w:id="144"/>
      <w:bookmarkStart w:name="_Toc488743135" w:id="145"/>
      <w:bookmarkStart w:name="_Toc488070908" w:id="146"/>
      <w:bookmarkStart w:name="_Toc488071237" w:id="147"/>
      <w:bookmarkStart w:name="_Toc488071287" w:id="148"/>
      <w:bookmarkStart w:name="_Toc488742763" w:id="149"/>
      <w:bookmarkStart w:name="_Toc488742888" w:id="150"/>
      <w:bookmarkStart w:name="_Toc488743012" w:id="151"/>
      <w:bookmarkStart w:name="_Toc488743136" w:id="152"/>
      <w:bookmarkStart w:name="_Toc488070909" w:id="153"/>
      <w:bookmarkStart w:name="_Toc488071238" w:id="154"/>
      <w:bookmarkStart w:name="_Toc488071288" w:id="155"/>
      <w:bookmarkStart w:name="_Toc488742764" w:id="156"/>
      <w:bookmarkStart w:name="_Toc488742889" w:id="157"/>
      <w:bookmarkStart w:name="_Toc488743013" w:id="158"/>
      <w:bookmarkStart w:name="_Toc488743137" w:id="159"/>
      <w:bookmarkStart w:name="_Toc488070910" w:id="160"/>
      <w:bookmarkStart w:name="_Toc488071239" w:id="161"/>
      <w:bookmarkStart w:name="_Toc488071289" w:id="162"/>
      <w:bookmarkStart w:name="_Toc488742765" w:id="163"/>
      <w:bookmarkStart w:name="_Toc488742890" w:id="164"/>
      <w:bookmarkStart w:name="_Toc488743014" w:id="165"/>
      <w:bookmarkStart w:name="_Toc488743138" w:id="166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Start w:name="_Toc225629371" w:id="244335629"/>
      <w:r w:rsidRPr="7FA7B385" w:rsidR="5608FFF7">
        <w:rPr>
          <w:b w:val="1"/>
          <w:bCs w:val="1"/>
        </w:rPr>
        <w:t>Backup strategy</w:t>
      </w:r>
      <w:r>
        <w:tab/>
      </w:r>
      <w:bookmarkEnd w:id="244335629"/>
    </w:p>
    <w:tbl>
      <w:tblPr>
        <w:tblW w:w="8370" w:type="dxa"/>
        <w:tblInd w:w="82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C0DED8"/>
        <w:tblLayout w:type="fixed"/>
        <w:tblLook w:val="0000" w:firstRow="0" w:lastRow="0" w:firstColumn="0" w:lastColumn="0" w:noHBand="0" w:noVBand="0"/>
      </w:tblPr>
      <w:tblGrid>
        <w:gridCol w:w="1620"/>
        <w:gridCol w:w="1350"/>
        <w:gridCol w:w="2070"/>
        <w:gridCol w:w="1260"/>
        <w:gridCol w:w="1260"/>
        <w:gridCol w:w="810"/>
      </w:tblGrid>
      <w:tr w:rsidRPr="00D400C7" w:rsidR="00064656" w:rsidTr="00125BA3" w14:paraId="76582891" w14:textId="77777777">
        <w:trPr>
          <w:tblHeader/>
        </w:trPr>
        <w:tc>
          <w:tcPr>
            <w:tcW w:w="1620" w:type="dxa"/>
            <w:shd w:val="clear" w:color="auto" w:fill="D9D9D9" w:themeFill="background1" w:themeFillShade="D9"/>
          </w:tcPr>
          <w:p w:rsidRPr="009D721B" w:rsidR="00D625C6" w:rsidP="009D721B" w:rsidRDefault="00D625C6" w14:paraId="2F5F1F24" w14:textId="77777777">
            <w:pPr>
              <w:keepNext/>
              <w:spacing w:before="80" w:after="80" w:line="276" w:lineRule="auto"/>
              <w:ind w:left="0"/>
              <w:jc w:val="center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Storage Area to be Backed up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Pr="009D721B" w:rsidR="00D625C6" w:rsidP="009D721B" w:rsidRDefault="00D625C6" w14:paraId="6F3A74A7" w14:textId="77777777">
            <w:pPr>
              <w:keepNext/>
              <w:spacing w:before="80" w:after="80" w:line="276" w:lineRule="auto"/>
              <w:ind w:left="0"/>
              <w:jc w:val="center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Items to be Backed up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Pr="009D721B" w:rsidR="00D625C6" w:rsidP="009D721B" w:rsidRDefault="00D625C6" w14:paraId="309A2870" w14:textId="77777777">
            <w:pPr>
              <w:keepNext/>
              <w:spacing w:before="80" w:after="80" w:line="276" w:lineRule="auto"/>
              <w:ind w:left="0"/>
              <w:jc w:val="center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Backup To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Pr="009D721B" w:rsidR="00D625C6" w:rsidP="009D721B" w:rsidRDefault="00D625C6" w14:paraId="250E1300" w14:textId="77777777">
            <w:pPr>
              <w:keepNext/>
              <w:spacing w:before="80" w:after="80" w:line="276" w:lineRule="auto"/>
              <w:ind w:left="0"/>
              <w:jc w:val="center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Backup Type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Pr="009D721B" w:rsidR="00D625C6" w:rsidP="009D721B" w:rsidRDefault="00D625C6" w14:paraId="27FBB753" w14:textId="77777777">
            <w:pPr>
              <w:keepNext/>
              <w:spacing w:before="80" w:after="80" w:line="276" w:lineRule="auto"/>
              <w:ind w:left="0"/>
              <w:jc w:val="center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Backup Frequency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Pr="009D721B" w:rsidR="00D625C6" w:rsidP="009D721B" w:rsidRDefault="00D625C6" w14:paraId="7EB4BA33" w14:textId="77777777">
            <w:pPr>
              <w:keepNext/>
              <w:spacing w:before="80" w:after="80" w:line="276" w:lineRule="auto"/>
              <w:ind w:left="0"/>
              <w:jc w:val="center"/>
              <w:rPr>
                <w:rFonts w:cs="Arial"/>
                <w:b/>
              </w:rPr>
            </w:pPr>
            <w:r w:rsidRPr="009D721B">
              <w:rPr>
                <w:rFonts w:cs="Arial"/>
                <w:b/>
              </w:rPr>
              <w:t>PIC</w:t>
            </w:r>
          </w:p>
        </w:tc>
      </w:tr>
      <w:tr w:rsidRPr="00D400C7" w:rsidR="00180AF8" w:rsidTr="00125BA3" w14:paraId="732618E6" w14:textId="77777777">
        <w:tc>
          <w:tcPr>
            <w:tcW w:w="1620" w:type="dxa"/>
          </w:tcPr>
          <w:p w:rsidRPr="009D721B" w:rsidR="00180AF8" w:rsidP="009D721B" w:rsidRDefault="00180AF8" w14:paraId="2F192E33" w14:textId="34731EB4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proofErr w:type="spellStart"/>
            <w:r w:rsidRPr="009D721B">
              <w:rPr>
                <w:rFonts w:cs="Arial"/>
              </w:rPr>
              <w:t>S</w:t>
            </w:r>
            <w:r w:rsidR="00072438">
              <w:rPr>
                <w:rFonts w:cs="Arial"/>
              </w:rPr>
              <w:t>harepoint</w:t>
            </w:r>
            <w:proofErr w:type="spellEnd"/>
          </w:p>
        </w:tc>
        <w:tc>
          <w:tcPr>
            <w:tcW w:w="1350" w:type="dxa"/>
          </w:tcPr>
          <w:p w:rsidRPr="009D721B" w:rsidR="00180AF8" w:rsidP="009D721B" w:rsidRDefault="00072438" w14:paraId="740E272D" w14:textId="0BE16A2D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Sharepoint</w:t>
            </w:r>
            <w:proofErr w:type="spellEnd"/>
            <w:r>
              <w:rPr>
                <w:rFonts w:cs="Arial"/>
              </w:rPr>
              <w:t xml:space="preserve"> folders</w:t>
            </w:r>
          </w:p>
        </w:tc>
        <w:tc>
          <w:tcPr>
            <w:tcW w:w="2070" w:type="dxa"/>
          </w:tcPr>
          <w:p w:rsidRPr="009D721B" w:rsidR="00180AF8" w:rsidP="009D721B" w:rsidRDefault="00180AF8" w14:paraId="5E01E295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Backup on server by RAID technology</w:t>
            </w:r>
          </w:p>
        </w:tc>
        <w:tc>
          <w:tcPr>
            <w:tcW w:w="1260" w:type="dxa"/>
          </w:tcPr>
          <w:p w:rsidRPr="009D721B" w:rsidR="00180AF8" w:rsidP="009D721B" w:rsidRDefault="00B74636" w14:paraId="095E4413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Follow IT backup rule</w:t>
            </w:r>
          </w:p>
        </w:tc>
        <w:tc>
          <w:tcPr>
            <w:tcW w:w="1260" w:type="dxa"/>
          </w:tcPr>
          <w:p w:rsidRPr="009D721B" w:rsidR="00180AF8" w:rsidP="009D721B" w:rsidRDefault="00B74636" w14:paraId="00664D7F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Follow IT backup rule</w:t>
            </w:r>
          </w:p>
        </w:tc>
        <w:tc>
          <w:tcPr>
            <w:tcW w:w="810" w:type="dxa"/>
          </w:tcPr>
          <w:p w:rsidRPr="009D721B" w:rsidR="00180AF8" w:rsidP="009D721B" w:rsidRDefault="00180AF8" w14:paraId="6FB7A447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CC</w:t>
            </w:r>
          </w:p>
        </w:tc>
      </w:tr>
      <w:tr w:rsidRPr="00D400C7" w:rsidR="00143999" w:rsidTr="00125BA3" w14:paraId="5E002447" w14:textId="77777777">
        <w:tc>
          <w:tcPr>
            <w:tcW w:w="1620" w:type="dxa"/>
          </w:tcPr>
          <w:p w:rsidRPr="009D721B" w:rsidR="00143999" w:rsidP="00143999" w:rsidRDefault="00143999" w14:paraId="1796275E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GIT</w:t>
            </w:r>
            <w:r w:rsidRPr="009D721B">
              <w:rPr>
                <w:rFonts w:cs="Arial"/>
              </w:rPr>
              <w:t xml:space="preserve"> repository</w:t>
            </w:r>
          </w:p>
        </w:tc>
        <w:tc>
          <w:tcPr>
            <w:tcW w:w="1350" w:type="dxa"/>
          </w:tcPr>
          <w:p w:rsidRPr="009D721B" w:rsidR="00143999" w:rsidP="00143999" w:rsidRDefault="00143999" w14:paraId="767105B4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GIT</w:t>
            </w:r>
            <w:r w:rsidRPr="009D721B">
              <w:rPr>
                <w:rFonts w:cs="Arial"/>
              </w:rPr>
              <w:t xml:space="preserve">  repository</w:t>
            </w:r>
          </w:p>
        </w:tc>
        <w:tc>
          <w:tcPr>
            <w:tcW w:w="2070" w:type="dxa"/>
          </w:tcPr>
          <w:p w:rsidRPr="009D721B" w:rsidR="00143999" w:rsidP="00143999" w:rsidRDefault="00143999" w14:paraId="68F4D24F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Backup on server by RAID technology</w:t>
            </w:r>
          </w:p>
        </w:tc>
        <w:tc>
          <w:tcPr>
            <w:tcW w:w="1260" w:type="dxa"/>
          </w:tcPr>
          <w:p w:rsidRPr="009D721B" w:rsidR="00143999" w:rsidP="00143999" w:rsidRDefault="00143999" w14:paraId="13350DB9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Follow IT backup rule</w:t>
            </w:r>
          </w:p>
        </w:tc>
        <w:tc>
          <w:tcPr>
            <w:tcW w:w="1260" w:type="dxa"/>
          </w:tcPr>
          <w:p w:rsidRPr="009D721B" w:rsidR="00143999" w:rsidP="00143999" w:rsidRDefault="00143999" w14:paraId="755C30B2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Follow IT backup rule</w:t>
            </w:r>
          </w:p>
        </w:tc>
        <w:tc>
          <w:tcPr>
            <w:tcW w:w="810" w:type="dxa"/>
          </w:tcPr>
          <w:p w:rsidRPr="009D721B" w:rsidR="00143999" w:rsidP="00143999" w:rsidRDefault="00143999" w14:paraId="6CC5093C" w14:textId="77777777">
            <w:pPr>
              <w:spacing w:before="80" w:after="80" w:line="276" w:lineRule="auto"/>
              <w:ind w:left="0"/>
              <w:jc w:val="left"/>
              <w:rPr>
                <w:rFonts w:cs="Arial"/>
              </w:rPr>
            </w:pPr>
            <w:r w:rsidRPr="009D721B">
              <w:rPr>
                <w:rFonts w:cs="Arial"/>
              </w:rPr>
              <w:t>CC</w:t>
            </w:r>
          </w:p>
        </w:tc>
      </w:tr>
    </w:tbl>
    <w:p w:rsidRPr="00704E20" w:rsidR="00704E20" w:rsidP="009A7370" w:rsidRDefault="00704E20" w14:paraId="467C9DC5" w14:textId="77777777">
      <w:pPr>
        <w:pStyle w:val="NormalIndex"/>
        <w:ind w:left="0"/>
      </w:pPr>
    </w:p>
    <w:p w:rsidR="006F6DEC" w:rsidP="7FA7B385" w:rsidRDefault="006F6DEC" w14:paraId="35BD7093" w14:textId="77777777" w14:noSpellErr="1">
      <w:pPr>
        <w:pStyle w:val="ListParagraph"/>
        <w:numPr>
          <w:ilvl w:val="1"/>
          <w:numId w:val="23"/>
        </w:numPr>
        <w:spacing w:line="276" w:lineRule="auto"/>
        <w:outlineLvl w:val="1"/>
        <w:rPr>
          <w:b w:val="1"/>
          <w:bCs w:val="1"/>
        </w:rPr>
      </w:pPr>
      <w:bookmarkStart w:name="_Toc1569064637" w:id="1547710750"/>
      <w:r w:rsidRPr="7FA7B385" w:rsidR="77F3FE98">
        <w:rPr>
          <w:b w:val="1"/>
          <w:bCs w:val="1"/>
        </w:rPr>
        <w:t>Branch</w:t>
      </w:r>
      <w:r w:rsidRPr="7FA7B385" w:rsidR="34E2BFB1">
        <w:rPr>
          <w:b w:val="1"/>
          <w:bCs w:val="1"/>
        </w:rPr>
        <w:t xml:space="preserve"> </w:t>
      </w:r>
      <w:r w:rsidRPr="7FA7B385" w:rsidR="77F3FE98">
        <w:rPr>
          <w:b w:val="1"/>
          <w:bCs w:val="1"/>
        </w:rPr>
        <w:t>Management</w:t>
      </w:r>
      <w:bookmarkEnd w:id="1547710750"/>
      <w:r w:rsidRPr="7FA7B385" w:rsidR="77F3FE98">
        <w:rPr>
          <w:b w:val="1"/>
          <w:bCs w:val="1"/>
        </w:rPr>
        <w:t xml:space="preserve"> </w:t>
      </w:r>
    </w:p>
    <w:p w:rsidR="0088660E" w:rsidP="00393406" w:rsidRDefault="0088660E" w14:paraId="3F94815B" w14:textId="77777777">
      <w:pPr>
        <w:pStyle w:val="ListParagraph"/>
        <w:ind w:left="907"/>
      </w:pPr>
    </w:p>
    <w:p w:rsidR="00B74636" w:rsidP="00393406" w:rsidRDefault="00B74636" w14:paraId="3F33649D" w14:textId="77777777">
      <w:pPr>
        <w:pStyle w:val="ListParagraph"/>
        <w:ind w:left="907"/>
      </w:pPr>
      <w:r>
        <w:t xml:space="preserve">- </w:t>
      </w:r>
      <w:r w:rsidRPr="00B74636">
        <w:t>Project do not create branching for code in any situation. In case Project need to branch source code (</w:t>
      </w:r>
      <w:proofErr w:type="spellStart"/>
      <w:r w:rsidRPr="00B74636">
        <w:t>e.g</w:t>
      </w:r>
      <w:proofErr w:type="spellEnd"/>
      <w:r w:rsidRPr="00B74636">
        <w:t xml:space="preserve"> customer request), we will revise CM plan – Brach Management Strategy follow FGA QMS procedure.</w:t>
      </w:r>
    </w:p>
    <w:p w:rsidR="006F6DEC" w:rsidP="009A7370" w:rsidRDefault="006F6DEC" w14:paraId="31A7ABBC" w14:textId="77777777">
      <w:pPr>
        <w:ind w:left="720"/>
      </w:pPr>
    </w:p>
    <w:p w:rsidRPr="003A431A" w:rsidR="00CA0F26" w:rsidP="009A7370" w:rsidRDefault="00CA0F26" w14:paraId="087416D4" w14:textId="77777777">
      <w:pPr>
        <w:ind w:left="720"/>
      </w:pPr>
    </w:p>
    <w:p w:rsidRPr="009A7370" w:rsidR="004F0CC3" w:rsidP="7FA7B385" w:rsidRDefault="004F0CC3" w14:paraId="689C7A16" w14:textId="77777777" w14:noSpellErr="1">
      <w:pPr>
        <w:pStyle w:val="ListParagraph"/>
        <w:numPr>
          <w:ilvl w:val="1"/>
          <w:numId w:val="23"/>
        </w:numPr>
        <w:spacing w:line="276" w:lineRule="auto"/>
        <w:outlineLvl w:val="1"/>
        <w:rPr>
          <w:b w:val="1"/>
          <w:bCs w:val="1"/>
        </w:rPr>
      </w:pPr>
      <w:bookmarkStart w:name="_Toc331278629" w:id="612832983"/>
      <w:r w:rsidRPr="7FA7B385" w:rsidR="0576DE67">
        <w:rPr>
          <w:b w:val="1"/>
          <w:bCs w:val="1"/>
        </w:rPr>
        <w:t>Other CM rules</w:t>
      </w:r>
      <w:bookmarkEnd w:id="612832983"/>
    </w:p>
    <w:p w:rsidRPr="00126662" w:rsidR="00126662" w:rsidP="00126662" w:rsidRDefault="00126662" w14:paraId="56048B3D" w14:textId="77777777">
      <w:pPr>
        <w:pStyle w:val="ListParagraph"/>
        <w:autoSpaceDE w:val="0"/>
        <w:autoSpaceDN w:val="0"/>
        <w:spacing w:before="40" w:after="40" w:line="360" w:lineRule="atLeast"/>
        <w:rPr>
          <w:rFonts w:ascii="Calibri" w:hAnsi="Calibri" w:cs="Times New Roman"/>
        </w:rPr>
      </w:pPr>
      <w:r w:rsidRPr="00126662">
        <w:rPr>
          <w:rFonts w:ascii="Times New Roman" w:hAnsi="Times New Roman"/>
          <w:sz w:val="24"/>
          <w:szCs w:val="24"/>
        </w:rPr>
        <w:t>When sending mail, members have to:</w:t>
      </w:r>
    </w:p>
    <w:p w:rsidR="00126662" w:rsidP="00126662" w:rsidRDefault="00126662" w14:paraId="075E768F" w14:textId="77777777">
      <w:pPr>
        <w:pStyle w:val="ListParagraph"/>
        <w:autoSpaceDE w:val="0"/>
        <w:autoSpaceDN w:val="0"/>
        <w:spacing w:before="40" w:after="40" w:line="360" w:lineRule="atLeast"/>
      </w:pPr>
      <w:r w:rsidRPr="00126662">
        <w:rPr>
          <w:rFonts w:ascii="Times New Roman" w:hAnsi="Times New Roman"/>
          <w:sz w:val="24"/>
          <w:szCs w:val="24"/>
        </w:rPr>
        <w:t>-       To: PIC</w:t>
      </w:r>
    </w:p>
    <w:p w:rsidR="00126662" w:rsidP="00126662" w:rsidRDefault="00126662" w14:paraId="4DF705CB" w14:textId="77777777">
      <w:pPr>
        <w:pStyle w:val="ListParagraph"/>
        <w:autoSpaceDE w:val="0"/>
        <w:autoSpaceDN w:val="0"/>
        <w:spacing w:before="40" w:after="40" w:line="360" w:lineRule="atLeast"/>
      </w:pPr>
      <w:r w:rsidRPr="00126662">
        <w:rPr>
          <w:rFonts w:ascii="Times New Roman" w:hAnsi="Times New Roman"/>
          <w:sz w:val="24"/>
          <w:szCs w:val="24"/>
        </w:rPr>
        <w:t>-       CC: Group Mail Project</w:t>
      </w:r>
    </w:p>
    <w:p w:rsidR="00126662" w:rsidP="00126662" w:rsidRDefault="00126662" w14:paraId="18A61F48" w14:textId="222FB0E5">
      <w:pPr>
        <w:pStyle w:val="ListParagraph"/>
        <w:autoSpaceDE w:val="0"/>
        <w:autoSpaceDN w:val="0"/>
        <w:spacing w:before="40" w:after="40"/>
      </w:pPr>
      <w:r>
        <w:rPr>
          <w:rFonts w:ascii="Times New Roman" w:hAnsi="Times New Roman"/>
          <w:sz w:val="24"/>
          <w:szCs w:val="24"/>
        </w:rPr>
        <w:t>Prefix Subject mail: [</w:t>
      </w:r>
      <w:r w:rsidR="003611EF">
        <w:rPr>
          <w:rFonts w:ascii="Times New Roman" w:hAnsi="Times New Roman"/>
          <w:sz w:val="24"/>
          <w:szCs w:val="24"/>
        </w:rPr>
        <w:t>DAP1_UAV</w:t>
      </w:r>
      <w:r w:rsidRPr="00126662">
        <w:rPr>
          <w:rFonts w:ascii="Times New Roman" w:hAnsi="Times New Roman"/>
          <w:sz w:val="24"/>
          <w:szCs w:val="24"/>
        </w:rPr>
        <w:t>]</w:t>
      </w:r>
      <w:r w:rsidRPr="00126662">
        <w:rPr>
          <w:rFonts w:ascii="Segoe UI" w:hAnsi="Segoe UI" w:cs="Segoe UI"/>
          <w:color w:val="000000"/>
        </w:rPr>
        <w:t xml:space="preserve"> </w:t>
      </w:r>
    </w:p>
    <w:p w:rsidRPr="009301CC" w:rsidR="00C3393C" w:rsidP="00932C20" w:rsidRDefault="00C3393C" w14:paraId="380ABB2A" w14:textId="77777777">
      <w:pPr>
        <w:spacing w:line="276" w:lineRule="auto"/>
        <w:ind w:left="720"/>
        <w:rPr>
          <w:rFonts w:cs="Arial"/>
          <w:b/>
        </w:rPr>
      </w:pPr>
    </w:p>
    <w:p w:rsidRPr="002F17FE" w:rsidR="00C3393C" w:rsidP="7FA7B385" w:rsidRDefault="00C3393C" w14:paraId="0EBB01F8" w14:textId="77777777" w14:noSpellErr="1">
      <w:pPr>
        <w:pStyle w:val="ListParagraph"/>
        <w:numPr>
          <w:ilvl w:val="1"/>
          <w:numId w:val="23"/>
        </w:numPr>
        <w:spacing w:line="276" w:lineRule="auto"/>
        <w:outlineLvl w:val="1"/>
        <w:rPr>
          <w:rFonts w:cs="Arial"/>
          <w:b w:val="1"/>
          <w:bCs w:val="1"/>
        </w:rPr>
      </w:pPr>
      <w:bookmarkStart w:name="_Toc559777837" w:id="1121464206"/>
      <w:r w:rsidRPr="7FA7B385" w:rsidR="12BC2477">
        <w:rPr>
          <w:b w:val="1"/>
          <w:bCs w:val="1"/>
        </w:rPr>
        <w:t>Related</w:t>
      </w:r>
      <w:r w:rsidRPr="7FA7B385" w:rsidR="12BC2477">
        <w:rPr>
          <w:rFonts w:cs="Arial"/>
          <w:b w:val="1"/>
          <w:bCs w:val="1"/>
        </w:rPr>
        <w:t xml:space="preserve"> </w:t>
      </w:r>
      <w:r w:rsidRPr="7FA7B385" w:rsidR="12BC2477">
        <w:rPr>
          <w:b w:val="1"/>
          <w:bCs w:val="1"/>
        </w:rPr>
        <w:t>documents</w:t>
      </w:r>
      <w:bookmarkEnd w:id="1121464206"/>
    </w:p>
    <w:tbl>
      <w:tblPr>
        <w:tblW w:w="9480" w:type="dxa"/>
        <w:tblInd w:w="828" w:type="dxa"/>
        <w:tblLook w:val="04A0" w:firstRow="1" w:lastRow="0" w:firstColumn="1" w:lastColumn="0" w:noHBand="0" w:noVBand="1"/>
      </w:tblPr>
      <w:tblGrid>
        <w:gridCol w:w="483"/>
        <w:gridCol w:w="2896"/>
        <w:gridCol w:w="2951"/>
        <w:gridCol w:w="3150"/>
      </w:tblGrid>
      <w:tr w:rsidRPr="005E0530" w:rsidR="001249B1" w:rsidTr="001249B1" w14:paraId="74A2ACCA" w14:textId="77777777">
        <w:trPr>
          <w:trHeight w:val="371"/>
        </w:trPr>
        <w:tc>
          <w:tcPr>
            <w:tcW w:w="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  <w:hideMark/>
          </w:tcPr>
          <w:p w:rsidRPr="005E0530" w:rsidR="001249B1" w:rsidP="00146BE4" w:rsidRDefault="001249B1" w14:paraId="3747340D" w14:textId="77777777">
            <w:pPr>
              <w:widowControl/>
              <w:spacing w:before="0" w:after="0"/>
              <w:ind w:left="0"/>
              <w:jc w:val="center"/>
              <w:rPr>
                <w:rFonts w:cs="Arial"/>
                <w:b/>
                <w:bCs/>
              </w:rPr>
            </w:pPr>
            <w:r w:rsidRPr="005E0530">
              <w:rPr>
                <w:rFonts w:cs="Arial"/>
                <w:b/>
                <w:bCs/>
              </w:rPr>
              <w:t>No</w:t>
            </w:r>
          </w:p>
        </w:tc>
        <w:tc>
          <w:tcPr>
            <w:tcW w:w="28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  <w:hideMark/>
          </w:tcPr>
          <w:p w:rsidRPr="005E0530" w:rsidR="001249B1" w:rsidP="00146BE4" w:rsidRDefault="001249B1" w14:paraId="41A4AFF6" w14:textId="77777777">
            <w:pPr>
              <w:widowControl/>
              <w:spacing w:before="0" w:after="0"/>
              <w:ind w:left="0"/>
              <w:jc w:val="center"/>
              <w:rPr>
                <w:rFonts w:cs="Arial"/>
                <w:b/>
                <w:bCs/>
              </w:rPr>
            </w:pPr>
            <w:r w:rsidRPr="005E0530">
              <w:rPr>
                <w:rFonts w:cs="Arial"/>
                <w:b/>
                <w:bCs/>
              </w:rPr>
              <w:t>Document Code</w:t>
            </w:r>
          </w:p>
        </w:tc>
        <w:tc>
          <w:tcPr>
            <w:tcW w:w="2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  <w:hideMark/>
          </w:tcPr>
          <w:p w:rsidRPr="005E0530" w:rsidR="001249B1" w:rsidP="00146BE4" w:rsidRDefault="001249B1" w14:paraId="65FF5704" w14:textId="77777777">
            <w:pPr>
              <w:widowControl/>
              <w:spacing w:before="0" w:after="0"/>
              <w:ind w:left="0"/>
              <w:jc w:val="center"/>
              <w:rPr>
                <w:rFonts w:cs="Arial"/>
                <w:b/>
                <w:bCs/>
              </w:rPr>
            </w:pPr>
            <w:r w:rsidRPr="005E0530">
              <w:rPr>
                <w:rFonts w:cs="Arial"/>
                <w:b/>
                <w:bCs/>
              </w:rPr>
              <w:t>Document Name</w:t>
            </w:r>
          </w:p>
        </w:tc>
        <w:tc>
          <w:tcPr>
            <w:tcW w:w="3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  <w:hideMark/>
          </w:tcPr>
          <w:p w:rsidRPr="005E0530" w:rsidR="001249B1" w:rsidP="00146BE4" w:rsidRDefault="001249B1" w14:paraId="0FBA2ED0" w14:textId="77777777">
            <w:pPr>
              <w:widowControl/>
              <w:spacing w:before="0" w:after="0"/>
              <w:ind w:left="0"/>
              <w:jc w:val="center"/>
              <w:rPr>
                <w:rFonts w:cs="Arial"/>
                <w:b/>
                <w:bCs/>
              </w:rPr>
            </w:pPr>
            <w:r w:rsidRPr="005E0530">
              <w:rPr>
                <w:rFonts w:cs="Arial"/>
                <w:b/>
                <w:bCs/>
              </w:rPr>
              <w:t>Source</w:t>
            </w:r>
          </w:p>
        </w:tc>
      </w:tr>
      <w:tr w:rsidRPr="005E0530" w:rsidR="001249B1" w:rsidTr="002E7A2C" w14:paraId="3E0C70CF" w14:textId="77777777">
        <w:trPr>
          <w:trHeight w:val="371"/>
        </w:trPr>
        <w:tc>
          <w:tcPr>
            <w:tcW w:w="4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5E0530" w:rsidR="001249B1" w:rsidP="00146BE4" w:rsidRDefault="001249B1" w14:paraId="1FCBA950" w14:textId="6902E510">
            <w:pPr>
              <w:widowControl/>
              <w:spacing w:before="0" w:after="0"/>
              <w:ind w:left="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 w:rsidRPr="005E0530" w:rsidR="001249B1" w:rsidP="001249B1" w:rsidRDefault="001249B1" w14:paraId="632B1324" w14:textId="1846A3B4">
            <w:pPr>
              <w:widowControl/>
              <w:spacing w:before="0" w:after="0"/>
              <w:ind w:left="0"/>
              <w:jc w:val="left"/>
              <w:rPr>
                <w:rFonts w:cs="Arial"/>
                <w:color w:val="000000"/>
              </w:rPr>
            </w:pPr>
          </w:p>
        </w:tc>
        <w:tc>
          <w:tcPr>
            <w:tcW w:w="2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 w:rsidRPr="005E0530" w:rsidR="001249B1" w:rsidP="001249B1" w:rsidRDefault="001249B1" w14:paraId="068A24F2" w14:textId="2567C03D">
            <w:pPr>
              <w:widowControl/>
              <w:spacing w:before="0" w:after="0"/>
              <w:ind w:left="0"/>
              <w:jc w:val="left"/>
              <w:rPr>
                <w:rFonts w:cs="Arial"/>
                <w:color w:val="000000"/>
              </w:rPr>
            </w:pPr>
          </w:p>
        </w:tc>
        <w:tc>
          <w:tcPr>
            <w:tcW w:w="3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 w:rsidRPr="005E0530" w:rsidR="001249B1" w:rsidP="00146BE4" w:rsidRDefault="001249B1" w14:paraId="7CB81BB9" w14:textId="35E4CBB5">
            <w:pPr>
              <w:widowControl/>
              <w:spacing w:before="0" w:after="0"/>
              <w:ind w:left="0"/>
              <w:jc w:val="center"/>
              <w:rPr>
                <w:rFonts w:cs="Arial"/>
                <w:color w:val="000000"/>
              </w:rPr>
            </w:pPr>
          </w:p>
        </w:tc>
      </w:tr>
    </w:tbl>
    <w:p w:rsidRPr="009D721B" w:rsidR="00D25A64" w:rsidP="009D721B" w:rsidRDefault="00D25A64" w14:paraId="7E507E8D" w14:textId="77777777">
      <w:pPr>
        <w:spacing w:line="276" w:lineRule="auto"/>
        <w:ind w:left="720"/>
        <w:rPr>
          <w:rFonts w:cs="Arial"/>
          <w:b/>
        </w:rPr>
      </w:pPr>
    </w:p>
    <w:sectPr w:rsidRPr="009D721B" w:rsidR="00D25A64" w:rsidSect="003837EE">
      <w:headerReference w:type="even" r:id="rId25"/>
      <w:headerReference w:type="default" r:id="rId26"/>
      <w:footerReference w:type="even" r:id="rId27"/>
      <w:footerReference w:type="default" r:id="rId28"/>
      <w:type w:val="continuous"/>
      <w:pgSz w:w="11909" w:h="16834" w:orient="portrait" w:code="9"/>
      <w:pgMar w:top="193" w:right="1440" w:bottom="1440" w:left="1440" w:header="720" w:footer="720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47E3" w:rsidP="008633AC" w:rsidRDefault="009F47E3" w14:paraId="7AD1873F" w14:textId="77777777">
      <w:r>
        <w:separator/>
      </w:r>
    </w:p>
    <w:p w:rsidR="009F47E3" w:rsidP="008633AC" w:rsidRDefault="009F47E3" w14:paraId="533E7DA9" w14:textId="77777777"/>
    <w:p w:rsidR="009F47E3" w:rsidP="008633AC" w:rsidRDefault="009F47E3" w14:paraId="1F67AD50" w14:textId="77777777"/>
    <w:p w:rsidR="009F47E3" w:rsidP="008633AC" w:rsidRDefault="009F47E3" w14:paraId="6770A5A2" w14:textId="77777777"/>
    <w:p w:rsidR="009F47E3" w:rsidP="008633AC" w:rsidRDefault="009F47E3" w14:paraId="678F344E" w14:textId="77777777"/>
    <w:p w:rsidR="009F47E3" w:rsidP="008633AC" w:rsidRDefault="009F47E3" w14:paraId="7BD68939" w14:textId="77777777"/>
    <w:p w:rsidR="009F47E3" w:rsidP="008633AC" w:rsidRDefault="009F47E3" w14:paraId="705B3755" w14:textId="77777777"/>
    <w:p w:rsidR="009F47E3" w:rsidP="008633AC" w:rsidRDefault="009F47E3" w14:paraId="766699CF" w14:textId="77777777"/>
    <w:p w:rsidR="009F47E3" w:rsidP="008633AC" w:rsidRDefault="009F47E3" w14:paraId="5927839F" w14:textId="77777777"/>
    <w:p w:rsidR="009F47E3" w:rsidP="008633AC" w:rsidRDefault="009F47E3" w14:paraId="5BF15A7A" w14:textId="77777777"/>
    <w:p w:rsidR="009F47E3" w:rsidRDefault="009F47E3" w14:paraId="5528F3DA" w14:textId="77777777"/>
    <w:p w:rsidR="009F47E3" w:rsidP="00746CC4" w:rsidRDefault="009F47E3" w14:paraId="1F1FE3DD" w14:textId="77777777"/>
    <w:p w:rsidR="009F47E3" w:rsidP="00746CC4" w:rsidRDefault="009F47E3" w14:paraId="25755DD1" w14:textId="77777777"/>
    <w:p w:rsidR="009F47E3" w:rsidP="00746CC4" w:rsidRDefault="009F47E3" w14:paraId="229CEE2C" w14:textId="77777777"/>
    <w:p w:rsidR="009F47E3" w:rsidP="00746CC4" w:rsidRDefault="009F47E3" w14:paraId="7969E041" w14:textId="77777777"/>
    <w:p w:rsidR="009F47E3" w:rsidP="00746CC4" w:rsidRDefault="009F47E3" w14:paraId="6DCD0862" w14:textId="77777777"/>
    <w:p w:rsidR="009F47E3" w:rsidRDefault="009F47E3" w14:paraId="6DC791A8" w14:textId="77777777"/>
    <w:p w:rsidR="009F47E3" w:rsidP="00C22041" w:rsidRDefault="009F47E3" w14:paraId="1C2BD631" w14:textId="77777777"/>
    <w:p w:rsidR="009F47E3" w:rsidP="00C22041" w:rsidRDefault="009F47E3" w14:paraId="58C4C887" w14:textId="77777777"/>
    <w:p w:rsidR="009F47E3" w:rsidP="00C22041" w:rsidRDefault="009F47E3" w14:paraId="104DBBC3" w14:textId="77777777"/>
    <w:p w:rsidR="009F47E3" w:rsidP="00C22041" w:rsidRDefault="009F47E3" w14:paraId="1128DDB7" w14:textId="77777777"/>
    <w:p w:rsidR="009F47E3" w:rsidP="003D58E6" w:rsidRDefault="009F47E3" w14:paraId="67CE7FF5" w14:textId="77777777"/>
    <w:p w:rsidR="009F47E3" w:rsidP="009520E2" w:rsidRDefault="009F47E3" w14:paraId="780FC8F8" w14:textId="77777777"/>
    <w:p w:rsidR="009F47E3" w:rsidRDefault="009F47E3" w14:paraId="109DD2AD" w14:textId="77777777"/>
    <w:p w:rsidR="009F47E3" w:rsidP="00C03574" w:rsidRDefault="009F47E3" w14:paraId="11A7DEA3" w14:textId="77777777"/>
    <w:p w:rsidR="009F47E3" w:rsidP="00C03574" w:rsidRDefault="009F47E3" w14:paraId="7014D7FF" w14:textId="77777777"/>
    <w:p w:rsidR="009F47E3" w:rsidP="0014288B" w:rsidRDefault="009F47E3" w14:paraId="6AAF4819" w14:textId="77777777"/>
    <w:p w:rsidR="009F47E3" w:rsidP="00A907CE" w:rsidRDefault="009F47E3" w14:paraId="616DC7AA" w14:textId="77777777"/>
    <w:p w:rsidR="009F47E3" w:rsidP="009311E3" w:rsidRDefault="009F47E3" w14:paraId="4B91A3C4" w14:textId="77777777"/>
    <w:p w:rsidR="009F47E3" w:rsidP="003E37DF" w:rsidRDefault="009F47E3" w14:paraId="2D447C55" w14:textId="77777777"/>
    <w:p w:rsidR="009F47E3" w:rsidP="008D6333" w:rsidRDefault="009F47E3" w14:paraId="37629276" w14:textId="77777777"/>
    <w:p w:rsidR="009F47E3" w:rsidP="00D501E0" w:rsidRDefault="009F47E3" w14:paraId="5B997A94" w14:textId="77777777"/>
    <w:p w:rsidR="009F47E3" w:rsidP="00D501E0" w:rsidRDefault="009F47E3" w14:paraId="2A006512" w14:textId="77777777"/>
    <w:p w:rsidR="009F47E3" w:rsidP="00CC7E75" w:rsidRDefault="009F47E3" w14:paraId="6C322D31" w14:textId="77777777"/>
    <w:p w:rsidR="009F47E3" w:rsidP="00CC7E75" w:rsidRDefault="009F47E3" w14:paraId="5BFC9FD8" w14:textId="77777777"/>
    <w:p w:rsidR="009F47E3" w:rsidP="00CC7E75" w:rsidRDefault="009F47E3" w14:paraId="058D02CE" w14:textId="77777777"/>
    <w:p w:rsidR="009F47E3" w:rsidP="00CC7E75" w:rsidRDefault="009F47E3" w14:paraId="0DB14A71" w14:textId="77777777"/>
    <w:p w:rsidR="009F47E3" w:rsidP="00CC7E75" w:rsidRDefault="009F47E3" w14:paraId="65818DF7" w14:textId="77777777"/>
    <w:p w:rsidR="009F47E3" w:rsidP="00916E81" w:rsidRDefault="009F47E3" w14:paraId="3630306C" w14:textId="77777777"/>
    <w:p w:rsidR="009F47E3" w:rsidP="00916E81" w:rsidRDefault="009F47E3" w14:paraId="71BE6417" w14:textId="77777777"/>
    <w:p w:rsidR="009F47E3" w:rsidP="00132E44" w:rsidRDefault="009F47E3" w14:paraId="3012C3C9" w14:textId="77777777"/>
  </w:endnote>
  <w:endnote w:type="continuationSeparator" w:id="0">
    <w:p w:rsidR="009F47E3" w:rsidP="008633AC" w:rsidRDefault="009F47E3" w14:paraId="70B377EF" w14:textId="77777777">
      <w:r>
        <w:continuationSeparator/>
      </w:r>
    </w:p>
    <w:p w:rsidR="009F47E3" w:rsidP="008633AC" w:rsidRDefault="009F47E3" w14:paraId="300D10AC" w14:textId="77777777"/>
    <w:p w:rsidR="009F47E3" w:rsidP="008633AC" w:rsidRDefault="009F47E3" w14:paraId="00457247" w14:textId="77777777"/>
    <w:p w:rsidR="009F47E3" w:rsidP="008633AC" w:rsidRDefault="009F47E3" w14:paraId="033DAE77" w14:textId="77777777"/>
    <w:p w:rsidR="009F47E3" w:rsidP="008633AC" w:rsidRDefault="009F47E3" w14:paraId="705AC633" w14:textId="77777777"/>
    <w:p w:rsidR="009F47E3" w:rsidP="008633AC" w:rsidRDefault="009F47E3" w14:paraId="657278DE" w14:textId="77777777"/>
    <w:p w:rsidR="009F47E3" w:rsidP="008633AC" w:rsidRDefault="009F47E3" w14:paraId="7393BB48" w14:textId="77777777"/>
    <w:p w:rsidR="009F47E3" w:rsidP="008633AC" w:rsidRDefault="009F47E3" w14:paraId="0584A2CF" w14:textId="77777777"/>
    <w:p w:rsidR="009F47E3" w:rsidP="008633AC" w:rsidRDefault="009F47E3" w14:paraId="4C66972C" w14:textId="77777777"/>
    <w:p w:rsidR="009F47E3" w:rsidP="008633AC" w:rsidRDefault="009F47E3" w14:paraId="16C240C3" w14:textId="77777777"/>
    <w:p w:rsidR="009F47E3" w:rsidRDefault="009F47E3" w14:paraId="353B4126" w14:textId="77777777"/>
    <w:p w:rsidR="009F47E3" w:rsidP="00746CC4" w:rsidRDefault="009F47E3" w14:paraId="3D3F0D25" w14:textId="77777777"/>
    <w:p w:rsidR="009F47E3" w:rsidP="00746CC4" w:rsidRDefault="009F47E3" w14:paraId="36E82314" w14:textId="77777777"/>
    <w:p w:rsidR="009F47E3" w:rsidP="00746CC4" w:rsidRDefault="009F47E3" w14:paraId="0296798E" w14:textId="77777777"/>
    <w:p w:rsidR="009F47E3" w:rsidP="00746CC4" w:rsidRDefault="009F47E3" w14:paraId="61C1F468" w14:textId="77777777"/>
    <w:p w:rsidR="009F47E3" w:rsidP="00746CC4" w:rsidRDefault="009F47E3" w14:paraId="68CA1FFC" w14:textId="77777777"/>
    <w:p w:rsidR="009F47E3" w:rsidRDefault="009F47E3" w14:paraId="2D39EE19" w14:textId="77777777"/>
    <w:p w:rsidR="009F47E3" w:rsidP="00C22041" w:rsidRDefault="009F47E3" w14:paraId="22700FF9" w14:textId="77777777"/>
    <w:p w:rsidR="009F47E3" w:rsidP="00C22041" w:rsidRDefault="009F47E3" w14:paraId="40218399" w14:textId="77777777"/>
    <w:p w:rsidR="009F47E3" w:rsidP="00C22041" w:rsidRDefault="009F47E3" w14:paraId="60C24AA3" w14:textId="77777777"/>
    <w:p w:rsidR="009F47E3" w:rsidP="00C22041" w:rsidRDefault="009F47E3" w14:paraId="18B6490D" w14:textId="77777777"/>
    <w:p w:rsidR="009F47E3" w:rsidP="003D58E6" w:rsidRDefault="009F47E3" w14:paraId="241D388A" w14:textId="77777777"/>
    <w:p w:rsidR="009F47E3" w:rsidP="009520E2" w:rsidRDefault="009F47E3" w14:paraId="100EBE2F" w14:textId="77777777"/>
    <w:p w:rsidR="009F47E3" w:rsidRDefault="009F47E3" w14:paraId="20A2BF75" w14:textId="77777777"/>
    <w:p w:rsidR="009F47E3" w:rsidP="00C03574" w:rsidRDefault="009F47E3" w14:paraId="1E97AFB1" w14:textId="77777777"/>
    <w:p w:rsidR="009F47E3" w:rsidP="00C03574" w:rsidRDefault="009F47E3" w14:paraId="3C3BD804" w14:textId="77777777"/>
    <w:p w:rsidR="009F47E3" w:rsidP="0014288B" w:rsidRDefault="009F47E3" w14:paraId="5EDAEC90" w14:textId="77777777"/>
    <w:p w:rsidR="009F47E3" w:rsidP="00A907CE" w:rsidRDefault="009F47E3" w14:paraId="0FB24BB9" w14:textId="77777777"/>
    <w:p w:rsidR="009F47E3" w:rsidP="009311E3" w:rsidRDefault="009F47E3" w14:paraId="460FB1E7" w14:textId="77777777"/>
    <w:p w:rsidR="009F47E3" w:rsidP="003E37DF" w:rsidRDefault="009F47E3" w14:paraId="6328BF83" w14:textId="77777777"/>
    <w:p w:rsidR="009F47E3" w:rsidP="008D6333" w:rsidRDefault="009F47E3" w14:paraId="2D47E134" w14:textId="77777777"/>
    <w:p w:rsidR="009F47E3" w:rsidP="00D501E0" w:rsidRDefault="009F47E3" w14:paraId="39974ED9" w14:textId="77777777"/>
    <w:p w:rsidR="009F47E3" w:rsidP="00D501E0" w:rsidRDefault="009F47E3" w14:paraId="7CB8B531" w14:textId="77777777"/>
    <w:p w:rsidR="009F47E3" w:rsidP="00CC7E75" w:rsidRDefault="009F47E3" w14:paraId="550C1B40" w14:textId="77777777"/>
    <w:p w:rsidR="009F47E3" w:rsidP="00CC7E75" w:rsidRDefault="009F47E3" w14:paraId="4C7E493B" w14:textId="77777777"/>
    <w:p w:rsidR="009F47E3" w:rsidP="00CC7E75" w:rsidRDefault="009F47E3" w14:paraId="23CC3440" w14:textId="77777777"/>
    <w:p w:rsidR="009F47E3" w:rsidP="00CC7E75" w:rsidRDefault="009F47E3" w14:paraId="6BFD5097" w14:textId="77777777"/>
    <w:p w:rsidR="009F47E3" w:rsidP="00CC7E75" w:rsidRDefault="009F47E3" w14:paraId="7009ACC9" w14:textId="77777777"/>
    <w:p w:rsidR="009F47E3" w:rsidP="00916E81" w:rsidRDefault="009F47E3" w14:paraId="3E3685A5" w14:textId="77777777"/>
    <w:p w:rsidR="009F47E3" w:rsidP="00916E81" w:rsidRDefault="009F47E3" w14:paraId="4CB1D0B3" w14:textId="77777777"/>
    <w:p w:rsidR="009F47E3" w:rsidP="00132E44" w:rsidRDefault="009F47E3" w14:paraId="5CA040FC" w14:textId="77777777"/>
  </w:endnote>
  <w:endnote w:type="continuationNotice" w:id="1">
    <w:p w:rsidR="009F47E3" w:rsidRDefault="009F47E3" w14:paraId="4D56FD2A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Microsoft YaHei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72DC" w:rsidP="008633AC" w:rsidRDefault="002672DC" w14:paraId="2EB6913A" w14:textId="77777777">
    <w:pPr>
      <w:pStyle w:val="Footer"/>
    </w:pPr>
  </w:p>
  <w:p w:rsidR="002672DC" w:rsidP="008633AC" w:rsidRDefault="002672DC" w14:paraId="2CEE2088" w14:textId="77777777"/>
  <w:p w:rsidR="002672DC" w:rsidP="008633AC" w:rsidRDefault="002672DC" w14:paraId="4662DFAA" w14:textId="77777777"/>
  <w:p w:rsidR="002672DC" w:rsidP="008633AC" w:rsidRDefault="002672DC" w14:paraId="5A2B69ED" w14:textId="77777777"/>
  <w:p w:rsidR="002672DC" w:rsidP="008633AC" w:rsidRDefault="002672DC" w14:paraId="4E8B9BE3" w14:textId="77777777"/>
  <w:p w:rsidR="002672DC" w:rsidP="008633AC" w:rsidRDefault="002672DC" w14:paraId="5CE837CB" w14:textId="77777777"/>
  <w:p w:rsidR="002672DC" w:rsidP="008633AC" w:rsidRDefault="002672DC" w14:paraId="53B148E7" w14:textId="77777777"/>
  <w:p w:rsidR="002672DC" w:rsidP="008633AC" w:rsidRDefault="002672DC" w14:paraId="53469DCF" w14:textId="77777777"/>
  <w:p w:rsidR="002672DC" w:rsidP="008633AC" w:rsidRDefault="002672DC" w14:paraId="5720EA83" w14:textId="77777777"/>
  <w:p w:rsidR="002672DC" w:rsidP="008633AC" w:rsidRDefault="002672DC" w14:paraId="24D1750A" w14:textId="77777777"/>
  <w:p w:rsidR="002672DC" w:rsidP="008633AC" w:rsidRDefault="002672DC" w14:paraId="1283C51F" w14:textId="77777777"/>
  <w:p w:rsidR="002672DC" w:rsidP="008633AC" w:rsidRDefault="002672DC" w14:paraId="642DEA7C" w14:textId="77777777"/>
  <w:p w:rsidR="002672DC" w:rsidRDefault="002672DC" w14:paraId="5089880A" w14:textId="77777777"/>
  <w:p w:rsidR="002672DC" w:rsidP="00746CC4" w:rsidRDefault="002672DC" w14:paraId="4734BE2D" w14:textId="77777777"/>
  <w:p w:rsidR="002672DC" w:rsidP="00746CC4" w:rsidRDefault="002672DC" w14:paraId="4D709652" w14:textId="77777777"/>
  <w:p w:rsidR="002672DC" w:rsidP="00746CC4" w:rsidRDefault="002672DC" w14:paraId="734396B0" w14:textId="77777777"/>
  <w:p w:rsidR="002672DC" w:rsidP="00746CC4" w:rsidRDefault="002672DC" w14:paraId="02F8C20C" w14:textId="77777777"/>
  <w:p w:rsidR="002672DC" w:rsidP="00746CC4" w:rsidRDefault="002672DC" w14:paraId="1C38ED40" w14:textId="77777777"/>
  <w:p w:rsidR="002672DC" w:rsidRDefault="002672DC" w14:paraId="4EF26E24" w14:textId="77777777"/>
  <w:p w:rsidR="002672DC" w:rsidP="00C22041" w:rsidRDefault="002672DC" w14:paraId="45784D45" w14:textId="77777777"/>
  <w:p w:rsidR="002672DC" w:rsidP="00C22041" w:rsidRDefault="002672DC" w14:paraId="33392303" w14:textId="77777777"/>
  <w:p w:rsidR="002672DC" w:rsidP="00C22041" w:rsidRDefault="002672DC" w14:paraId="320106DA" w14:textId="77777777"/>
  <w:p w:rsidR="002672DC" w:rsidP="00C22041" w:rsidRDefault="002672DC" w14:paraId="6C70AE16" w14:textId="77777777"/>
  <w:p w:rsidR="002672DC" w:rsidP="003D58E6" w:rsidRDefault="002672DC" w14:paraId="39D37A7A" w14:textId="77777777"/>
  <w:p w:rsidR="002672DC" w:rsidP="009520E2" w:rsidRDefault="002672DC" w14:paraId="010E7729" w14:textId="77777777"/>
  <w:p w:rsidR="002672DC" w:rsidRDefault="002672DC" w14:paraId="22FE1565" w14:textId="77777777"/>
  <w:p w:rsidR="002672DC" w:rsidP="00C03574" w:rsidRDefault="002672DC" w14:paraId="088791B2" w14:textId="77777777"/>
  <w:p w:rsidR="002672DC" w:rsidP="00C03574" w:rsidRDefault="002672DC" w14:paraId="53ED1C03" w14:textId="77777777"/>
  <w:p w:rsidR="002672DC" w:rsidP="0014288B" w:rsidRDefault="002672DC" w14:paraId="4A588614" w14:textId="77777777"/>
  <w:p w:rsidR="002672DC" w:rsidP="00A907CE" w:rsidRDefault="002672DC" w14:paraId="411C8D79" w14:textId="77777777"/>
  <w:p w:rsidR="002672DC" w:rsidP="009311E3" w:rsidRDefault="002672DC" w14:paraId="7F6C3D7C" w14:textId="77777777"/>
  <w:p w:rsidR="002672DC" w:rsidP="003E37DF" w:rsidRDefault="002672DC" w14:paraId="767FB8C7" w14:textId="77777777"/>
  <w:p w:rsidR="002672DC" w:rsidP="008D6333" w:rsidRDefault="002672DC" w14:paraId="1CE09884" w14:textId="77777777"/>
  <w:p w:rsidR="002672DC" w:rsidP="00D501E0" w:rsidRDefault="002672DC" w14:paraId="6F47BAEB" w14:textId="77777777"/>
  <w:p w:rsidR="002672DC" w:rsidP="00D501E0" w:rsidRDefault="002672DC" w14:paraId="2DDAC7B4" w14:textId="77777777"/>
  <w:p w:rsidR="002672DC" w:rsidP="00CC7E75" w:rsidRDefault="002672DC" w14:paraId="3D2C0175" w14:textId="77777777"/>
  <w:p w:rsidR="002672DC" w:rsidP="00CC7E75" w:rsidRDefault="002672DC" w14:paraId="5C40C0C4" w14:textId="77777777"/>
  <w:p w:rsidR="002672DC" w:rsidP="00CC7E75" w:rsidRDefault="002672DC" w14:paraId="3B30022F" w14:textId="77777777"/>
  <w:p w:rsidR="002672DC" w:rsidP="00CC7E75" w:rsidRDefault="002672DC" w14:paraId="3BD09CE4" w14:textId="77777777"/>
  <w:p w:rsidR="002672DC" w:rsidP="00CC7E75" w:rsidRDefault="002672DC" w14:paraId="4D1FAC2C" w14:textId="77777777"/>
  <w:p w:rsidR="002672DC" w:rsidP="00916E81" w:rsidRDefault="002672DC" w14:paraId="531CE98D" w14:textId="77777777"/>
  <w:p w:rsidR="002672DC" w:rsidP="00916E81" w:rsidRDefault="002672DC" w14:paraId="1738B0B3" w14:textId="77777777"/>
  <w:p w:rsidR="002672DC" w:rsidP="00132E44" w:rsidRDefault="002672DC" w14:paraId="74DF7AC5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sdt>
    <w:sdtPr>
      <w:rPr>
        <w:rFonts w:cs="Arial"/>
        <w:sz w:val="18"/>
        <w:szCs w:val="18"/>
      </w:rPr>
      <w:id w:val="851848"/>
      <w:docPartObj>
        <w:docPartGallery w:val="Page Numbers (Bottom of Page)"/>
        <w:docPartUnique/>
      </w:docPartObj>
    </w:sdtPr>
    <w:sdtContent>
      <w:p w:rsidRPr="00CC7E75" w:rsidR="002672DC" w:rsidP="00997FC0" w:rsidRDefault="002672DC" w14:paraId="10B26901" w14:textId="77777777">
        <w:pPr>
          <w:pStyle w:val="Footer"/>
          <w:tabs>
            <w:tab w:val="clear" w:pos="4320"/>
            <w:tab w:val="center" w:pos="4410"/>
          </w:tabs>
          <w:rPr>
            <w:rFonts w:cs="Arial"/>
            <w:sz w:val="18"/>
            <w:szCs w:val="18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A029C4E" wp14:editId="71330B0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41275</wp:posOffset>
                  </wp:positionV>
                  <wp:extent cx="5733415" cy="0"/>
                  <wp:effectExtent l="9525" t="7620" r="10160" b="11430"/>
                  <wp:wrapNone/>
                  <wp:docPr id="6" name="AutoSha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73341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 w14:anchorId="41D043A9">
                <v:shapetype id="_x0000_t32" coordsize="21600,21600" o:oned="t" filled="f" o:spt="32" path="m,l21600,21600e" w14:anchorId="44829007">
                  <v:path fillok="f" arrowok="t" o:connecttype="none"/>
                  <o:lock v:ext="edit" shapetype="t"/>
                </v:shapetype>
                <v:shape id="AutoShape 6" style="position:absolute;margin-left:0;margin-top:3.25pt;width:451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L2LHgIAADs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"/>
              </w:pict>
            </mc:Fallback>
          </mc:AlternateContent>
        </w:r>
        <w:r w:rsidRPr="00997FC0">
          <w:rPr>
            <w:rFonts w:cs="Arial"/>
            <w:sz w:val="18"/>
            <w:szCs w:val="18"/>
          </w:rPr>
          <w:t>154e-BM/DE/HDCV/FSOFT</w:t>
        </w:r>
        <w:r>
          <w:rPr>
            <w:rFonts w:cs="Arial"/>
            <w:sz w:val="18"/>
            <w:szCs w:val="18"/>
          </w:rPr>
          <w:t xml:space="preserve">                            </w:t>
        </w:r>
        <w:r>
          <w:rPr>
            <w:rFonts w:cs="Arial"/>
            <w:sz w:val="18"/>
            <w:szCs w:val="18"/>
          </w:rPr>
          <w:tab/>
        </w:r>
        <w:r>
          <w:rPr>
            <w:rFonts w:cs="Arial"/>
            <w:sz w:val="18"/>
            <w:szCs w:val="18"/>
          </w:rPr>
          <w:tab/>
        </w:r>
        <w:r>
          <w:rPr>
            <w:rFonts w:cs="Arial"/>
            <w:sz w:val="18"/>
            <w:szCs w:val="18"/>
          </w:rPr>
          <w:t xml:space="preserve">Internal use                                                                    </w:t>
        </w:r>
        <w:r w:rsidRPr="001D10BE">
          <w:rPr>
            <w:rFonts w:cs="Arial"/>
            <w:sz w:val="18"/>
            <w:szCs w:val="18"/>
          </w:rPr>
          <w:t xml:space="preserve"> </w:t>
        </w:r>
        <w:r w:rsidRPr="001D10BE">
          <w:rPr>
            <w:rFonts w:cs="Arial"/>
            <w:sz w:val="18"/>
            <w:szCs w:val="18"/>
          </w:rPr>
          <w:fldChar w:fldCharType="begin"/>
        </w:r>
        <w:r w:rsidRPr="001D10BE">
          <w:rPr>
            <w:rFonts w:cs="Arial"/>
            <w:sz w:val="18"/>
            <w:szCs w:val="18"/>
          </w:rPr>
          <w:instrText xml:space="preserve"> PAGE </w:instrText>
        </w:r>
        <w:r w:rsidRPr="001D10BE">
          <w:rPr>
            <w:rFonts w:cs="Arial"/>
            <w:sz w:val="18"/>
            <w:szCs w:val="18"/>
          </w:rPr>
          <w:fldChar w:fldCharType="separate"/>
        </w:r>
        <w:r w:rsidR="008C6229">
          <w:rPr>
            <w:rFonts w:cs="Arial"/>
            <w:noProof/>
            <w:sz w:val="18"/>
            <w:szCs w:val="18"/>
          </w:rPr>
          <w:t>12</w:t>
        </w:r>
        <w:r w:rsidRPr="001D10BE">
          <w:rPr>
            <w:rFonts w:cs="Arial"/>
            <w:sz w:val="18"/>
            <w:szCs w:val="18"/>
          </w:rPr>
          <w:fldChar w:fldCharType="end"/>
        </w:r>
        <w:r w:rsidRPr="001D10BE">
          <w:rPr>
            <w:rFonts w:cs="Arial"/>
            <w:sz w:val="18"/>
            <w:szCs w:val="18"/>
          </w:rPr>
          <w:t>/</w:t>
        </w:r>
        <w:r w:rsidRPr="001D10BE">
          <w:rPr>
            <w:rFonts w:cs="Arial"/>
            <w:sz w:val="18"/>
            <w:szCs w:val="18"/>
          </w:rPr>
          <w:fldChar w:fldCharType="begin"/>
        </w:r>
        <w:r w:rsidRPr="001D10BE">
          <w:rPr>
            <w:rFonts w:cs="Arial"/>
            <w:sz w:val="18"/>
            <w:szCs w:val="18"/>
          </w:rPr>
          <w:instrText xml:space="preserve"> NUMPAGES  </w:instrText>
        </w:r>
        <w:r w:rsidRPr="001D10BE">
          <w:rPr>
            <w:rFonts w:cs="Arial"/>
            <w:sz w:val="18"/>
            <w:szCs w:val="18"/>
          </w:rPr>
          <w:fldChar w:fldCharType="separate"/>
        </w:r>
        <w:r w:rsidR="008C6229">
          <w:rPr>
            <w:rFonts w:cs="Arial"/>
            <w:noProof/>
            <w:sz w:val="18"/>
            <w:szCs w:val="18"/>
          </w:rPr>
          <w:t>17</w:t>
        </w:r>
        <w:r w:rsidRPr="001D10BE">
          <w:rPr>
            <w:rFonts w:cs="Arial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47E3" w:rsidP="008633AC" w:rsidRDefault="009F47E3" w14:paraId="08E21148" w14:textId="77777777">
      <w:r>
        <w:separator/>
      </w:r>
    </w:p>
    <w:p w:rsidR="009F47E3" w:rsidP="008633AC" w:rsidRDefault="009F47E3" w14:paraId="63BDBBDD" w14:textId="77777777"/>
    <w:p w:rsidR="009F47E3" w:rsidP="008633AC" w:rsidRDefault="009F47E3" w14:paraId="00DCFCC8" w14:textId="77777777"/>
    <w:p w:rsidR="009F47E3" w:rsidP="008633AC" w:rsidRDefault="009F47E3" w14:paraId="38DA42EC" w14:textId="77777777"/>
    <w:p w:rsidR="009F47E3" w:rsidP="008633AC" w:rsidRDefault="009F47E3" w14:paraId="28462F67" w14:textId="77777777"/>
    <w:p w:rsidR="009F47E3" w:rsidP="008633AC" w:rsidRDefault="009F47E3" w14:paraId="2795554A" w14:textId="77777777"/>
    <w:p w:rsidR="009F47E3" w:rsidP="008633AC" w:rsidRDefault="009F47E3" w14:paraId="26F5CDAD" w14:textId="77777777"/>
    <w:p w:rsidR="009F47E3" w:rsidP="008633AC" w:rsidRDefault="009F47E3" w14:paraId="3EE03EDD" w14:textId="77777777"/>
    <w:p w:rsidR="009F47E3" w:rsidP="008633AC" w:rsidRDefault="009F47E3" w14:paraId="3BD87608" w14:textId="77777777"/>
    <w:p w:rsidR="009F47E3" w:rsidP="008633AC" w:rsidRDefault="009F47E3" w14:paraId="7A34F143" w14:textId="77777777"/>
    <w:p w:rsidR="009F47E3" w:rsidRDefault="009F47E3" w14:paraId="5C1887CE" w14:textId="77777777"/>
    <w:p w:rsidR="009F47E3" w:rsidP="00746CC4" w:rsidRDefault="009F47E3" w14:paraId="341EDC67" w14:textId="77777777"/>
    <w:p w:rsidR="009F47E3" w:rsidP="00746CC4" w:rsidRDefault="009F47E3" w14:paraId="1EFA2AD8" w14:textId="77777777"/>
    <w:p w:rsidR="009F47E3" w:rsidP="00746CC4" w:rsidRDefault="009F47E3" w14:paraId="7E4A689F" w14:textId="77777777"/>
    <w:p w:rsidR="009F47E3" w:rsidP="00746CC4" w:rsidRDefault="009F47E3" w14:paraId="079C98E5" w14:textId="77777777"/>
    <w:p w:rsidR="009F47E3" w:rsidP="00746CC4" w:rsidRDefault="009F47E3" w14:paraId="1DA249DB" w14:textId="77777777"/>
    <w:p w:rsidR="009F47E3" w:rsidRDefault="009F47E3" w14:paraId="75F82707" w14:textId="77777777"/>
    <w:p w:rsidR="009F47E3" w:rsidP="00C22041" w:rsidRDefault="009F47E3" w14:paraId="4BFE3AE4" w14:textId="77777777"/>
    <w:p w:rsidR="009F47E3" w:rsidP="00C22041" w:rsidRDefault="009F47E3" w14:paraId="732626B3" w14:textId="77777777"/>
    <w:p w:rsidR="009F47E3" w:rsidP="00C22041" w:rsidRDefault="009F47E3" w14:paraId="19A7941F" w14:textId="77777777"/>
    <w:p w:rsidR="009F47E3" w:rsidP="00C22041" w:rsidRDefault="009F47E3" w14:paraId="4CEA1CBD" w14:textId="77777777"/>
    <w:p w:rsidR="009F47E3" w:rsidP="003D58E6" w:rsidRDefault="009F47E3" w14:paraId="4C5D5055" w14:textId="77777777"/>
    <w:p w:rsidR="009F47E3" w:rsidP="009520E2" w:rsidRDefault="009F47E3" w14:paraId="32DFA645" w14:textId="77777777"/>
    <w:p w:rsidR="009F47E3" w:rsidRDefault="009F47E3" w14:paraId="48FA734B" w14:textId="77777777"/>
    <w:p w:rsidR="009F47E3" w:rsidP="00C03574" w:rsidRDefault="009F47E3" w14:paraId="4B25D000" w14:textId="77777777"/>
    <w:p w:rsidR="009F47E3" w:rsidP="00C03574" w:rsidRDefault="009F47E3" w14:paraId="04A95BFB" w14:textId="77777777"/>
    <w:p w:rsidR="009F47E3" w:rsidP="0014288B" w:rsidRDefault="009F47E3" w14:paraId="703A66B3" w14:textId="77777777"/>
    <w:p w:rsidR="009F47E3" w:rsidP="00A907CE" w:rsidRDefault="009F47E3" w14:paraId="0B82DBEA" w14:textId="77777777"/>
    <w:p w:rsidR="009F47E3" w:rsidP="009311E3" w:rsidRDefault="009F47E3" w14:paraId="363B4F4A" w14:textId="77777777"/>
    <w:p w:rsidR="009F47E3" w:rsidP="003E37DF" w:rsidRDefault="009F47E3" w14:paraId="1C5D94F7" w14:textId="77777777"/>
    <w:p w:rsidR="009F47E3" w:rsidP="008D6333" w:rsidRDefault="009F47E3" w14:paraId="4D287B5B" w14:textId="77777777"/>
    <w:p w:rsidR="009F47E3" w:rsidP="00D501E0" w:rsidRDefault="009F47E3" w14:paraId="251131AB" w14:textId="77777777"/>
    <w:p w:rsidR="009F47E3" w:rsidP="00D501E0" w:rsidRDefault="009F47E3" w14:paraId="1FAB3E45" w14:textId="77777777"/>
    <w:p w:rsidR="009F47E3" w:rsidP="00CC7E75" w:rsidRDefault="009F47E3" w14:paraId="0780AC0B" w14:textId="77777777"/>
    <w:p w:rsidR="009F47E3" w:rsidP="00CC7E75" w:rsidRDefault="009F47E3" w14:paraId="6E54E6B4" w14:textId="77777777"/>
    <w:p w:rsidR="009F47E3" w:rsidP="00CC7E75" w:rsidRDefault="009F47E3" w14:paraId="4A2376E2" w14:textId="77777777"/>
    <w:p w:rsidR="009F47E3" w:rsidP="00CC7E75" w:rsidRDefault="009F47E3" w14:paraId="4D94A0BB" w14:textId="77777777"/>
    <w:p w:rsidR="009F47E3" w:rsidP="00CC7E75" w:rsidRDefault="009F47E3" w14:paraId="59E6FD99" w14:textId="77777777"/>
    <w:p w:rsidR="009F47E3" w:rsidP="00916E81" w:rsidRDefault="009F47E3" w14:paraId="0D9BC45B" w14:textId="77777777"/>
    <w:p w:rsidR="009F47E3" w:rsidP="00916E81" w:rsidRDefault="009F47E3" w14:paraId="2BC88E82" w14:textId="77777777"/>
    <w:p w:rsidR="009F47E3" w:rsidP="00132E44" w:rsidRDefault="009F47E3" w14:paraId="480FD496" w14:textId="77777777"/>
  </w:footnote>
  <w:footnote w:type="continuationSeparator" w:id="0">
    <w:p w:rsidR="009F47E3" w:rsidP="008633AC" w:rsidRDefault="009F47E3" w14:paraId="270A9306" w14:textId="77777777">
      <w:r>
        <w:continuationSeparator/>
      </w:r>
    </w:p>
    <w:p w:rsidR="009F47E3" w:rsidP="008633AC" w:rsidRDefault="009F47E3" w14:paraId="5BB71E1A" w14:textId="77777777"/>
    <w:p w:rsidR="009F47E3" w:rsidP="008633AC" w:rsidRDefault="009F47E3" w14:paraId="1B0AABE1" w14:textId="77777777"/>
    <w:p w:rsidR="009F47E3" w:rsidP="008633AC" w:rsidRDefault="009F47E3" w14:paraId="0370A7D1" w14:textId="77777777"/>
    <w:p w:rsidR="009F47E3" w:rsidP="008633AC" w:rsidRDefault="009F47E3" w14:paraId="13E29E92" w14:textId="77777777"/>
    <w:p w:rsidR="009F47E3" w:rsidP="008633AC" w:rsidRDefault="009F47E3" w14:paraId="77EA0FDE" w14:textId="77777777"/>
    <w:p w:rsidR="009F47E3" w:rsidP="008633AC" w:rsidRDefault="009F47E3" w14:paraId="696FA6C4" w14:textId="77777777"/>
    <w:p w:rsidR="009F47E3" w:rsidP="008633AC" w:rsidRDefault="009F47E3" w14:paraId="7B5D956D" w14:textId="77777777"/>
    <w:p w:rsidR="009F47E3" w:rsidP="008633AC" w:rsidRDefault="009F47E3" w14:paraId="503A69D6" w14:textId="77777777"/>
    <w:p w:rsidR="009F47E3" w:rsidP="008633AC" w:rsidRDefault="009F47E3" w14:paraId="6BFB1EAA" w14:textId="77777777"/>
    <w:p w:rsidR="009F47E3" w:rsidRDefault="009F47E3" w14:paraId="1BD45D7D" w14:textId="77777777"/>
    <w:p w:rsidR="009F47E3" w:rsidP="00746CC4" w:rsidRDefault="009F47E3" w14:paraId="3D135675" w14:textId="77777777"/>
    <w:p w:rsidR="009F47E3" w:rsidP="00746CC4" w:rsidRDefault="009F47E3" w14:paraId="29E89C60" w14:textId="77777777"/>
    <w:p w:rsidR="009F47E3" w:rsidP="00746CC4" w:rsidRDefault="009F47E3" w14:paraId="5BC3C87E" w14:textId="77777777"/>
    <w:p w:rsidR="009F47E3" w:rsidP="00746CC4" w:rsidRDefault="009F47E3" w14:paraId="00EF7DC4" w14:textId="77777777"/>
    <w:p w:rsidR="009F47E3" w:rsidP="00746CC4" w:rsidRDefault="009F47E3" w14:paraId="7EB88292" w14:textId="77777777"/>
    <w:p w:rsidR="009F47E3" w:rsidRDefault="009F47E3" w14:paraId="077607FD" w14:textId="77777777"/>
    <w:p w:rsidR="009F47E3" w:rsidP="00C22041" w:rsidRDefault="009F47E3" w14:paraId="561D37F8" w14:textId="77777777"/>
    <w:p w:rsidR="009F47E3" w:rsidP="00C22041" w:rsidRDefault="009F47E3" w14:paraId="39F914BD" w14:textId="77777777"/>
    <w:p w:rsidR="009F47E3" w:rsidP="00C22041" w:rsidRDefault="009F47E3" w14:paraId="239D62DD" w14:textId="77777777"/>
    <w:p w:rsidR="009F47E3" w:rsidP="00C22041" w:rsidRDefault="009F47E3" w14:paraId="67E687B5" w14:textId="77777777"/>
    <w:p w:rsidR="009F47E3" w:rsidP="003D58E6" w:rsidRDefault="009F47E3" w14:paraId="11F11947" w14:textId="77777777"/>
    <w:p w:rsidR="009F47E3" w:rsidP="009520E2" w:rsidRDefault="009F47E3" w14:paraId="69636932" w14:textId="77777777"/>
    <w:p w:rsidR="009F47E3" w:rsidRDefault="009F47E3" w14:paraId="25C78A0B" w14:textId="77777777"/>
    <w:p w:rsidR="009F47E3" w:rsidP="00C03574" w:rsidRDefault="009F47E3" w14:paraId="73078A88" w14:textId="77777777"/>
    <w:p w:rsidR="009F47E3" w:rsidP="00C03574" w:rsidRDefault="009F47E3" w14:paraId="035A68A3" w14:textId="77777777"/>
    <w:p w:rsidR="009F47E3" w:rsidP="0014288B" w:rsidRDefault="009F47E3" w14:paraId="3E6CF7FA" w14:textId="77777777"/>
    <w:p w:rsidR="009F47E3" w:rsidP="00A907CE" w:rsidRDefault="009F47E3" w14:paraId="75720596" w14:textId="77777777"/>
    <w:p w:rsidR="009F47E3" w:rsidP="009311E3" w:rsidRDefault="009F47E3" w14:paraId="324D4E8B" w14:textId="77777777"/>
    <w:p w:rsidR="009F47E3" w:rsidP="003E37DF" w:rsidRDefault="009F47E3" w14:paraId="5ACAF87F" w14:textId="77777777"/>
    <w:p w:rsidR="009F47E3" w:rsidP="008D6333" w:rsidRDefault="009F47E3" w14:paraId="37ABFD59" w14:textId="77777777"/>
    <w:p w:rsidR="009F47E3" w:rsidP="00D501E0" w:rsidRDefault="009F47E3" w14:paraId="5C2317AC" w14:textId="77777777"/>
    <w:p w:rsidR="009F47E3" w:rsidP="00D501E0" w:rsidRDefault="009F47E3" w14:paraId="4950013E" w14:textId="77777777"/>
    <w:p w:rsidR="009F47E3" w:rsidP="00CC7E75" w:rsidRDefault="009F47E3" w14:paraId="1D4C869C" w14:textId="77777777"/>
    <w:p w:rsidR="009F47E3" w:rsidP="00CC7E75" w:rsidRDefault="009F47E3" w14:paraId="1BD4D568" w14:textId="77777777"/>
    <w:p w:rsidR="009F47E3" w:rsidP="00CC7E75" w:rsidRDefault="009F47E3" w14:paraId="4F0BBC3D" w14:textId="77777777"/>
    <w:p w:rsidR="009F47E3" w:rsidP="00CC7E75" w:rsidRDefault="009F47E3" w14:paraId="1041589D" w14:textId="77777777"/>
    <w:p w:rsidR="009F47E3" w:rsidP="00CC7E75" w:rsidRDefault="009F47E3" w14:paraId="35F13A74" w14:textId="77777777"/>
    <w:p w:rsidR="009F47E3" w:rsidP="00916E81" w:rsidRDefault="009F47E3" w14:paraId="025C4F8F" w14:textId="77777777"/>
    <w:p w:rsidR="009F47E3" w:rsidP="00916E81" w:rsidRDefault="009F47E3" w14:paraId="2A64C524" w14:textId="77777777"/>
    <w:p w:rsidR="009F47E3" w:rsidP="00132E44" w:rsidRDefault="009F47E3" w14:paraId="76EBC5A7" w14:textId="77777777"/>
  </w:footnote>
  <w:footnote w:type="continuationNotice" w:id="1">
    <w:p w:rsidR="009F47E3" w:rsidRDefault="009F47E3" w14:paraId="049418AA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72DC" w:rsidP="008633AC" w:rsidRDefault="002672DC" w14:paraId="42D9ADBB" w14:textId="77777777"/>
  <w:p w:rsidR="002672DC" w:rsidP="008633AC" w:rsidRDefault="002672DC" w14:paraId="33EAC85C" w14:textId="77777777"/>
  <w:p w:rsidR="002672DC" w:rsidP="008633AC" w:rsidRDefault="002672DC" w14:paraId="51153AB3" w14:textId="77777777"/>
  <w:p w:rsidR="002672DC" w:rsidP="008633AC" w:rsidRDefault="002672DC" w14:paraId="3679D798" w14:textId="77777777"/>
  <w:p w:rsidR="002672DC" w:rsidP="008633AC" w:rsidRDefault="002672DC" w14:paraId="7B50B1A4" w14:textId="77777777"/>
  <w:p w:rsidR="002672DC" w:rsidP="008633AC" w:rsidRDefault="002672DC" w14:paraId="61BBCF18" w14:textId="77777777"/>
  <w:p w:rsidR="002672DC" w:rsidP="008633AC" w:rsidRDefault="002672DC" w14:paraId="7D04C8EC" w14:textId="77777777"/>
  <w:p w:rsidR="002672DC" w:rsidP="008633AC" w:rsidRDefault="002672DC" w14:paraId="3B9CF394" w14:textId="77777777"/>
  <w:p w:rsidR="002672DC" w:rsidP="008633AC" w:rsidRDefault="002672DC" w14:paraId="0F3959B3" w14:textId="77777777"/>
  <w:p w:rsidR="002672DC" w:rsidP="008633AC" w:rsidRDefault="002672DC" w14:paraId="2632CED8" w14:textId="77777777"/>
  <w:p w:rsidR="002672DC" w:rsidP="008633AC" w:rsidRDefault="002672DC" w14:paraId="0635EB65" w14:textId="77777777"/>
  <w:p w:rsidR="002672DC" w:rsidP="008633AC" w:rsidRDefault="002672DC" w14:paraId="5D943AA3" w14:textId="77777777"/>
  <w:p w:rsidR="002672DC" w:rsidRDefault="002672DC" w14:paraId="1A9A5ADB" w14:textId="77777777"/>
  <w:p w:rsidR="002672DC" w:rsidP="00746CC4" w:rsidRDefault="002672DC" w14:paraId="2E9C3CA8" w14:textId="77777777"/>
  <w:p w:rsidR="002672DC" w:rsidP="00746CC4" w:rsidRDefault="002672DC" w14:paraId="3ACFBC3E" w14:textId="77777777"/>
  <w:p w:rsidR="002672DC" w:rsidP="00746CC4" w:rsidRDefault="002672DC" w14:paraId="4E756DBD" w14:textId="77777777"/>
  <w:p w:rsidR="002672DC" w:rsidP="00746CC4" w:rsidRDefault="002672DC" w14:paraId="09FFD5FD" w14:textId="77777777"/>
  <w:p w:rsidR="002672DC" w:rsidP="00746CC4" w:rsidRDefault="002672DC" w14:paraId="36C0F4B9" w14:textId="77777777"/>
  <w:p w:rsidR="002672DC" w:rsidRDefault="002672DC" w14:paraId="23791E52" w14:textId="77777777"/>
  <w:p w:rsidR="002672DC" w:rsidP="00C22041" w:rsidRDefault="002672DC" w14:paraId="788D03B5" w14:textId="77777777"/>
  <w:p w:rsidR="002672DC" w:rsidP="00C22041" w:rsidRDefault="002672DC" w14:paraId="54D42160" w14:textId="77777777"/>
  <w:p w:rsidR="002672DC" w:rsidP="00C22041" w:rsidRDefault="002672DC" w14:paraId="69114BFF" w14:textId="77777777"/>
  <w:p w:rsidR="002672DC" w:rsidP="00C22041" w:rsidRDefault="002672DC" w14:paraId="579D5398" w14:textId="77777777"/>
  <w:p w:rsidR="002672DC" w:rsidP="003D58E6" w:rsidRDefault="002672DC" w14:paraId="499CE5E1" w14:textId="77777777"/>
  <w:p w:rsidR="002672DC" w:rsidP="009520E2" w:rsidRDefault="002672DC" w14:paraId="232BC5A7" w14:textId="77777777"/>
  <w:p w:rsidR="002672DC" w:rsidRDefault="002672DC" w14:paraId="614A5422" w14:textId="77777777"/>
  <w:p w:rsidR="002672DC" w:rsidP="00C03574" w:rsidRDefault="002672DC" w14:paraId="7B8A8C97" w14:textId="77777777"/>
  <w:p w:rsidR="002672DC" w:rsidP="00C03574" w:rsidRDefault="002672DC" w14:paraId="0D4080CF" w14:textId="77777777"/>
  <w:p w:rsidR="002672DC" w:rsidP="0014288B" w:rsidRDefault="002672DC" w14:paraId="7E9A33BA" w14:textId="77777777"/>
  <w:p w:rsidR="002672DC" w:rsidP="00A907CE" w:rsidRDefault="002672DC" w14:paraId="7CBF5F0D" w14:textId="77777777"/>
  <w:p w:rsidR="002672DC" w:rsidP="009311E3" w:rsidRDefault="002672DC" w14:paraId="54AE78EC" w14:textId="77777777"/>
  <w:p w:rsidR="002672DC" w:rsidP="003E37DF" w:rsidRDefault="002672DC" w14:paraId="4461D1AC" w14:textId="77777777"/>
  <w:p w:rsidR="002672DC" w:rsidP="008D6333" w:rsidRDefault="002672DC" w14:paraId="77B58873" w14:textId="77777777"/>
  <w:p w:rsidR="002672DC" w:rsidP="00D501E0" w:rsidRDefault="002672DC" w14:paraId="0A40A33C" w14:textId="77777777"/>
  <w:p w:rsidR="002672DC" w:rsidP="00D501E0" w:rsidRDefault="002672DC" w14:paraId="6CC2E739" w14:textId="77777777"/>
  <w:p w:rsidR="002672DC" w:rsidP="00CC7E75" w:rsidRDefault="002672DC" w14:paraId="0C2D58EA" w14:textId="77777777"/>
  <w:p w:rsidR="002672DC" w:rsidP="00CC7E75" w:rsidRDefault="002672DC" w14:paraId="42B8CF5E" w14:textId="77777777"/>
  <w:p w:rsidR="002672DC" w:rsidP="00CC7E75" w:rsidRDefault="002672DC" w14:paraId="46F81221" w14:textId="77777777"/>
  <w:p w:rsidR="002672DC" w:rsidP="00CC7E75" w:rsidRDefault="002672DC" w14:paraId="35DC52AE" w14:textId="77777777"/>
  <w:p w:rsidR="002672DC" w:rsidP="00CC7E75" w:rsidRDefault="002672DC" w14:paraId="605CBD1E" w14:textId="77777777"/>
  <w:p w:rsidR="002672DC" w:rsidP="00916E81" w:rsidRDefault="002672DC" w14:paraId="60D014EB" w14:textId="77777777"/>
  <w:p w:rsidR="002672DC" w:rsidP="00916E81" w:rsidRDefault="002672DC" w14:paraId="29BF603A" w14:textId="77777777"/>
  <w:p w:rsidR="002672DC" w:rsidP="00132E44" w:rsidRDefault="002672DC" w14:paraId="2DDB5748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72DC" w:rsidP="00CC7E75" w:rsidRDefault="00844765" w14:paraId="49D02376" w14:textId="11851114">
    <w:pPr>
      <w:pStyle w:val="Header"/>
    </w:pPr>
    <w:r>
      <w:t>DAP1</w:t>
    </w:r>
    <w:r w:rsidRPr="00B675D6" w:rsidR="00B675D6">
      <w:t>_</w:t>
    </w:r>
    <w:r>
      <w:t>UAV</w:t>
    </w:r>
    <w:r w:rsidR="002672DC">
      <w:t>_</w:t>
    </w:r>
    <w:r w:rsidRPr="003406C0" w:rsidR="002672DC">
      <w:t>CM Plan</w:t>
    </w:r>
    <w:r w:rsidR="002672DC">
      <w:t xml:space="preserve">                                                                                                    </w:t>
    </w:r>
    <w:r w:rsidR="00542B0B">
      <w:t xml:space="preserve">                          </w:t>
    </w:r>
    <w:r>
      <w:t xml:space="preserve">             </w:t>
    </w:r>
    <w:r w:rsidR="00542B0B">
      <w:t>v</w:t>
    </w:r>
    <w:r>
      <w:t>0</w:t>
    </w:r>
    <w:r w:rsidR="00542B0B">
      <w:t>.</w:t>
    </w:r>
    <w:r>
      <w:t>1</w:t>
    </w:r>
  </w:p>
  <w:p w:rsidR="002672DC" w:rsidP="00132E44" w:rsidRDefault="002672DC" w14:paraId="50ED4507" w14:textId="77777777">
    <w:pPr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1890"/>
    <w:multiLevelType w:val="hybridMultilevel"/>
    <w:tmpl w:val="E05CA9BA"/>
    <w:lvl w:ilvl="0" w:tplc="C9962F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C8558">
      <w:numFmt w:val="bullet"/>
      <w:lvlText w:val="•"/>
      <w:lvlJc w:val="left"/>
      <w:pPr>
        <w:ind w:left="1440" w:hanging="360"/>
      </w:pPr>
      <w:rPr>
        <w:rFonts w:hint="default" w:ascii="Arial" w:hAnsi="Arial" w:eastAsia="Times New Roman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41325D"/>
    <w:multiLevelType w:val="multilevel"/>
    <w:tmpl w:val="25B88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57"/>
        </w:tabs>
        <w:ind w:left="657" w:hanging="567"/>
      </w:pPr>
    </w:lvl>
    <w:lvl w:ilvl="2">
      <w:start w:val="1"/>
      <w:numFmt w:val="decimal"/>
      <w:lvlText w:val="%1.%2.%3."/>
      <w:lvlJc w:val="left"/>
      <w:pPr>
        <w:tabs>
          <w:tab w:val="num" w:pos="2214"/>
        </w:tabs>
        <w:ind w:left="221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175D7C3B"/>
    <w:multiLevelType w:val="hybridMultilevel"/>
    <w:tmpl w:val="E188CBC0"/>
    <w:lvl w:ilvl="0" w:tplc="B46AC7A0">
      <w:start w:val="30"/>
      <w:numFmt w:val="bullet"/>
      <w:lvlText w:val="-"/>
      <w:lvlJc w:val="left"/>
      <w:pPr>
        <w:ind w:left="108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8116858"/>
    <w:multiLevelType w:val="hybridMultilevel"/>
    <w:tmpl w:val="D9203EC6"/>
    <w:name w:val="522222222222222"/>
    <w:lvl w:ilvl="0" w:tplc="EF088EA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MS Mincho" w:cs="Arial"/>
      </w:rPr>
    </w:lvl>
    <w:lvl w:ilvl="1" w:tplc="0AB878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DFAA8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D682C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7A1C02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9F32C6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518D9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D6A85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D85838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92014EC"/>
    <w:multiLevelType w:val="multilevel"/>
    <w:tmpl w:val="C6568878"/>
    <w:lvl w:ilvl="0">
      <w:start w:val="1"/>
      <w:numFmt w:val="decimal"/>
      <w:lvlText w:val="%1"/>
      <w:lvlJc w:val="left"/>
      <w:pPr>
        <w:ind w:left="360" w:hanging="360"/>
      </w:pPr>
      <w:rPr>
        <w:rFonts w:hint="default" w:cs="Arial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 w:cs="Arial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 w:cs="Arial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 w:cs="Arial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 w:cs="Arial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 w:cs="Arial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 w:cs="Arial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 w:cs="Arial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 w:cs="Arial"/>
      </w:rPr>
    </w:lvl>
  </w:abstractNum>
  <w:abstractNum w:abstractNumId="5" w15:restartNumberingAfterBreak="0">
    <w:nsid w:val="199770EA"/>
    <w:multiLevelType w:val="singleLevel"/>
    <w:tmpl w:val="A2B453D0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AD808C7"/>
    <w:multiLevelType w:val="multilevel"/>
    <w:tmpl w:val="A9B4EB9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B096CC1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8" w15:restartNumberingAfterBreak="0">
    <w:nsid w:val="1C2625CF"/>
    <w:multiLevelType w:val="hybridMultilevel"/>
    <w:tmpl w:val="8842E704"/>
    <w:lvl w:ilvl="0" w:tplc="66AE8E4C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9" w15:restartNumberingAfterBreak="0">
    <w:nsid w:val="1FE71820"/>
    <w:multiLevelType w:val="multilevel"/>
    <w:tmpl w:val="C6568878"/>
    <w:lvl w:ilvl="0">
      <w:start w:val="1"/>
      <w:numFmt w:val="decimal"/>
      <w:lvlText w:val="%1"/>
      <w:lvlJc w:val="left"/>
      <w:pPr>
        <w:ind w:left="360" w:hanging="360"/>
      </w:pPr>
      <w:rPr>
        <w:rFonts w:hint="default" w:cs="Arial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 w:cs="Arial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 w:cs="Arial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 w:cs="Arial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 w:cs="Arial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 w:cs="Arial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 w:cs="Arial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 w:cs="Arial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 w:cs="Arial"/>
      </w:rPr>
    </w:lvl>
  </w:abstractNum>
  <w:abstractNum w:abstractNumId="10" w15:restartNumberingAfterBreak="0">
    <w:nsid w:val="20ED6762"/>
    <w:multiLevelType w:val="hybridMultilevel"/>
    <w:tmpl w:val="4B86C214"/>
    <w:lvl w:ilvl="0" w:tplc="CB369320">
      <w:start w:val="30"/>
      <w:numFmt w:val="bullet"/>
      <w:pStyle w:val="infoblue"/>
      <w:lvlText w:val="-"/>
      <w:lvlJc w:val="left"/>
      <w:pPr>
        <w:tabs>
          <w:tab w:val="num" w:pos="810"/>
        </w:tabs>
        <w:ind w:left="810" w:hanging="360"/>
      </w:pPr>
      <w:rPr>
        <w:rFonts w:hint="default" w:ascii="Times New Roman" w:hAnsi="Times New Roman" w:eastAsia="Times New Roman" w:cs="Times New Roman"/>
      </w:rPr>
    </w:lvl>
    <w:lvl w:ilvl="1" w:tplc="43FC7630">
      <w:start w:val="1"/>
      <w:numFmt w:val="bullet"/>
      <w:pStyle w:val="ListBullet"/>
      <w:lvlText w:val=""/>
      <w:lvlJc w:val="left"/>
      <w:pPr>
        <w:tabs>
          <w:tab w:val="num" w:pos="821"/>
        </w:tabs>
        <w:ind w:left="1813" w:hanging="283"/>
      </w:pPr>
      <w:rPr>
        <w:rFonts w:hint="default" w:ascii="Symbol" w:hAnsi="Symbol"/>
      </w:rPr>
    </w:lvl>
    <w:lvl w:ilvl="2" w:tplc="FFFFFFFF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hint="default" w:ascii="Wingdings" w:hAnsi="Wingdings"/>
      </w:rPr>
    </w:lvl>
  </w:abstractNum>
  <w:abstractNum w:abstractNumId="11" w15:restartNumberingAfterBreak="0">
    <w:nsid w:val="23DF63FE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3" w15:restartNumberingAfterBreak="0">
    <w:nsid w:val="26747491"/>
    <w:multiLevelType w:val="multilevel"/>
    <w:tmpl w:val="5D7CCC8C"/>
    <w:name w:val="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272C7956"/>
    <w:multiLevelType w:val="hybridMultilevel"/>
    <w:tmpl w:val="CE902800"/>
    <w:lvl w:ilvl="0" w:tplc="97D2E14C">
      <w:start w:val="1"/>
      <w:numFmt w:val="bullet"/>
      <w:lvlText w:val="-"/>
      <w:lvlJc w:val="left"/>
      <w:pPr>
        <w:ind w:left="907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hint="default" w:ascii="Wingdings" w:hAnsi="Wingdings"/>
      </w:rPr>
    </w:lvl>
  </w:abstractNum>
  <w:abstractNum w:abstractNumId="15" w15:restartNumberingAfterBreak="0">
    <w:nsid w:val="29EC7424"/>
    <w:multiLevelType w:val="hybridMultilevel"/>
    <w:tmpl w:val="1646EC92"/>
    <w:lvl w:ilvl="0" w:tplc="891C9210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72374B"/>
    <w:multiLevelType w:val="singleLevel"/>
    <w:tmpl w:val="D77C2A1E"/>
    <w:name w:val="52222222222"/>
    <w:lvl w:ilvl="0">
      <w:start w:val="1"/>
      <w:numFmt w:val="lowerLetter"/>
      <w:lvlText w:val="%1)"/>
      <w:lvlJc w:val="left"/>
      <w:pPr>
        <w:tabs>
          <w:tab w:val="num" w:pos="1097"/>
        </w:tabs>
        <w:ind w:left="1097" w:hanging="360"/>
      </w:pPr>
      <w:rPr>
        <w:rFonts w:hint="default"/>
      </w:rPr>
    </w:lvl>
  </w:abstractNum>
  <w:abstractNum w:abstractNumId="17" w15:restartNumberingAfterBreak="0">
    <w:nsid w:val="3A865BD1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3AA33FDA"/>
    <w:multiLevelType w:val="hybridMultilevel"/>
    <w:tmpl w:val="D3202F50"/>
    <w:lvl w:ilvl="0" w:tplc="1F94D38A">
      <w:numFmt w:val="bullet"/>
      <w:lvlText w:val="-"/>
      <w:lvlJc w:val="left"/>
      <w:pPr>
        <w:ind w:left="117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19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 w:cs="Times New Roman"/>
      </w:rPr>
    </w:lvl>
  </w:abstractNum>
  <w:abstractNum w:abstractNumId="20" w15:restartNumberingAfterBreak="0">
    <w:nsid w:val="456616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471777A4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482320A3"/>
    <w:multiLevelType w:val="multilevel"/>
    <w:tmpl w:val="83E8EAD6"/>
    <w:name w:val="52222222222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491A2384"/>
    <w:multiLevelType w:val="multilevel"/>
    <w:tmpl w:val="7FFEC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7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6" w:hanging="1800"/>
      </w:pPr>
      <w:rPr>
        <w:rFonts w:hint="default"/>
      </w:rPr>
    </w:lvl>
  </w:abstractNum>
  <w:abstractNum w:abstractNumId="25" w15:restartNumberingAfterBreak="0">
    <w:nsid w:val="54A50A8D"/>
    <w:multiLevelType w:val="multilevel"/>
    <w:tmpl w:val="C8145C0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9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26" w15:restartNumberingAfterBreak="0">
    <w:nsid w:val="5D137643"/>
    <w:multiLevelType w:val="hybridMultilevel"/>
    <w:tmpl w:val="62D4B8C8"/>
    <w:lvl w:ilvl="0" w:tplc="AE72C40E">
      <w:numFmt w:val="bullet"/>
      <w:lvlText w:val=""/>
      <w:lvlJc w:val="left"/>
      <w:pPr>
        <w:ind w:left="126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hint="default" w:ascii="Wingdings" w:hAnsi="Wingdings"/>
      </w:rPr>
    </w:lvl>
  </w:abstractNum>
  <w:abstractNum w:abstractNumId="27" w15:restartNumberingAfterBreak="0">
    <w:nsid w:val="5E245C60"/>
    <w:multiLevelType w:val="hybridMultilevel"/>
    <w:tmpl w:val="2AFA2720"/>
    <w:lvl w:ilvl="0" w:tplc="03A09058">
      <w:start w:val="1"/>
      <w:numFmt w:val="bullet"/>
      <w:lvlText w:val="-"/>
      <w:lvlJc w:val="left"/>
      <w:pPr>
        <w:ind w:left="907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hint="default" w:ascii="Wingdings" w:hAnsi="Wingdings"/>
      </w:rPr>
    </w:lvl>
  </w:abstractNum>
  <w:abstractNum w:abstractNumId="28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6192C8E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664A7D5D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669B168D"/>
    <w:multiLevelType w:val="hybridMultilevel"/>
    <w:tmpl w:val="CABAF4C0"/>
    <w:lvl w:ilvl="0" w:tplc="AE72C40E">
      <w:numFmt w:val="bullet"/>
      <w:lvlText w:val=""/>
      <w:lvlJc w:val="left"/>
      <w:pPr>
        <w:ind w:left="126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hint="default" w:ascii="Wingdings" w:hAnsi="Wingdings"/>
      </w:rPr>
    </w:lvl>
  </w:abstractNum>
  <w:abstractNum w:abstractNumId="32" w15:restartNumberingAfterBreak="0">
    <w:nsid w:val="6AA462D9"/>
    <w:multiLevelType w:val="multilevel"/>
    <w:tmpl w:val="D70EAC0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6CAE2D27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4" w15:restartNumberingAfterBreak="0">
    <w:nsid w:val="6F554E85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5" w15:restartNumberingAfterBreak="0">
    <w:nsid w:val="6FDB7876"/>
    <w:multiLevelType w:val="multilevel"/>
    <w:tmpl w:val="3E4077AC"/>
    <w:name w:val="522222222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70F40A5C"/>
    <w:multiLevelType w:val="hybridMultilevel"/>
    <w:tmpl w:val="23745A0A"/>
    <w:name w:val="52222"/>
    <w:lvl w:ilvl="0" w:tplc="156E83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A3456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25DCD1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35160B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EC273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14462A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1DBC2A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572D9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400BA5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7" w15:restartNumberingAfterBreak="0">
    <w:nsid w:val="71581EE9"/>
    <w:multiLevelType w:val="hybridMultilevel"/>
    <w:tmpl w:val="0D048CD2"/>
    <w:lvl w:ilvl="0" w:tplc="2BC821E8">
      <w:start w:val="1"/>
      <w:numFmt w:val="bullet"/>
      <w:lvlText w:val="-"/>
      <w:lvlJc w:val="left"/>
      <w:pPr>
        <w:ind w:left="907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hint="default" w:ascii="Wingdings" w:hAnsi="Wingdings"/>
      </w:rPr>
    </w:lvl>
  </w:abstractNum>
  <w:abstractNum w:abstractNumId="38" w15:restartNumberingAfterBreak="0">
    <w:nsid w:val="71BB7563"/>
    <w:multiLevelType w:val="singleLevel"/>
    <w:tmpl w:val="876EF2CC"/>
    <w:name w:val="522222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9" w15:restartNumberingAfterBreak="0">
    <w:nsid w:val="74C744AB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0" w15:restartNumberingAfterBreak="0">
    <w:nsid w:val="7C1920B2"/>
    <w:multiLevelType w:val="singleLevel"/>
    <w:tmpl w:val="60644554"/>
    <w:name w:val="5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Times New Roman"/>
      </w:rPr>
    </w:lvl>
  </w:abstractNum>
  <w:num w:numId="1" w16cid:durableId="935289761">
    <w:abstractNumId w:val="19"/>
  </w:num>
  <w:num w:numId="2" w16cid:durableId="1524904039">
    <w:abstractNumId w:val="12"/>
  </w:num>
  <w:num w:numId="3" w16cid:durableId="621615874">
    <w:abstractNumId w:val="28"/>
  </w:num>
  <w:num w:numId="4" w16cid:durableId="2138601232">
    <w:abstractNumId w:val="40"/>
  </w:num>
  <w:num w:numId="5" w16cid:durableId="1815022071">
    <w:abstractNumId w:val="38"/>
  </w:num>
  <w:num w:numId="6" w16cid:durableId="208540791">
    <w:abstractNumId w:val="1"/>
  </w:num>
  <w:num w:numId="7" w16cid:durableId="810094884">
    <w:abstractNumId w:val="21"/>
  </w:num>
  <w:num w:numId="8" w16cid:durableId="280963130">
    <w:abstractNumId w:val="10"/>
  </w:num>
  <w:num w:numId="9" w16cid:durableId="559631402">
    <w:abstractNumId w:val="1"/>
  </w:num>
  <w:num w:numId="10" w16cid:durableId="1790776129">
    <w:abstractNumId w:val="1"/>
  </w:num>
  <w:num w:numId="11" w16cid:durableId="1861699868">
    <w:abstractNumId w:val="1"/>
  </w:num>
  <w:num w:numId="12" w16cid:durableId="1047488810">
    <w:abstractNumId w:val="31"/>
  </w:num>
  <w:num w:numId="13" w16cid:durableId="503936789">
    <w:abstractNumId w:val="26"/>
  </w:num>
  <w:num w:numId="14" w16cid:durableId="984162101">
    <w:abstractNumId w:val="8"/>
  </w:num>
  <w:num w:numId="15" w16cid:durableId="2045597320">
    <w:abstractNumId w:val="0"/>
  </w:num>
  <w:num w:numId="16" w16cid:durableId="1130367523">
    <w:abstractNumId w:val="0"/>
  </w:num>
  <w:num w:numId="17" w16cid:durableId="840971028">
    <w:abstractNumId w:val="6"/>
  </w:num>
  <w:num w:numId="18" w16cid:durableId="839930042">
    <w:abstractNumId w:val="1"/>
  </w:num>
  <w:num w:numId="19" w16cid:durableId="12798727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01287057">
    <w:abstractNumId w:val="9"/>
  </w:num>
  <w:num w:numId="21" w16cid:durableId="977340035">
    <w:abstractNumId w:val="32"/>
  </w:num>
  <w:num w:numId="22" w16cid:durableId="142504829">
    <w:abstractNumId w:val="25"/>
  </w:num>
  <w:num w:numId="23" w16cid:durableId="435757313">
    <w:abstractNumId w:val="24"/>
  </w:num>
  <w:num w:numId="24" w16cid:durableId="1583951862">
    <w:abstractNumId w:val="4"/>
  </w:num>
  <w:num w:numId="25" w16cid:durableId="1011029483">
    <w:abstractNumId w:val="20"/>
  </w:num>
  <w:num w:numId="26" w16cid:durableId="2062706146">
    <w:abstractNumId w:val="27"/>
  </w:num>
  <w:num w:numId="27" w16cid:durableId="305478626">
    <w:abstractNumId w:val="14"/>
  </w:num>
  <w:num w:numId="28" w16cid:durableId="815797583">
    <w:abstractNumId w:val="15"/>
  </w:num>
  <w:num w:numId="29" w16cid:durableId="1536650237">
    <w:abstractNumId w:val="37"/>
  </w:num>
  <w:num w:numId="30" w16cid:durableId="1180194248">
    <w:abstractNumId w:val="18"/>
  </w:num>
  <w:num w:numId="31" w16cid:durableId="1482036743">
    <w:abstractNumId w:val="2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activeWritingStyle w:lang="en-GB" w:vendorID="64" w:dllVersion="0" w:nlCheck="1" w:checkStyle="0" w:appName="MSWord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rawingGridHorizontalSpacing w:val="100"/>
  <w:drawingGridVerticalSpacing w:val="57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wMjc2NjExMDM2M7BU0lEKTi0uzszPAykwrQUAW0qtwCwAAAA="/>
  </w:docVars>
  <w:rsids>
    <w:rsidRoot w:val="000030AD"/>
    <w:rsid w:val="000030AD"/>
    <w:rsid w:val="00005D0A"/>
    <w:rsid w:val="00005E27"/>
    <w:rsid w:val="0001216E"/>
    <w:rsid w:val="0001664C"/>
    <w:rsid w:val="000228C2"/>
    <w:rsid w:val="000254CE"/>
    <w:rsid w:val="00026DB3"/>
    <w:rsid w:val="00027B21"/>
    <w:rsid w:val="000305A8"/>
    <w:rsid w:val="00030E48"/>
    <w:rsid w:val="000366D5"/>
    <w:rsid w:val="00037710"/>
    <w:rsid w:val="0004031D"/>
    <w:rsid w:val="00040866"/>
    <w:rsid w:val="00047DDC"/>
    <w:rsid w:val="0005074B"/>
    <w:rsid w:val="00057DEA"/>
    <w:rsid w:val="00062665"/>
    <w:rsid w:val="00064656"/>
    <w:rsid w:val="00064702"/>
    <w:rsid w:val="00072438"/>
    <w:rsid w:val="00074C0B"/>
    <w:rsid w:val="000765BF"/>
    <w:rsid w:val="00076926"/>
    <w:rsid w:val="00077164"/>
    <w:rsid w:val="00084659"/>
    <w:rsid w:val="00087279"/>
    <w:rsid w:val="00090B70"/>
    <w:rsid w:val="000944CB"/>
    <w:rsid w:val="00094F4D"/>
    <w:rsid w:val="00095883"/>
    <w:rsid w:val="000961E5"/>
    <w:rsid w:val="00096EE1"/>
    <w:rsid w:val="000A02A8"/>
    <w:rsid w:val="000A1474"/>
    <w:rsid w:val="000A22F9"/>
    <w:rsid w:val="000A24C9"/>
    <w:rsid w:val="000A3E82"/>
    <w:rsid w:val="000A4ECE"/>
    <w:rsid w:val="000A5602"/>
    <w:rsid w:val="000A5961"/>
    <w:rsid w:val="000B174E"/>
    <w:rsid w:val="000C009A"/>
    <w:rsid w:val="000C32B7"/>
    <w:rsid w:val="000C3F3F"/>
    <w:rsid w:val="000C74A0"/>
    <w:rsid w:val="000D0B06"/>
    <w:rsid w:val="000D35D5"/>
    <w:rsid w:val="000D35D9"/>
    <w:rsid w:val="000D532A"/>
    <w:rsid w:val="000D7056"/>
    <w:rsid w:val="000D7E88"/>
    <w:rsid w:val="000E0D3B"/>
    <w:rsid w:val="000E13D8"/>
    <w:rsid w:val="000E2A23"/>
    <w:rsid w:val="000E7874"/>
    <w:rsid w:val="000F139A"/>
    <w:rsid w:val="000F18A6"/>
    <w:rsid w:val="000F1967"/>
    <w:rsid w:val="000F73E6"/>
    <w:rsid w:val="001010D6"/>
    <w:rsid w:val="00104C39"/>
    <w:rsid w:val="001124C8"/>
    <w:rsid w:val="00112B8B"/>
    <w:rsid w:val="00114608"/>
    <w:rsid w:val="00115E37"/>
    <w:rsid w:val="0011691D"/>
    <w:rsid w:val="00120810"/>
    <w:rsid w:val="00120FD5"/>
    <w:rsid w:val="00123DC3"/>
    <w:rsid w:val="001249B1"/>
    <w:rsid w:val="00125BA3"/>
    <w:rsid w:val="00126662"/>
    <w:rsid w:val="00130C48"/>
    <w:rsid w:val="00132E44"/>
    <w:rsid w:val="0013399E"/>
    <w:rsid w:val="0013522D"/>
    <w:rsid w:val="00140089"/>
    <w:rsid w:val="0014288B"/>
    <w:rsid w:val="00142D62"/>
    <w:rsid w:val="00143999"/>
    <w:rsid w:val="00145BB5"/>
    <w:rsid w:val="00146BE4"/>
    <w:rsid w:val="00150FBB"/>
    <w:rsid w:val="00155985"/>
    <w:rsid w:val="0015608B"/>
    <w:rsid w:val="00161A52"/>
    <w:rsid w:val="0016258D"/>
    <w:rsid w:val="001653A2"/>
    <w:rsid w:val="0017126B"/>
    <w:rsid w:val="00171699"/>
    <w:rsid w:val="00172889"/>
    <w:rsid w:val="00175F4C"/>
    <w:rsid w:val="00177421"/>
    <w:rsid w:val="00180AF8"/>
    <w:rsid w:val="00180C7C"/>
    <w:rsid w:val="00182006"/>
    <w:rsid w:val="0018219D"/>
    <w:rsid w:val="00185188"/>
    <w:rsid w:val="00185D27"/>
    <w:rsid w:val="00186C90"/>
    <w:rsid w:val="00195915"/>
    <w:rsid w:val="00196871"/>
    <w:rsid w:val="001A0D00"/>
    <w:rsid w:val="001A116C"/>
    <w:rsid w:val="001A7150"/>
    <w:rsid w:val="001B204F"/>
    <w:rsid w:val="001B3B04"/>
    <w:rsid w:val="001B57CA"/>
    <w:rsid w:val="001B5FBC"/>
    <w:rsid w:val="001C1AED"/>
    <w:rsid w:val="001C3B2D"/>
    <w:rsid w:val="001D10BE"/>
    <w:rsid w:val="001D4E76"/>
    <w:rsid w:val="001D70EC"/>
    <w:rsid w:val="001E19B9"/>
    <w:rsid w:val="001E2B2A"/>
    <w:rsid w:val="001E3136"/>
    <w:rsid w:val="001E34E0"/>
    <w:rsid w:val="001E39A2"/>
    <w:rsid w:val="001E4BE2"/>
    <w:rsid w:val="001E64D0"/>
    <w:rsid w:val="001E6E42"/>
    <w:rsid w:val="001E76AD"/>
    <w:rsid w:val="001F233E"/>
    <w:rsid w:val="001F29DD"/>
    <w:rsid w:val="001F4238"/>
    <w:rsid w:val="001F4529"/>
    <w:rsid w:val="00200E3B"/>
    <w:rsid w:val="00202D28"/>
    <w:rsid w:val="00210276"/>
    <w:rsid w:val="00210909"/>
    <w:rsid w:val="00212411"/>
    <w:rsid w:val="0021341B"/>
    <w:rsid w:val="00213D62"/>
    <w:rsid w:val="0021498B"/>
    <w:rsid w:val="002162CA"/>
    <w:rsid w:val="002245DD"/>
    <w:rsid w:val="00224F99"/>
    <w:rsid w:val="00226CAE"/>
    <w:rsid w:val="002279C8"/>
    <w:rsid w:val="002305EC"/>
    <w:rsid w:val="00231C74"/>
    <w:rsid w:val="002320F2"/>
    <w:rsid w:val="00232F5F"/>
    <w:rsid w:val="00235A5E"/>
    <w:rsid w:val="00241691"/>
    <w:rsid w:val="0024175B"/>
    <w:rsid w:val="0024342A"/>
    <w:rsid w:val="002446C8"/>
    <w:rsid w:val="00252C79"/>
    <w:rsid w:val="002542E4"/>
    <w:rsid w:val="00254BED"/>
    <w:rsid w:val="00255379"/>
    <w:rsid w:val="002624B7"/>
    <w:rsid w:val="002667E9"/>
    <w:rsid w:val="002672DC"/>
    <w:rsid w:val="0026768B"/>
    <w:rsid w:val="00272794"/>
    <w:rsid w:val="00275D71"/>
    <w:rsid w:val="00280CAC"/>
    <w:rsid w:val="00284D81"/>
    <w:rsid w:val="0028674A"/>
    <w:rsid w:val="0029412F"/>
    <w:rsid w:val="00294132"/>
    <w:rsid w:val="00296355"/>
    <w:rsid w:val="00296744"/>
    <w:rsid w:val="00297BFA"/>
    <w:rsid w:val="002A0CE2"/>
    <w:rsid w:val="002A158A"/>
    <w:rsid w:val="002B0E63"/>
    <w:rsid w:val="002B1994"/>
    <w:rsid w:val="002B2111"/>
    <w:rsid w:val="002B7AA9"/>
    <w:rsid w:val="002C4B65"/>
    <w:rsid w:val="002C6EF1"/>
    <w:rsid w:val="002D0094"/>
    <w:rsid w:val="002D3EF4"/>
    <w:rsid w:val="002D453C"/>
    <w:rsid w:val="002D475F"/>
    <w:rsid w:val="002E22C3"/>
    <w:rsid w:val="002E3426"/>
    <w:rsid w:val="002E55E0"/>
    <w:rsid w:val="002E767F"/>
    <w:rsid w:val="002E7A2C"/>
    <w:rsid w:val="002E7EC9"/>
    <w:rsid w:val="002F0933"/>
    <w:rsid w:val="002F17FE"/>
    <w:rsid w:val="002F32DE"/>
    <w:rsid w:val="002F4757"/>
    <w:rsid w:val="002F4E60"/>
    <w:rsid w:val="002F55B7"/>
    <w:rsid w:val="002F7449"/>
    <w:rsid w:val="002F79C7"/>
    <w:rsid w:val="003006EF"/>
    <w:rsid w:val="003007DB"/>
    <w:rsid w:val="00301C59"/>
    <w:rsid w:val="00302FA5"/>
    <w:rsid w:val="00310D5A"/>
    <w:rsid w:val="00311F6D"/>
    <w:rsid w:val="0031682A"/>
    <w:rsid w:val="0031743F"/>
    <w:rsid w:val="00320F1C"/>
    <w:rsid w:val="00321DA4"/>
    <w:rsid w:val="00323DF5"/>
    <w:rsid w:val="00324B90"/>
    <w:rsid w:val="00324C1F"/>
    <w:rsid w:val="0032555A"/>
    <w:rsid w:val="00331B27"/>
    <w:rsid w:val="00335ACE"/>
    <w:rsid w:val="003406C0"/>
    <w:rsid w:val="0034242B"/>
    <w:rsid w:val="003449C5"/>
    <w:rsid w:val="00350E02"/>
    <w:rsid w:val="0035142B"/>
    <w:rsid w:val="00355A1A"/>
    <w:rsid w:val="00355C6C"/>
    <w:rsid w:val="00355CC0"/>
    <w:rsid w:val="00356D5F"/>
    <w:rsid w:val="00360D7E"/>
    <w:rsid w:val="003611EF"/>
    <w:rsid w:val="00362CE7"/>
    <w:rsid w:val="00362DEC"/>
    <w:rsid w:val="003638AE"/>
    <w:rsid w:val="00372EB5"/>
    <w:rsid w:val="00377410"/>
    <w:rsid w:val="00377B2F"/>
    <w:rsid w:val="00377E9B"/>
    <w:rsid w:val="00380E56"/>
    <w:rsid w:val="00381455"/>
    <w:rsid w:val="003837EE"/>
    <w:rsid w:val="00385D70"/>
    <w:rsid w:val="003869C6"/>
    <w:rsid w:val="00393406"/>
    <w:rsid w:val="003A0354"/>
    <w:rsid w:val="003A2474"/>
    <w:rsid w:val="003A2ADE"/>
    <w:rsid w:val="003A3A37"/>
    <w:rsid w:val="003A431A"/>
    <w:rsid w:val="003B018D"/>
    <w:rsid w:val="003B12E7"/>
    <w:rsid w:val="003B5345"/>
    <w:rsid w:val="003B6148"/>
    <w:rsid w:val="003C32D8"/>
    <w:rsid w:val="003C628D"/>
    <w:rsid w:val="003D3898"/>
    <w:rsid w:val="003D4890"/>
    <w:rsid w:val="003D58E6"/>
    <w:rsid w:val="003D702E"/>
    <w:rsid w:val="003D7B63"/>
    <w:rsid w:val="003E29FC"/>
    <w:rsid w:val="003E37DF"/>
    <w:rsid w:val="003E6ABF"/>
    <w:rsid w:val="003F2F0C"/>
    <w:rsid w:val="003F6492"/>
    <w:rsid w:val="003F7880"/>
    <w:rsid w:val="004007D6"/>
    <w:rsid w:val="00404364"/>
    <w:rsid w:val="00406DC5"/>
    <w:rsid w:val="0041190E"/>
    <w:rsid w:val="004208CC"/>
    <w:rsid w:val="00424542"/>
    <w:rsid w:val="00425104"/>
    <w:rsid w:val="0042518A"/>
    <w:rsid w:val="00426F68"/>
    <w:rsid w:val="00427786"/>
    <w:rsid w:val="0043184C"/>
    <w:rsid w:val="0043395A"/>
    <w:rsid w:val="00436043"/>
    <w:rsid w:val="00440F82"/>
    <w:rsid w:val="004435E9"/>
    <w:rsid w:val="00443BCD"/>
    <w:rsid w:val="00447D75"/>
    <w:rsid w:val="00450ABA"/>
    <w:rsid w:val="00451421"/>
    <w:rsid w:val="0045719D"/>
    <w:rsid w:val="00461E63"/>
    <w:rsid w:val="00463CEF"/>
    <w:rsid w:val="0047232B"/>
    <w:rsid w:val="0047435F"/>
    <w:rsid w:val="0047468C"/>
    <w:rsid w:val="00475D31"/>
    <w:rsid w:val="00480C62"/>
    <w:rsid w:val="00481DFE"/>
    <w:rsid w:val="00490A97"/>
    <w:rsid w:val="00493194"/>
    <w:rsid w:val="00494357"/>
    <w:rsid w:val="004A2AA5"/>
    <w:rsid w:val="004A40FA"/>
    <w:rsid w:val="004B2608"/>
    <w:rsid w:val="004B2D96"/>
    <w:rsid w:val="004B3152"/>
    <w:rsid w:val="004B53A8"/>
    <w:rsid w:val="004C4F49"/>
    <w:rsid w:val="004C7788"/>
    <w:rsid w:val="004D68DD"/>
    <w:rsid w:val="004D6EAB"/>
    <w:rsid w:val="004E3772"/>
    <w:rsid w:val="004E3F47"/>
    <w:rsid w:val="004F0CC3"/>
    <w:rsid w:val="004F2A0B"/>
    <w:rsid w:val="004F30EC"/>
    <w:rsid w:val="004F442B"/>
    <w:rsid w:val="004F56EA"/>
    <w:rsid w:val="004F6653"/>
    <w:rsid w:val="004F67BA"/>
    <w:rsid w:val="004F7F4A"/>
    <w:rsid w:val="005012CD"/>
    <w:rsid w:val="00513CDF"/>
    <w:rsid w:val="005300F6"/>
    <w:rsid w:val="005324C1"/>
    <w:rsid w:val="00542B0B"/>
    <w:rsid w:val="00543C5D"/>
    <w:rsid w:val="005447EC"/>
    <w:rsid w:val="00545A26"/>
    <w:rsid w:val="005521B0"/>
    <w:rsid w:val="00554673"/>
    <w:rsid w:val="00554C4B"/>
    <w:rsid w:val="00563BF4"/>
    <w:rsid w:val="005663B7"/>
    <w:rsid w:val="00566C4C"/>
    <w:rsid w:val="00567D16"/>
    <w:rsid w:val="0057274F"/>
    <w:rsid w:val="005747BF"/>
    <w:rsid w:val="00574ADE"/>
    <w:rsid w:val="00574DC5"/>
    <w:rsid w:val="005760EE"/>
    <w:rsid w:val="0058427A"/>
    <w:rsid w:val="00585182"/>
    <w:rsid w:val="0058670F"/>
    <w:rsid w:val="00591F5A"/>
    <w:rsid w:val="00592752"/>
    <w:rsid w:val="005945DF"/>
    <w:rsid w:val="00595609"/>
    <w:rsid w:val="00595975"/>
    <w:rsid w:val="00596CF8"/>
    <w:rsid w:val="0059748F"/>
    <w:rsid w:val="005A1A37"/>
    <w:rsid w:val="005A2303"/>
    <w:rsid w:val="005A6EEF"/>
    <w:rsid w:val="005B0F72"/>
    <w:rsid w:val="005B3865"/>
    <w:rsid w:val="005B71E5"/>
    <w:rsid w:val="005C0E3B"/>
    <w:rsid w:val="005D1868"/>
    <w:rsid w:val="005D521E"/>
    <w:rsid w:val="005D6A5E"/>
    <w:rsid w:val="005D7D34"/>
    <w:rsid w:val="005E0530"/>
    <w:rsid w:val="005E0D0C"/>
    <w:rsid w:val="005E1FE4"/>
    <w:rsid w:val="005E278F"/>
    <w:rsid w:val="005E7590"/>
    <w:rsid w:val="005F0526"/>
    <w:rsid w:val="005F13F0"/>
    <w:rsid w:val="006009A5"/>
    <w:rsid w:val="006055E2"/>
    <w:rsid w:val="006060DE"/>
    <w:rsid w:val="0061035D"/>
    <w:rsid w:val="00610AB8"/>
    <w:rsid w:val="00614F8C"/>
    <w:rsid w:val="00617FD9"/>
    <w:rsid w:val="00622E7C"/>
    <w:rsid w:val="00622EAE"/>
    <w:rsid w:val="006232BC"/>
    <w:rsid w:val="00626939"/>
    <w:rsid w:val="00631B75"/>
    <w:rsid w:val="00633398"/>
    <w:rsid w:val="00634FCB"/>
    <w:rsid w:val="00637C39"/>
    <w:rsid w:val="00640CFF"/>
    <w:rsid w:val="00641C09"/>
    <w:rsid w:val="006431DA"/>
    <w:rsid w:val="00644A0C"/>
    <w:rsid w:val="00644A5A"/>
    <w:rsid w:val="00645463"/>
    <w:rsid w:val="00646814"/>
    <w:rsid w:val="006532E7"/>
    <w:rsid w:val="00657923"/>
    <w:rsid w:val="0066078E"/>
    <w:rsid w:val="0066532F"/>
    <w:rsid w:val="00665F41"/>
    <w:rsid w:val="00674DE1"/>
    <w:rsid w:val="0067696D"/>
    <w:rsid w:val="006775CC"/>
    <w:rsid w:val="00680E30"/>
    <w:rsid w:val="00685593"/>
    <w:rsid w:val="00690F4F"/>
    <w:rsid w:val="006916BA"/>
    <w:rsid w:val="00691C74"/>
    <w:rsid w:val="006A0D03"/>
    <w:rsid w:val="006A1563"/>
    <w:rsid w:val="006A1D61"/>
    <w:rsid w:val="006A385B"/>
    <w:rsid w:val="006A5B20"/>
    <w:rsid w:val="006A75F5"/>
    <w:rsid w:val="006B1EF4"/>
    <w:rsid w:val="006B7826"/>
    <w:rsid w:val="006C04E5"/>
    <w:rsid w:val="006C3D64"/>
    <w:rsid w:val="006C52BF"/>
    <w:rsid w:val="006C6CAC"/>
    <w:rsid w:val="006D21CC"/>
    <w:rsid w:val="006D2CC7"/>
    <w:rsid w:val="006D321E"/>
    <w:rsid w:val="006D4B68"/>
    <w:rsid w:val="006D525E"/>
    <w:rsid w:val="006E090B"/>
    <w:rsid w:val="006E6E1A"/>
    <w:rsid w:val="006E7F4C"/>
    <w:rsid w:val="006F1520"/>
    <w:rsid w:val="006F4027"/>
    <w:rsid w:val="006F4320"/>
    <w:rsid w:val="006F6DEC"/>
    <w:rsid w:val="0070052E"/>
    <w:rsid w:val="00704E20"/>
    <w:rsid w:val="00705059"/>
    <w:rsid w:val="00706413"/>
    <w:rsid w:val="00707A4A"/>
    <w:rsid w:val="00710C83"/>
    <w:rsid w:val="007120C2"/>
    <w:rsid w:val="007214B3"/>
    <w:rsid w:val="007255D3"/>
    <w:rsid w:val="0073243E"/>
    <w:rsid w:val="00740422"/>
    <w:rsid w:val="00740F69"/>
    <w:rsid w:val="00744100"/>
    <w:rsid w:val="0074575F"/>
    <w:rsid w:val="00746CC4"/>
    <w:rsid w:val="00751F0E"/>
    <w:rsid w:val="00752BBC"/>
    <w:rsid w:val="00754CC4"/>
    <w:rsid w:val="00756EB1"/>
    <w:rsid w:val="00757E1F"/>
    <w:rsid w:val="007623FD"/>
    <w:rsid w:val="00767B32"/>
    <w:rsid w:val="007726DB"/>
    <w:rsid w:val="00774ADC"/>
    <w:rsid w:val="0077719A"/>
    <w:rsid w:val="00782584"/>
    <w:rsid w:val="007869ED"/>
    <w:rsid w:val="00790512"/>
    <w:rsid w:val="00793847"/>
    <w:rsid w:val="00794571"/>
    <w:rsid w:val="00794AB9"/>
    <w:rsid w:val="00794FFE"/>
    <w:rsid w:val="00795C7F"/>
    <w:rsid w:val="0079640C"/>
    <w:rsid w:val="007A0A21"/>
    <w:rsid w:val="007A351B"/>
    <w:rsid w:val="007A45F8"/>
    <w:rsid w:val="007A6200"/>
    <w:rsid w:val="007A6422"/>
    <w:rsid w:val="007A73D0"/>
    <w:rsid w:val="007B3C46"/>
    <w:rsid w:val="007B666D"/>
    <w:rsid w:val="007C2FC3"/>
    <w:rsid w:val="007C548F"/>
    <w:rsid w:val="007C5E6B"/>
    <w:rsid w:val="007C64F4"/>
    <w:rsid w:val="007C7613"/>
    <w:rsid w:val="007D0B3F"/>
    <w:rsid w:val="007D3328"/>
    <w:rsid w:val="007D40DF"/>
    <w:rsid w:val="007D480C"/>
    <w:rsid w:val="007D5023"/>
    <w:rsid w:val="007D55D0"/>
    <w:rsid w:val="007D5CFF"/>
    <w:rsid w:val="007E50F4"/>
    <w:rsid w:val="007E7447"/>
    <w:rsid w:val="007F09D2"/>
    <w:rsid w:val="007F279B"/>
    <w:rsid w:val="007F33BA"/>
    <w:rsid w:val="007F4059"/>
    <w:rsid w:val="007F436E"/>
    <w:rsid w:val="007F4E0A"/>
    <w:rsid w:val="007F63F8"/>
    <w:rsid w:val="00803F61"/>
    <w:rsid w:val="00806888"/>
    <w:rsid w:val="0081338F"/>
    <w:rsid w:val="0081563B"/>
    <w:rsid w:val="008248CB"/>
    <w:rsid w:val="008269D1"/>
    <w:rsid w:val="0083121E"/>
    <w:rsid w:val="00831953"/>
    <w:rsid w:val="008324F7"/>
    <w:rsid w:val="00834F21"/>
    <w:rsid w:val="00835B3F"/>
    <w:rsid w:val="00837703"/>
    <w:rsid w:val="00840FEE"/>
    <w:rsid w:val="00844765"/>
    <w:rsid w:val="008527E4"/>
    <w:rsid w:val="00853039"/>
    <w:rsid w:val="00853794"/>
    <w:rsid w:val="00861A05"/>
    <w:rsid w:val="008633AC"/>
    <w:rsid w:val="008636B0"/>
    <w:rsid w:val="00865F27"/>
    <w:rsid w:val="00867126"/>
    <w:rsid w:val="00873782"/>
    <w:rsid w:val="0088388C"/>
    <w:rsid w:val="00885BFA"/>
    <w:rsid w:val="0088660E"/>
    <w:rsid w:val="00887371"/>
    <w:rsid w:val="00891582"/>
    <w:rsid w:val="00894E56"/>
    <w:rsid w:val="00895E04"/>
    <w:rsid w:val="00896F7F"/>
    <w:rsid w:val="008A2D05"/>
    <w:rsid w:val="008A5EC9"/>
    <w:rsid w:val="008B54B4"/>
    <w:rsid w:val="008B56E7"/>
    <w:rsid w:val="008B584A"/>
    <w:rsid w:val="008C6229"/>
    <w:rsid w:val="008D2F69"/>
    <w:rsid w:val="008D6333"/>
    <w:rsid w:val="008E02D8"/>
    <w:rsid w:val="008E1D67"/>
    <w:rsid w:val="008E5DE6"/>
    <w:rsid w:val="008F5C90"/>
    <w:rsid w:val="00904EE2"/>
    <w:rsid w:val="009054F0"/>
    <w:rsid w:val="0090605F"/>
    <w:rsid w:val="009068B7"/>
    <w:rsid w:val="009104CA"/>
    <w:rsid w:val="009108E6"/>
    <w:rsid w:val="00912C5E"/>
    <w:rsid w:val="0091451B"/>
    <w:rsid w:val="00916E81"/>
    <w:rsid w:val="00917562"/>
    <w:rsid w:val="009217D9"/>
    <w:rsid w:val="00923DED"/>
    <w:rsid w:val="00926C5A"/>
    <w:rsid w:val="009301CC"/>
    <w:rsid w:val="009307BE"/>
    <w:rsid w:val="00930896"/>
    <w:rsid w:val="009311E3"/>
    <w:rsid w:val="00932C20"/>
    <w:rsid w:val="00933419"/>
    <w:rsid w:val="009334D1"/>
    <w:rsid w:val="00933DDF"/>
    <w:rsid w:val="00933FBF"/>
    <w:rsid w:val="00937891"/>
    <w:rsid w:val="00941F63"/>
    <w:rsid w:val="009520E2"/>
    <w:rsid w:val="009520F7"/>
    <w:rsid w:val="00953227"/>
    <w:rsid w:val="009553AE"/>
    <w:rsid w:val="0096518C"/>
    <w:rsid w:val="00972364"/>
    <w:rsid w:val="0097336D"/>
    <w:rsid w:val="00973FCF"/>
    <w:rsid w:val="00982FE7"/>
    <w:rsid w:val="00983B44"/>
    <w:rsid w:val="00983C80"/>
    <w:rsid w:val="00984005"/>
    <w:rsid w:val="009856DA"/>
    <w:rsid w:val="00990784"/>
    <w:rsid w:val="009928E9"/>
    <w:rsid w:val="00992CF1"/>
    <w:rsid w:val="00996057"/>
    <w:rsid w:val="009975A2"/>
    <w:rsid w:val="00997FC0"/>
    <w:rsid w:val="009A7370"/>
    <w:rsid w:val="009B1E2F"/>
    <w:rsid w:val="009B53D8"/>
    <w:rsid w:val="009B5CCC"/>
    <w:rsid w:val="009B5F28"/>
    <w:rsid w:val="009C0BE9"/>
    <w:rsid w:val="009C15CD"/>
    <w:rsid w:val="009C2D6D"/>
    <w:rsid w:val="009C7D35"/>
    <w:rsid w:val="009D1370"/>
    <w:rsid w:val="009D23DE"/>
    <w:rsid w:val="009D698C"/>
    <w:rsid w:val="009D721B"/>
    <w:rsid w:val="009E38E4"/>
    <w:rsid w:val="009F0A36"/>
    <w:rsid w:val="009F2836"/>
    <w:rsid w:val="009F3443"/>
    <w:rsid w:val="009F3EEB"/>
    <w:rsid w:val="009F46CF"/>
    <w:rsid w:val="009F47E3"/>
    <w:rsid w:val="009F72EC"/>
    <w:rsid w:val="00A00B9C"/>
    <w:rsid w:val="00A01078"/>
    <w:rsid w:val="00A1093D"/>
    <w:rsid w:val="00A13C49"/>
    <w:rsid w:val="00A2188F"/>
    <w:rsid w:val="00A21C9B"/>
    <w:rsid w:val="00A2214F"/>
    <w:rsid w:val="00A24E64"/>
    <w:rsid w:val="00A25D05"/>
    <w:rsid w:val="00A3188C"/>
    <w:rsid w:val="00A330D7"/>
    <w:rsid w:val="00A35F19"/>
    <w:rsid w:val="00A3683E"/>
    <w:rsid w:val="00A36C0D"/>
    <w:rsid w:val="00A46467"/>
    <w:rsid w:val="00A47CFA"/>
    <w:rsid w:val="00A47D1D"/>
    <w:rsid w:val="00A5069F"/>
    <w:rsid w:val="00A561EC"/>
    <w:rsid w:val="00A60C2F"/>
    <w:rsid w:val="00A66046"/>
    <w:rsid w:val="00A6676A"/>
    <w:rsid w:val="00A67769"/>
    <w:rsid w:val="00A7605B"/>
    <w:rsid w:val="00A802D1"/>
    <w:rsid w:val="00A805BB"/>
    <w:rsid w:val="00A81F8D"/>
    <w:rsid w:val="00A83700"/>
    <w:rsid w:val="00A849AE"/>
    <w:rsid w:val="00A870E1"/>
    <w:rsid w:val="00A907CE"/>
    <w:rsid w:val="00A93DFB"/>
    <w:rsid w:val="00A960D6"/>
    <w:rsid w:val="00A96E06"/>
    <w:rsid w:val="00AA0D69"/>
    <w:rsid w:val="00AA48FE"/>
    <w:rsid w:val="00AA5171"/>
    <w:rsid w:val="00AA5E8E"/>
    <w:rsid w:val="00AB0BE0"/>
    <w:rsid w:val="00AB0D33"/>
    <w:rsid w:val="00AB35A4"/>
    <w:rsid w:val="00AB5F2B"/>
    <w:rsid w:val="00AB6065"/>
    <w:rsid w:val="00AC38B9"/>
    <w:rsid w:val="00AD2D3B"/>
    <w:rsid w:val="00AD3836"/>
    <w:rsid w:val="00AE1805"/>
    <w:rsid w:val="00AE2161"/>
    <w:rsid w:val="00AE38B3"/>
    <w:rsid w:val="00AE7BF1"/>
    <w:rsid w:val="00AF1DF8"/>
    <w:rsid w:val="00AF1FE0"/>
    <w:rsid w:val="00AF6604"/>
    <w:rsid w:val="00AF74B2"/>
    <w:rsid w:val="00AF7F9B"/>
    <w:rsid w:val="00B014DB"/>
    <w:rsid w:val="00B01E8B"/>
    <w:rsid w:val="00B06EA2"/>
    <w:rsid w:val="00B14690"/>
    <w:rsid w:val="00B16672"/>
    <w:rsid w:val="00B23AB7"/>
    <w:rsid w:val="00B30362"/>
    <w:rsid w:val="00B3384D"/>
    <w:rsid w:val="00B472A3"/>
    <w:rsid w:val="00B504CA"/>
    <w:rsid w:val="00B53814"/>
    <w:rsid w:val="00B56E61"/>
    <w:rsid w:val="00B61692"/>
    <w:rsid w:val="00B62059"/>
    <w:rsid w:val="00B64760"/>
    <w:rsid w:val="00B675D6"/>
    <w:rsid w:val="00B74636"/>
    <w:rsid w:val="00B83A6E"/>
    <w:rsid w:val="00B84188"/>
    <w:rsid w:val="00B87A2C"/>
    <w:rsid w:val="00B87C85"/>
    <w:rsid w:val="00B90A4D"/>
    <w:rsid w:val="00BA1C91"/>
    <w:rsid w:val="00BA1E24"/>
    <w:rsid w:val="00BA21DE"/>
    <w:rsid w:val="00BA2EA1"/>
    <w:rsid w:val="00BA3BF9"/>
    <w:rsid w:val="00BA5DFE"/>
    <w:rsid w:val="00BB5021"/>
    <w:rsid w:val="00BB5438"/>
    <w:rsid w:val="00BB7E6D"/>
    <w:rsid w:val="00BC41E9"/>
    <w:rsid w:val="00BC4202"/>
    <w:rsid w:val="00BC69E9"/>
    <w:rsid w:val="00BC7FBC"/>
    <w:rsid w:val="00BD4E73"/>
    <w:rsid w:val="00BD59B0"/>
    <w:rsid w:val="00BD6F1A"/>
    <w:rsid w:val="00BD77A3"/>
    <w:rsid w:val="00BE2815"/>
    <w:rsid w:val="00BE7021"/>
    <w:rsid w:val="00BF1BD5"/>
    <w:rsid w:val="00BF43D8"/>
    <w:rsid w:val="00BF4A3F"/>
    <w:rsid w:val="00BF7B16"/>
    <w:rsid w:val="00C03574"/>
    <w:rsid w:val="00C04BF1"/>
    <w:rsid w:val="00C05274"/>
    <w:rsid w:val="00C05918"/>
    <w:rsid w:val="00C0781C"/>
    <w:rsid w:val="00C13C07"/>
    <w:rsid w:val="00C21617"/>
    <w:rsid w:val="00C22041"/>
    <w:rsid w:val="00C22482"/>
    <w:rsid w:val="00C27A71"/>
    <w:rsid w:val="00C30162"/>
    <w:rsid w:val="00C3393C"/>
    <w:rsid w:val="00C515B6"/>
    <w:rsid w:val="00C52BDF"/>
    <w:rsid w:val="00C574F5"/>
    <w:rsid w:val="00C60549"/>
    <w:rsid w:val="00C65E70"/>
    <w:rsid w:val="00C678F6"/>
    <w:rsid w:val="00C7159D"/>
    <w:rsid w:val="00C752AD"/>
    <w:rsid w:val="00C761E9"/>
    <w:rsid w:val="00C76763"/>
    <w:rsid w:val="00C832F3"/>
    <w:rsid w:val="00C84AF8"/>
    <w:rsid w:val="00C867D3"/>
    <w:rsid w:val="00C86926"/>
    <w:rsid w:val="00C87E7F"/>
    <w:rsid w:val="00C90A48"/>
    <w:rsid w:val="00C92F3B"/>
    <w:rsid w:val="00C949E0"/>
    <w:rsid w:val="00C97950"/>
    <w:rsid w:val="00CA0457"/>
    <w:rsid w:val="00CA0F26"/>
    <w:rsid w:val="00CA2486"/>
    <w:rsid w:val="00CA4AFD"/>
    <w:rsid w:val="00CA790D"/>
    <w:rsid w:val="00CB7B2C"/>
    <w:rsid w:val="00CC2868"/>
    <w:rsid w:val="00CC42FB"/>
    <w:rsid w:val="00CC7E75"/>
    <w:rsid w:val="00CD01FB"/>
    <w:rsid w:val="00CD05AB"/>
    <w:rsid w:val="00CD1AF7"/>
    <w:rsid w:val="00CD2839"/>
    <w:rsid w:val="00CD4559"/>
    <w:rsid w:val="00CD4565"/>
    <w:rsid w:val="00CD59D6"/>
    <w:rsid w:val="00CE3E72"/>
    <w:rsid w:val="00CE4D9F"/>
    <w:rsid w:val="00CE541E"/>
    <w:rsid w:val="00CE7A42"/>
    <w:rsid w:val="00CF2537"/>
    <w:rsid w:val="00CF2821"/>
    <w:rsid w:val="00CF2AE5"/>
    <w:rsid w:val="00CF33D5"/>
    <w:rsid w:val="00CF6B5B"/>
    <w:rsid w:val="00CF6BF5"/>
    <w:rsid w:val="00D060D3"/>
    <w:rsid w:val="00D11E90"/>
    <w:rsid w:val="00D1266C"/>
    <w:rsid w:val="00D13E1A"/>
    <w:rsid w:val="00D17891"/>
    <w:rsid w:val="00D21F01"/>
    <w:rsid w:val="00D226C1"/>
    <w:rsid w:val="00D24CA3"/>
    <w:rsid w:val="00D25A64"/>
    <w:rsid w:val="00D262D3"/>
    <w:rsid w:val="00D265BF"/>
    <w:rsid w:val="00D266E5"/>
    <w:rsid w:val="00D27DCB"/>
    <w:rsid w:val="00D30511"/>
    <w:rsid w:val="00D33F7E"/>
    <w:rsid w:val="00D33FA6"/>
    <w:rsid w:val="00D400C7"/>
    <w:rsid w:val="00D413E2"/>
    <w:rsid w:val="00D501E0"/>
    <w:rsid w:val="00D5141A"/>
    <w:rsid w:val="00D520C3"/>
    <w:rsid w:val="00D53184"/>
    <w:rsid w:val="00D53F4B"/>
    <w:rsid w:val="00D546F4"/>
    <w:rsid w:val="00D609FB"/>
    <w:rsid w:val="00D6243F"/>
    <w:rsid w:val="00D625C6"/>
    <w:rsid w:val="00D64937"/>
    <w:rsid w:val="00D672DF"/>
    <w:rsid w:val="00D704B7"/>
    <w:rsid w:val="00D70B95"/>
    <w:rsid w:val="00D71DCF"/>
    <w:rsid w:val="00D74A28"/>
    <w:rsid w:val="00D75935"/>
    <w:rsid w:val="00D7645D"/>
    <w:rsid w:val="00D77101"/>
    <w:rsid w:val="00D776F0"/>
    <w:rsid w:val="00D81AF6"/>
    <w:rsid w:val="00D830F7"/>
    <w:rsid w:val="00D8345A"/>
    <w:rsid w:val="00D91E9A"/>
    <w:rsid w:val="00D925C6"/>
    <w:rsid w:val="00D92CF0"/>
    <w:rsid w:val="00D93076"/>
    <w:rsid w:val="00D9549E"/>
    <w:rsid w:val="00DA1084"/>
    <w:rsid w:val="00DA3969"/>
    <w:rsid w:val="00DA4D81"/>
    <w:rsid w:val="00DA581C"/>
    <w:rsid w:val="00DB07CD"/>
    <w:rsid w:val="00DB0879"/>
    <w:rsid w:val="00DB70D0"/>
    <w:rsid w:val="00DB76A4"/>
    <w:rsid w:val="00DC5921"/>
    <w:rsid w:val="00DD0B67"/>
    <w:rsid w:val="00DD0B70"/>
    <w:rsid w:val="00DD132C"/>
    <w:rsid w:val="00DD677B"/>
    <w:rsid w:val="00DD7200"/>
    <w:rsid w:val="00DD7562"/>
    <w:rsid w:val="00DE05C3"/>
    <w:rsid w:val="00DE09BE"/>
    <w:rsid w:val="00DE1F81"/>
    <w:rsid w:val="00DE22C9"/>
    <w:rsid w:val="00DE4065"/>
    <w:rsid w:val="00DE5D21"/>
    <w:rsid w:val="00DF19FC"/>
    <w:rsid w:val="00DF2D41"/>
    <w:rsid w:val="00DF6B96"/>
    <w:rsid w:val="00E00484"/>
    <w:rsid w:val="00E016E0"/>
    <w:rsid w:val="00E02EAC"/>
    <w:rsid w:val="00E04544"/>
    <w:rsid w:val="00E15238"/>
    <w:rsid w:val="00E17319"/>
    <w:rsid w:val="00E22D01"/>
    <w:rsid w:val="00E27542"/>
    <w:rsid w:val="00E31303"/>
    <w:rsid w:val="00E31A04"/>
    <w:rsid w:val="00E344ED"/>
    <w:rsid w:val="00E34809"/>
    <w:rsid w:val="00E354BB"/>
    <w:rsid w:val="00E36694"/>
    <w:rsid w:val="00E37F8C"/>
    <w:rsid w:val="00E4054B"/>
    <w:rsid w:val="00E40F22"/>
    <w:rsid w:val="00E45142"/>
    <w:rsid w:val="00E4617B"/>
    <w:rsid w:val="00E56E9D"/>
    <w:rsid w:val="00E60D3B"/>
    <w:rsid w:val="00E671DA"/>
    <w:rsid w:val="00E76736"/>
    <w:rsid w:val="00E778E7"/>
    <w:rsid w:val="00E81D29"/>
    <w:rsid w:val="00E85D14"/>
    <w:rsid w:val="00E9041C"/>
    <w:rsid w:val="00E92506"/>
    <w:rsid w:val="00E95F84"/>
    <w:rsid w:val="00EA4B08"/>
    <w:rsid w:val="00EA4F00"/>
    <w:rsid w:val="00EA65A1"/>
    <w:rsid w:val="00EA7B16"/>
    <w:rsid w:val="00EC38A3"/>
    <w:rsid w:val="00EC5BB7"/>
    <w:rsid w:val="00EC6871"/>
    <w:rsid w:val="00ED0B94"/>
    <w:rsid w:val="00ED494E"/>
    <w:rsid w:val="00ED5323"/>
    <w:rsid w:val="00EE1D44"/>
    <w:rsid w:val="00EE3C9C"/>
    <w:rsid w:val="00EE7C90"/>
    <w:rsid w:val="00EF1D80"/>
    <w:rsid w:val="00F02D2D"/>
    <w:rsid w:val="00F02EB8"/>
    <w:rsid w:val="00F075BA"/>
    <w:rsid w:val="00F07EE9"/>
    <w:rsid w:val="00F10B77"/>
    <w:rsid w:val="00F10C89"/>
    <w:rsid w:val="00F12E4B"/>
    <w:rsid w:val="00F13FD7"/>
    <w:rsid w:val="00F23274"/>
    <w:rsid w:val="00F26482"/>
    <w:rsid w:val="00F34CAA"/>
    <w:rsid w:val="00F370AD"/>
    <w:rsid w:val="00F53ABE"/>
    <w:rsid w:val="00F54910"/>
    <w:rsid w:val="00F55DEC"/>
    <w:rsid w:val="00F6125C"/>
    <w:rsid w:val="00F65150"/>
    <w:rsid w:val="00F70F73"/>
    <w:rsid w:val="00F7455D"/>
    <w:rsid w:val="00F74DF4"/>
    <w:rsid w:val="00F75AFA"/>
    <w:rsid w:val="00F76FEF"/>
    <w:rsid w:val="00F824A0"/>
    <w:rsid w:val="00F82E55"/>
    <w:rsid w:val="00F9274C"/>
    <w:rsid w:val="00F9311E"/>
    <w:rsid w:val="00F9688E"/>
    <w:rsid w:val="00FA149F"/>
    <w:rsid w:val="00FA5CE4"/>
    <w:rsid w:val="00FA697F"/>
    <w:rsid w:val="00FA7027"/>
    <w:rsid w:val="00FA76A3"/>
    <w:rsid w:val="00FB27F6"/>
    <w:rsid w:val="00FB28CA"/>
    <w:rsid w:val="00FB4261"/>
    <w:rsid w:val="00FC207F"/>
    <w:rsid w:val="00FC3D43"/>
    <w:rsid w:val="00FC4250"/>
    <w:rsid w:val="00FC467B"/>
    <w:rsid w:val="00FD1E60"/>
    <w:rsid w:val="00FD3398"/>
    <w:rsid w:val="00FD3A16"/>
    <w:rsid w:val="00FD427C"/>
    <w:rsid w:val="00FD6AF6"/>
    <w:rsid w:val="00FD6C16"/>
    <w:rsid w:val="00FD6DF0"/>
    <w:rsid w:val="00FE0CAF"/>
    <w:rsid w:val="00FE5A59"/>
    <w:rsid w:val="00FE653D"/>
    <w:rsid w:val="00FF1E5C"/>
    <w:rsid w:val="00FF21A2"/>
    <w:rsid w:val="00FF7753"/>
    <w:rsid w:val="04F6EA38"/>
    <w:rsid w:val="05281FB0"/>
    <w:rsid w:val="053CB597"/>
    <w:rsid w:val="0576DE67"/>
    <w:rsid w:val="062B79B4"/>
    <w:rsid w:val="075CDD89"/>
    <w:rsid w:val="0DD61F94"/>
    <w:rsid w:val="10C03F2E"/>
    <w:rsid w:val="1121C1B7"/>
    <w:rsid w:val="12BC2477"/>
    <w:rsid w:val="12DEFC9A"/>
    <w:rsid w:val="13EB9E8E"/>
    <w:rsid w:val="146DA48B"/>
    <w:rsid w:val="15E6163E"/>
    <w:rsid w:val="176D5A9A"/>
    <w:rsid w:val="18BEBE94"/>
    <w:rsid w:val="1B03C188"/>
    <w:rsid w:val="1D98A3B2"/>
    <w:rsid w:val="251AC177"/>
    <w:rsid w:val="2628855B"/>
    <w:rsid w:val="26A1E5D8"/>
    <w:rsid w:val="27C3569D"/>
    <w:rsid w:val="28479A3C"/>
    <w:rsid w:val="28526239"/>
    <w:rsid w:val="2852CC1C"/>
    <w:rsid w:val="285F641E"/>
    <w:rsid w:val="29EE329A"/>
    <w:rsid w:val="2A700B7F"/>
    <w:rsid w:val="2D80394C"/>
    <w:rsid w:val="2DE96E0F"/>
    <w:rsid w:val="2E9C63D9"/>
    <w:rsid w:val="342CACC4"/>
    <w:rsid w:val="34E2BFB1"/>
    <w:rsid w:val="36277550"/>
    <w:rsid w:val="3955E1CB"/>
    <w:rsid w:val="39BBA357"/>
    <w:rsid w:val="3AA2B0DF"/>
    <w:rsid w:val="3F362439"/>
    <w:rsid w:val="4160036C"/>
    <w:rsid w:val="4180F274"/>
    <w:rsid w:val="43C90002"/>
    <w:rsid w:val="44202878"/>
    <w:rsid w:val="459D1687"/>
    <w:rsid w:val="47B6F22F"/>
    <w:rsid w:val="47E15701"/>
    <w:rsid w:val="49A7D9AB"/>
    <w:rsid w:val="4A463C79"/>
    <w:rsid w:val="4ADCA547"/>
    <w:rsid w:val="5608FFF7"/>
    <w:rsid w:val="591BC753"/>
    <w:rsid w:val="5945A8CC"/>
    <w:rsid w:val="5A9BD905"/>
    <w:rsid w:val="5DA68A79"/>
    <w:rsid w:val="5FB5AC5B"/>
    <w:rsid w:val="601ACBCA"/>
    <w:rsid w:val="63307A7F"/>
    <w:rsid w:val="6527C63D"/>
    <w:rsid w:val="67E43780"/>
    <w:rsid w:val="6A67ED88"/>
    <w:rsid w:val="6C73BB45"/>
    <w:rsid w:val="6D5B389B"/>
    <w:rsid w:val="6D9FB4D5"/>
    <w:rsid w:val="6DD50BB9"/>
    <w:rsid w:val="72EF749D"/>
    <w:rsid w:val="745FC03D"/>
    <w:rsid w:val="77F3FE98"/>
    <w:rsid w:val="78B4FEBE"/>
    <w:rsid w:val="79BB09D1"/>
    <w:rsid w:val="7C275DE4"/>
    <w:rsid w:val="7FA7B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1C0A49"/>
  <w15:docId w15:val="{8A962803-0C01-47D8-BE8E-40372D108E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009A5"/>
    <w:pPr>
      <w:widowControl w:val="0"/>
      <w:spacing w:before="120" w:after="120"/>
      <w:ind w:left="547"/>
      <w:jc w:val="both"/>
    </w:pPr>
    <w:rPr>
      <w:rFonts w:ascii="Arial" w:hAnsi="Arial" w:cs="Tahoma"/>
    </w:rPr>
  </w:style>
  <w:style w:type="paragraph" w:styleId="Heading1">
    <w:name w:val="heading 1"/>
    <w:aliases w:val="H1"/>
    <w:basedOn w:val="Normal"/>
    <w:next w:val="Heading2"/>
    <w:autoRedefine/>
    <w:qFormat/>
    <w:rsid w:val="009F0A36"/>
    <w:pPr>
      <w:pageBreakBefore/>
      <w:spacing w:before="480" w:after="360" w:line="360" w:lineRule="auto"/>
      <w:ind w:left="0"/>
      <w:jc w:val="left"/>
      <w:outlineLvl w:val="0"/>
    </w:pPr>
    <w:rPr>
      <w:rFonts w:cs="Times New Roman"/>
      <w:b/>
      <w:bCs/>
      <w:caps/>
      <w:kern w:val="28"/>
      <w:szCs w:val="24"/>
    </w:rPr>
  </w:style>
  <w:style w:type="paragraph" w:styleId="Heading2">
    <w:name w:val="heading 2"/>
    <w:aliases w:val="l2,H2"/>
    <w:basedOn w:val="Normal"/>
    <w:next w:val="NormalIndent"/>
    <w:autoRedefine/>
    <w:qFormat/>
    <w:rsid w:val="00803F61"/>
    <w:pPr>
      <w:keepNext/>
      <w:spacing w:before="360" w:after="240" w:line="276" w:lineRule="auto"/>
      <w:ind w:left="720"/>
      <w:outlineLvl w:val="1"/>
    </w:pPr>
    <w:rPr>
      <w:rFonts w:cs="Arial"/>
      <w:bCs/>
      <w:i/>
      <w:iCs/>
      <w:color w:val="000000" w:themeColor="text1"/>
    </w:rPr>
  </w:style>
  <w:style w:type="paragraph" w:styleId="Heading3">
    <w:name w:val="heading 3"/>
    <w:basedOn w:val="Normal"/>
    <w:next w:val="Normal"/>
    <w:autoRedefine/>
    <w:qFormat/>
    <w:rsid w:val="00B87C85"/>
    <w:pPr>
      <w:keepNext/>
      <w:spacing w:line="360" w:lineRule="auto"/>
      <w:ind w:left="720"/>
      <w:outlineLvl w:val="2"/>
    </w:pPr>
    <w:rPr>
      <w:bCs/>
    </w:rPr>
  </w:style>
  <w:style w:type="paragraph" w:styleId="Heading4">
    <w:name w:val="heading 4"/>
    <w:basedOn w:val="Normal"/>
    <w:next w:val="Normal"/>
    <w:autoRedefine/>
    <w:qFormat/>
    <w:rsid w:val="00746CC4"/>
    <w:pPr>
      <w:keepNext/>
      <w:spacing w:before="240" w:line="360" w:lineRule="auto"/>
      <w:ind w:left="86" w:firstLine="454"/>
      <w:outlineLvl w:val="3"/>
    </w:pPr>
    <w:rPr>
      <w:bCs/>
      <w:sz w:val="18"/>
      <w:szCs w:val="24"/>
    </w:rPr>
  </w:style>
  <w:style w:type="paragraph" w:styleId="Heading5">
    <w:name w:val="heading 5"/>
    <w:basedOn w:val="Normal"/>
    <w:next w:val="Normal"/>
    <w:qFormat/>
    <w:rsid w:val="00E17319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17319"/>
    <w:pPr>
      <w:keepNext/>
      <w:ind w:left="1080"/>
      <w:outlineLvl w:val="5"/>
    </w:pPr>
    <w:rPr>
      <w:rFonts w:ascii=".VnTime" w:hAnsi=".VnTime" w:cs="Times New Roman"/>
      <w:b/>
      <w:bCs/>
      <w:iCs/>
      <w:sz w:val="22"/>
      <w:szCs w:val="22"/>
    </w:rPr>
  </w:style>
  <w:style w:type="paragraph" w:styleId="Heading7">
    <w:name w:val="heading 7"/>
    <w:basedOn w:val="Normal"/>
    <w:next w:val="Normal"/>
    <w:qFormat/>
    <w:rsid w:val="00E17319"/>
    <w:pPr>
      <w:keepNext/>
      <w:spacing w:before="60" w:after="60"/>
      <w:outlineLvl w:val="6"/>
    </w:pPr>
    <w:rPr>
      <w:rFonts w:ascii=".VnTimeH" w:hAnsi=".VnTimeH" w:cs="Times New Roman"/>
      <w:b/>
      <w:bCs/>
      <w:color w:val="000000"/>
      <w:sz w:val="18"/>
      <w:szCs w:val="18"/>
    </w:rPr>
  </w:style>
  <w:style w:type="paragraph" w:styleId="Heading8">
    <w:name w:val="heading 8"/>
    <w:basedOn w:val="Normal"/>
    <w:next w:val="Normal"/>
    <w:qFormat/>
    <w:rsid w:val="00E17319"/>
    <w:pPr>
      <w:keepNext/>
      <w:ind w:left="720"/>
      <w:outlineLvl w:val="7"/>
    </w:pPr>
    <w:rPr>
      <w:rFonts w:ascii=".VnArialH" w:hAnsi=".VnArialH" w:cs="Times New Roman"/>
      <w:b/>
      <w:bCs/>
    </w:rPr>
  </w:style>
  <w:style w:type="paragraph" w:styleId="Heading9">
    <w:name w:val="heading 9"/>
    <w:basedOn w:val="Normal"/>
    <w:next w:val="Normal"/>
    <w:qFormat/>
    <w:rsid w:val="00E17319"/>
    <w:pPr>
      <w:keepNext/>
      <w:outlineLvl w:val="8"/>
    </w:pPr>
    <w:rPr>
      <w:rFonts w:ascii=".VnArial" w:hAnsi=".VnArial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Indent">
    <w:name w:val="Normal Indent"/>
    <w:basedOn w:val="Normal"/>
    <w:autoRedefine/>
    <w:rsid w:val="003A431A"/>
    <w:pPr>
      <w:spacing w:before="80" w:after="80" w:line="276" w:lineRule="auto"/>
      <w:ind w:left="810"/>
    </w:pPr>
    <w:rPr>
      <w:rFonts w:cs="Arial"/>
      <w:bCs/>
      <w:iCs/>
      <w:color w:val="000000" w:themeColor="text1"/>
    </w:rPr>
  </w:style>
  <w:style w:type="paragraph" w:styleId="BodyTextIndent">
    <w:name w:val="Body Text Indent"/>
    <w:basedOn w:val="Normal"/>
    <w:rsid w:val="00E17319"/>
    <w:pPr>
      <w:ind w:left="0"/>
    </w:pPr>
  </w:style>
  <w:style w:type="paragraph" w:styleId="BodyTextIndent2">
    <w:name w:val="Body Text Indent 2"/>
    <w:basedOn w:val="Normal"/>
    <w:rsid w:val="00E17319"/>
    <w:pPr>
      <w:spacing w:before="0"/>
      <w:ind w:left="720"/>
    </w:pPr>
    <w:rPr>
      <w:rFonts w:ascii=".VnTime" w:hAnsi=".VnTime" w:cs="Times New Roman"/>
    </w:rPr>
  </w:style>
  <w:style w:type="paragraph" w:styleId="Caption">
    <w:name w:val="caption"/>
    <w:basedOn w:val="Normal"/>
    <w:next w:val="Normal"/>
    <w:qFormat/>
    <w:rsid w:val="00E17319"/>
    <w:pPr>
      <w:ind w:left="1440"/>
    </w:pPr>
    <w:rPr>
      <w:rFonts w:ascii=".VnTime" w:hAnsi=".VnTime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rsid w:val="00E17319"/>
    <w:pPr>
      <w:tabs>
        <w:tab w:val="center" w:pos="4320"/>
        <w:tab w:val="right" w:pos="8640"/>
      </w:tabs>
      <w:ind w:left="0"/>
    </w:pPr>
  </w:style>
  <w:style w:type="character" w:styleId="FooterChar" w:customStyle="1">
    <w:name w:val="Footer Char"/>
    <w:basedOn w:val="DefaultParagraphFont"/>
    <w:link w:val="Footer"/>
    <w:uiPriority w:val="99"/>
    <w:rsid w:val="001D10BE"/>
    <w:rPr>
      <w:rFonts w:ascii="Arial" w:hAnsi="Arial" w:cs="Tahoma"/>
    </w:rPr>
  </w:style>
  <w:style w:type="paragraph" w:styleId="Header">
    <w:name w:val="header"/>
    <w:basedOn w:val="Normal"/>
    <w:autoRedefine/>
    <w:rsid w:val="00D501E0"/>
    <w:pPr>
      <w:pBdr>
        <w:bottom w:val="single" w:color="808080" w:sz="2" w:space="1"/>
      </w:pBdr>
      <w:ind w:left="0"/>
    </w:pPr>
    <w:rPr>
      <w:sz w:val="18"/>
      <w:szCs w:val="18"/>
      <w:lang w:val="fr-FR"/>
    </w:rPr>
  </w:style>
  <w:style w:type="character" w:styleId="Hyperlink">
    <w:name w:val="Hyperlink"/>
    <w:basedOn w:val="DefaultParagraphFont"/>
    <w:uiPriority w:val="99"/>
    <w:rsid w:val="00E17319"/>
    <w:rPr>
      <w:color w:val="0000FF"/>
      <w:u w:val="single"/>
    </w:rPr>
  </w:style>
  <w:style w:type="paragraph" w:styleId="NormalCaption" w:customStyle="1">
    <w:name w:val="NormalCaption"/>
    <w:basedOn w:val="Normal"/>
    <w:autoRedefine/>
    <w:rsid w:val="00E17319"/>
    <w:pPr>
      <w:ind w:left="0"/>
      <w:jc w:val="center"/>
    </w:pPr>
    <w:rPr>
      <w:b/>
      <w:bCs/>
    </w:rPr>
  </w:style>
  <w:style w:type="paragraph" w:styleId="NormalIndent0" w:customStyle="1">
    <w:name w:val="NormalIndent"/>
    <w:basedOn w:val="Normal"/>
    <w:autoRedefine/>
    <w:rsid w:val="00212411"/>
    <w:pPr>
      <w:spacing w:after="40"/>
      <w:ind w:left="446"/>
      <w:jc w:val="right"/>
    </w:pPr>
    <w:rPr>
      <w:sz w:val="16"/>
      <w:szCs w:val="16"/>
    </w:rPr>
  </w:style>
  <w:style w:type="paragraph" w:styleId="NormalIndex" w:customStyle="1">
    <w:name w:val="NormalIndex"/>
    <w:basedOn w:val="NormalIndent0"/>
    <w:rsid w:val="00E17319"/>
    <w:pPr>
      <w:tabs>
        <w:tab w:val="left" w:pos="360"/>
        <w:tab w:val="left" w:pos="450"/>
      </w:tabs>
      <w:spacing w:before="60" w:after="60"/>
      <w:ind w:hanging="360"/>
    </w:pPr>
  </w:style>
  <w:style w:type="character" w:styleId="PageNumber">
    <w:name w:val="page number"/>
    <w:basedOn w:val="DefaultParagraphFont"/>
    <w:rsid w:val="00212411"/>
    <w:rPr>
      <w:rFonts w:ascii="Arial" w:hAnsi="Arial"/>
      <w:color w:val="C0C0C0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C832F3"/>
    <w:pPr>
      <w:tabs>
        <w:tab w:val="left" w:pos="1080"/>
        <w:tab w:val="right" w:leader="dot" w:pos="8305"/>
      </w:tabs>
      <w:spacing w:before="240"/>
      <w:ind w:left="720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rsid w:val="002F17FE"/>
    <w:pPr>
      <w:tabs>
        <w:tab w:val="left" w:pos="1800"/>
        <w:tab w:val="right" w:leader="dot" w:pos="8305"/>
      </w:tabs>
      <w:spacing w:before="60"/>
      <w:ind w:left="1080"/>
    </w:pPr>
    <w:rPr>
      <w:rFonts w:cs="Arial"/>
      <w:b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E17319"/>
    <w:pPr>
      <w:spacing w:before="0"/>
      <w:ind w:left="400"/>
    </w:pPr>
    <w:rPr>
      <w:iCs/>
    </w:rPr>
  </w:style>
  <w:style w:type="paragraph" w:styleId="NH-1" w:customStyle="1">
    <w:name w:val="NH-1"/>
    <w:basedOn w:val="Normal"/>
    <w:next w:val="NH-2"/>
    <w:rsid w:val="00E17319"/>
    <w:pPr>
      <w:keepNext/>
      <w:tabs>
        <w:tab w:val="left" w:pos="36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styleId="NH-2" w:customStyle="1">
    <w:name w:val="NH-2"/>
    <w:basedOn w:val="Normal"/>
    <w:next w:val="NormalIndent"/>
    <w:rsid w:val="00E17319"/>
    <w:pPr>
      <w:keepNext/>
      <w:tabs>
        <w:tab w:val="left" w:pos="72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styleId="NormalText" w:customStyle="1">
    <w:name w:val="NormalText"/>
    <w:basedOn w:val="Normal"/>
    <w:rsid w:val="00E17319"/>
    <w:pPr>
      <w:ind w:left="720"/>
    </w:pPr>
  </w:style>
  <w:style w:type="paragraph" w:styleId="H5" w:customStyle="1">
    <w:name w:val="H5"/>
    <w:basedOn w:val="NormalIndent"/>
    <w:next w:val="Normal"/>
    <w:rsid w:val="00E17319"/>
    <w:pPr>
      <w:keepNext/>
    </w:pPr>
    <w:rPr>
      <w:rFonts w:ascii=".VnTime" w:hAnsi=".VnTime" w:cs="Times New Roman"/>
      <w:b/>
      <w:bCs w:val="0"/>
      <w:iCs w:val="0"/>
      <w:color w:val="800080"/>
      <w:sz w:val="24"/>
      <w:szCs w:val="24"/>
    </w:rPr>
  </w:style>
  <w:style w:type="paragraph" w:styleId="NormalFD" w:customStyle="1">
    <w:name w:val="NormalFD"/>
    <w:basedOn w:val="Normal"/>
    <w:rsid w:val="00E17319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</w:pPr>
    <w:rPr>
      <w:color w:val="000000"/>
    </w:rPr>
  </w:style>
  <w:style w:type="paragraph" w:styleId="FootnoteText">
    <w:name w:val="footnote text"/>
    <w:basedOn w:val="Normal"/>
    <w:autoRedefine/>
    <w:semiHidden/>
    <w:rsid w:val="00E17319"/>
    <w:pPr>
      <w:spacing w:before="0"/>
      <w:ind w:left="90" w:hanging="90"/>
    </w:pPr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E17319"/>
    <w:rPr>
      <w:vertAlign w:val="superscript"/>
    </w:rPr>
  </w:style>
  <w:style w:type="paragraph" w:styleId="Normal2" w:customStyle="1">
    <w:name w:val="Normal 2"/>
    <w:basedOn w:val="Normal"/>
    <w:rsid w:val="00E17319"/>
    <w:pPr>
      <w:tabs>
        <w:tab w:val="left" w:pos="360"/>
      </w:tabs>
      <w:ind w:left="360" w:hanging="360"/>
    </w:pPr>
  </w:style>
  <w:style w:type="paragraph" w:styleId="BlockText">
    <w:name w:val="Block Text"/>
    <w:basedOn w:val="Normal"/>
    <w:rsid w:val="00E17319"/>
    <w:pPr>
      <w:tabs>
        <w:tab w:val="left" w:pos="8820"/>
      </w:tabs>
      <w:spacing w:before="0"/>
      <w:ind w:left="720" w:right="22"/>
    </w:pPr>
    <w:rPr>
      <w:rFonts w:ascii=".VnTime" w:hAnsi=".VnTime" w:cs="Times New Roman"/>
    </w:rPr>
  </w:style>
  <w:style w:type="paragraph" w:styleId="TOC4">
    <w:name w:val="toc 4"/>
    <w:basedOn w:val="Normal"/>
    <w:next w:val="Normal"/>
    <w:autoRedefine/>
    <w:semiHidden/>
    <w:rsid w:val="00E17319"/>
    <w:pPr>
      <w:spacing w:before="0"/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E17319"/>
    <w:pPr>
      <w:spacing w:before="0"/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E17319"/>
    <w:pPr>
      <w:spacing w:before="0"/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E17319"/>
    <w:pPr>
      <w:spacing w:before="0"/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E17319"/>
    <w:pPr>
      <w:spacing w:before="0"/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E17319"/>
    <w:pPr>
      <w:spacing w:before="0"/>
      <w:ind w:left="1600"/>
    </w:pPr>
    <w:rPr>
      <w:sz w:val="18"/>
    </w:rPr>
  </w:style>
  <w:style w:type="paragraph" w:styleId="BodyText">
    <w:name w:val="Body Text"/>
    <w:basedOn w:val="Normal"/>
    <w:rsid w:val="00E17319"/>
    <w:pPr>
      <w:spacing w:before="0"/>
      <w:jc w:val="center"/>
    </w:pPr>
    <w:rPr>
      <w:sz w:val="22"/>
      <w:szCs w:val="22"/>
    </w:rPr>
  </w:style>
  <w:style w:type="paragraph" w:styleId="NormalTB" w:customStyle="1">
    <w:name w:val="NormalTB"/>
    <w:rsid w:val="00E17319"/>
    <w:pPr>
      <w:jc w:val="center"/>
    </w:pPr>
    <w:rPr>
      <w:rFonts w:ascii=".VnTime" w:hAnsi=".VnTime"/>
      <w:lang w:val="en-GB"/>
    </w:rPr>
  </w:style>
  <w:style w:type="paragraph" w:styleId="Vidu" w:customStyle="1">
    <w:name w:val="Vidu"/>
    <w:basedOn w:val="Normal"/>
    <w:rsid w:val="00E17319"/>
    <w:pPr>
      <w:numPr>
        <w:numId w:val="4"/>
      </w:numPr>
      <w:spacing w:before="0"/>
    </w:pPr>
  </w:style>
  <w:style w:type="paragraph" w:styleId="Mucvidu" w:customStyle="1">
    <w:name w:val="Mucvidu"/>
    <w:basedOn w:val="Vidu"/>
    <w:rsid w:val="00E17319"/>
    <w:pPr>
      <w:numPr>
        <w:numId w:val="1"/>
      </w:numPr>
      <w:tabs>
        <w:tab w:val="clear" w:pos="360"/>
      </w:tabs>
      <w:ind w:left="1080"/>
    </w:pPr>
  </w:style>
  <w:style w:type="paragraph" w:styleId="Tailieu" w:customStyle="1">
    <w:name w:val="Tailieu"/>
    <w:basedOn w:val="Refer"/>
    <w:rsid w:val="00E17319"/>
    <w:pPr>
      <w:numPr>
        <w:numId w:val="3"/>
      </w:numPr>
    </w:pPr>
    <w:rPr>
      <w:sz w:val="28"/>
      <w:szCs w:val="28"/>
    </w:rPr>
  </w:style>
  <w:style w:type="paragraph" w:styleId="Refer" w:customStyle="1">
    <w:name w:val="Refer"/>
    <w:basedOn w:val="Normal"/>
    <w:rsid w:val="00E17319"/>
    <w:pPr>
      <w:spacing w:before="0"/>
      <w:ind w:firstLine="720"/>
    </w:pPr>
  </w:style>
  <w:style w:type="paragraph" w:styleId="Point" w:customStyle="1">
    <w:name w:val="Point"/>
    <w:basedOn w:val="Header"/>
    <w:rsid w:val="00E17319"/>
    <w:pPr>
      <w:numPr>
        <w:numId w:val="2"/>
      </w:numPr>
      <w:spacing w:before="0"/>
    </w:pPr>
  </w:style>
  <w:style w:type="character" w:styleId="CommentReference">
    <w:name w:val="annotation reference"/>
    <w:basedOn w:val="DefaultParagraphFont"/>
    <w:semiHidden/>
    <w:rsid w:val="00E1731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17319"/>
    <w:pPr>
      <w:spacing w:before="0"/>
    </w:pPr>
    <w:rPr>
      <w:rFonts w:ascii=".VnTime" w:hAnsi=".VnTime" w:cs="Times New Roman"/>
    </w:rPr>
  </w:style>
  <w:style w:type="character" w:styleId="CommentTextChar" w:customStyle="1">
    <w:name w:val="Comment Text Char"/>
    <w:basedOn w:val="DefaultParagraphFont"/>
    <w:link w:val="CommentText"/>
    <w:semiHidden/>
    <w:rsid w:val="00F26482"/>
    <w:rPr>
      <w:rFonts w:ascii=".VnTime" w:hAnsi=".VnTime"/>
      <w:i/>
    </w:rPr>
  </w:style>
  <w:style w:type="paragraph" w:styleId="Bang" w:customStyle="1">
    <w:name w:val="Bang"/>
    <w:basedOn w:val="Normal"/>
    <w:autoRedefine/>
    <w:rsid w:val="005747BF"/>
    <w:pPr>
      <w:spacing w:before="80" w:after="80"/>
      <w:ind w:left="0"/>
    </w:pPr>
    <w:rPr>
      <w:sz w:val="16"/>
      <w:szCs w:val="16"/>
    </w:rPr>
  </w:style>
  <w:style w:type="paragraph" w:styleId="BodyText3">
    <w:name w:val="Body Text 3"/>
    <w:basedOn w:val="Normal"/>
    <w:rsid w:val="00E17319"/>
    <w:pPr>
      <w:spacing w:before="0"/>
    </w:pPr>
    <w:rPr>
      <w:rFonts w:ascii=".VnTime" w:hAnsi=".VnTime" w:cs="Times New Roman"/>
      <w:iCs/>
    </w:rPr>
  </w:style>
  <w:style w:type="paragraph" w:styleId="Content" w:customStyle="1">
    <w:name w:val="Content"/>
    <w:basedOn w:val="Normal"/>
    <w:rsid w:val="00E17319"/>
    <w:pPr>
      <w:ind w:firstLine="720"/>
    </w:pPr>
    <w:rPr>
      <w:rFonts w:ascii=".VnTime" w:hAnsi=".VnTime" w:cs="Times New Roman"/>
      <w:sz w:val="24"/>
      <w:szCs w:val="24"/>
    </w:rPr>
  </w:style>
  <w:style w:type="paragraph" w:styleId="TableofFigures">
    <w:name w:val="table of figures"/>
    <w:basedOn w:val="Normal"/>
    <w:next w:val="Normal"/>
    <w:semiHidden/>
    <w:rsid w:val="00E17319"/>
    <w:pPr>
      <w:tabs>
        <w:tab w:val="right" w:leader="dot" w:pos="8642"/>
      </w:tabs>
      <w:spacing w:before="0"/>
      <w:ind w:left="480" w:hanging="480"/>
    </w:pPr>
    <w:rPr>
      <w:smallCaps/>
    </w:rPr>
  </w:style>
  <w:style w:type="paragraph" w:styleId="NormalH" w:customStyle="1">
    <w:name w:val="NormalH"/>
    <w:basedOn w:val="Normal"/>
    <w:autoRedefine/>
    <w:rsid w:val="00E1731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bCs/>
      <w:caps/>
      <w:color w:val="003400"/>
      <w:szCs w:val="24"/>
    </w:rPr>
  </w:style>
  <w:style w:type="paragraph" w:styleId="TableCaption" w:customStyle="1">
    <w:name w:val="TableCaption"/>
    <w:basedOn w:val="NormalIndent"/>
    <w:rsid w:val="00E17319"/>
    <w:rPr>
      <w:b/>
      <w:bCs w:val="0"/>
    </w:rPr>
  </w:style>
  <w:style w:type="character" w:styleId="Strong">
    <w:name w:val="Strong"/>
    <w:basedOn w:val="DefaultParagraphFont"/>
    <w:qFormat/>
    <w:rsid w:val="00E17319"/>
    <w:rPr>
      <w:b/>
      <w:bCs/>
    </w:rPr>
  </w:style>
  <w:style w:type="paragraph" w:styleId="Title">
    <w:name w:val="Title"/>
    <w:basedOn w:val="Normal"/>
    <w:qFormat/>
    <w:rsid w:val="00E1731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ableTitle" w:customStyle="1">
    <w:name w:val="Table Title"/>
    <w:basedOn w:val="NormalIndent"/>
    <w:autoRedefine/>
    <w:rsid w:val="00E17319"/>
    <w:pPr>
      <w:keepNext/>
      <w:numPr>
        <w:numId w:val="5"/>
      </w:numPr>
      <w:ind w:right="29"/>
    </w:pPr>
    <w:rPr>
      <w:rFonts w:ascii=".VnTime" w:hAnsi=".VnTime" w:cs="Times New Roman"/>
    </w:rPr>
  </w:style>
  <w:style w:type="paragraph" w:styleId="Arial" w:customStyle="1">
    <w:name w:val="Arial"/>
    <w:basedOn w:val="NormalIndent"/>
    <w:rsid w:val="00E17319"/>
  </w:style>
  <w:style w:type="paragraph" w:styleId="NormalNV" w:customStyle="1">
    <w:name w:val="NormalNV"/>
    <w:basedOn w:val="Normal"/>
    <w:rsid w:val="00E17319"/>
    <w:pPr>
      <w:tabs>
        <w:tab w:val="left" w:pos="720"/>
        <w:tab w:val="left" w:pos="2160"/>
        <w:tab w:val="right" w:leader="dot" w:pos="8640"/>
      </w:tabs>
      <w:ind w:left="0"/>
    </w:pPr>
    <w:rPr>
      <w:rFonts w:ascii=".VnTime" w:hAnsi=".VnTime" w:cs="Times New Roman"/>
      <w:sz w:val="24"/>
      <w:szCs w:val="24"/>
      <w:lang w:val="en-GB"/>
    </w:rPr>
  </w:style>
  <w:style w:type="paragraph" w:styleId="TableText" w:customStyle="1">
    <w:name w:val="Table Text"/>
    <w:basedOn w:val="Normal"/>
    <w:rsid w:val="00E17319"/>
    <w:pPr>
      <w:spacing w:before="60" w:after="60" w:line="480" w:lineRule="auto"/>
      <w:ind w:left="0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rsid w:val="00E17319"/>
    <w:rPr>
      <w:color w:val="800080"/>
      <w:u w:val="single"/>
    </w:rPr>
  </w:style>
  <w:style w:type="paragraph" w:styleId="BodyTextIndent3">
    <w:name w:val="Body Text Indent 3"/>
    <w:basedOn w:val="Normal"/>
    <w:rsid w:val="00E17319"/>
  </w:style>
  <w:style w:type="paragraph" w:styleId="InfoBlue0" w:customStyle="1">
    <w:name w:val="InfoBlue"/>
    <w:basedOn w:val="Normal"/>
    <w:next w:val="BodyText"/>
    <w:autoRedefine/>
    <w:rsid w:val="00E17319"/>
    <w:pPr>
      <w:spacing w:before="0" w:line="240" w:lineRule="atLeast"/>
      <w:ind w:left="90"/>
    </w:pPr>
    <w:rPr>
      <w:sz w:val="18"/>
      <w:szCs w:val="18"/>
    </w:rPr>
  </w:style>
  <w:style w:type="paragraph" w:styleId="Guideline" w:customStyle="1">
    <w:name w:val="Guideline"/>
    <w:basedOn w:val="NormalIndent"/>
    <w:rsid w:val="00E17319"/>
    <w:pPr>
      <w:spacing w:before="0"/>
      <w:ind w:left="432"/>
    </w:pPr>
    <w:rPr>
      <w:iCs w:val="0"/>
      <w:color w:val="0000FF"/>
      <w:lang w:val="en-AU"/>
    </w:rPr>
  </w:style>
  <w:style w:type="paragraph" w:styleId="NormalWeb">
    <w:name w:val="Normal (Web)"/>
    <w:basedOn w:val="Normal"/>
    <w:uiPriority w:val="99"/>
    <w:rsid w:val="00E17319"/>
    <w:pPr>
      <w:spacing w:before="100" w:beforeAutospacing="1" w:after="100" w:afterAutospacing="1"/>
      <w:ind w:left="0"/>
    </w:pPr>
    <w:rPr>
      <w:rFonts w:ascii="Arial Unicode MS" w:hAnsi="Arial Unicode MS" w:eastAsia="Arial Unicode MS" w:cs="Times New Roman"/>
      <w:sz w:val="24"/>
      <w:szCs w:val="24"/>
      <w:lang w:val="en-GB"/>
    </w:rPr>
  </w:style>
  <w:style w:type="character" w:styleId="arial12byell1" w:customStyle="1">
    <w:name w:val="arial12byell1"/>
    <w:basedOn w:val="DefaultParagraphFont"/>
    <w:rsid w:val="00E17319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styleId="arial10bblue1" w:customStyle="1">
    <w:name w:val="arial10bblue1"/>
    <w:basedOn w:val="DefaultParagraphFont"/>
    <w:rsid w:val="00E17319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styleId="HeadingBig" w:customStyle="1">
    <w:name w:val="Heading Big"/>
    <w:basedOn w:val="NormalTB"/>
    <w:rsid w:val="00E17319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styleId="HeadingLv1" w:customStyle="1">
    <w:name w:val="Heading Lv1"/>
    <w:basedOn w:val="Normal"/>
    <w:autoRedefine/>
    <w:rsid w:val="00E17319"/>
    <w:pPr>
      <w:spacing w:before="80" w:after="80"/>
      <w:ind w:left="0"/>
      <w:jc w:val="center"/>
    </w:pPr>
    <w:rPr>
      <w:b/>
      <w:bCs/>
      <w:color w:val="6E2500"/>
      <w:sz w:val="18"/>
      <w:szCs w:val="24"/>
    </w:rPr>
  </w:style>
  <w:style w:type="paragraph" w:styleId="HeadingLv2" w:customStyle="1">
    <w:name w:val="Heading Lv2"/>
    <w:basedOn w:val="Bang"/>
    <w:autoRedefine/>
    <w:rsid w:val="00E17319"/>
    <w:rPr>
      <w:b/>
      <w:bCs/>
      <w:color w:val="003400"/>
    </w:rPr>
  </w:style>
  <w:style w:type="paragraph" w:styleId="BalloonText">
    <w:name w:val="Balloon Text"/>
    <w:basedOn w:val="Normal"/>
    <w:semiHidden/>
    <w:rsid w:val="002F79C7"/>
    <w:rPr>
      <w:sz w:val="16"/>
      <w:szCs w:val="16"/>
    </w:rPr>
  </w:style>
  <w:style w:type="paragraph" w:styleId="SectionTitle" w:customStyle="1">
    <w:name w:val="Section Title"/>
    <w:basedOn w:val="Normal"/>
    <w:next w:val="Normal"/>
    <w:autoRedefine/>
    <w:rsid w:val="00A3683E"/>
    <w:pPr>
      <w:keepNext/>
      <w:autoSpaceDE w:val="0"/>
      <w:autoSpaceDN w:val="0"/>
      <w:spacing w:before="80" w:after="80"/>
      <w:ind w:left="0"/>
    </w:pPr>
    <w:rPr>
      <w:rFonts w:ascii="Verdana" w:hAnsi="Verdana" w:eastAsia="MS Mincho" w:cs="Times New Roman"/>
      <w:b/>
      <w:bCs/>
      <w:color w:val="003400"/>
    </w:rPr>
  </w:style>
  <w:style w:type="paragraph" w:styleId="bang0" w:customStyle="1">
    <w:name w:val="bang"/>
    <w:basedOn w:val="Normal"/>
    <w:autoRedefine/>
    <w:rsid w:val="0034242B"/>
    <w:pPr>
      <w:autoSpaceDE w:val="0"/>
      <w:autoSpaceDN w:val="0"/>
      <w:spacing w:before="80" w:after="80"/>
      <w:ind w:left="0"/>
      <w:jc w:val="left"/>
    </w:pPr>
    <w:rPr>
      <w:rFonts w:eastAsia="MS Mincho" w:cs="Arial"/>
    </w:rPr>
  </w:style>
  <w:style w:type="paragraph" w:styleId="Thanbang" w:customStyle="1">
    <w:name w:val="Than bang"/>
    <w:basedOn w:val="Heading7"/>
    <w:rsid w:val="00A3683E"/>
    <w:pPr>
      <w:keepNext w:val="0"/>
      <w:autoSpaceDE w:val="0"/>
      <w:autoSpaceDN w:val="0"/>
      <w:spacing w:before="120" w:after="120"/>
      <w:ind w:left="0"/>
    </w:pPr>
    <w:rPr>
      <w:rFonts w:ascii="Tahoma" w:hAnsi="Tahoma" w:eastAsia="MS Mincho" w:cs="Tahoma"/>
      <w:bCs w:val="0"/>
      <w:szCs w:val="24"/>
    </w:rPr>
  </w:style>
  <w:style w:type="paragraph" w:styleId="HelpText" w:customStyle="1">
    <w:name w:val="Help Text"/>
    <w:basedOn w:val="Normal"/>
    <w:autoRedefine/>
    <w:rsid w:val="00746CC4"/>
    <w:pPr>
      <w:spacing w:before="0"/>
      <w:ind w:left="630" w:hanging="90"/>
    </w:pPr>
    <w:rPr>
      <w:rFonts w:cs="Times New Roman"/>
      <w:lang w:eastAsia="de-DE"/>
    </w:rPr>
  </w:style>
  <w:style w:type="paragraph" w:styleId="HelpCont" w:customStyle="1">
    <w:name w:val="Help Cont"/>
    <w:basedOn w:val="HelpText"/>
    <w:rsid w:val="0058670F"/>
    <w:pPr>
      <w:ind w:firstLine="0"/>
    </w:pPr>
    <w:rPr>
      <w:rFonts w:ascii="Helvetica" w:hAnsi="Helvetica"/>
    </w:rPr>
  </w:style>
  <w:style w:type="paragraph" w:styleId="HelpBullet" w:customStyle="1">
    <w:name w:val="Help Bullet"/>
    <w:basedOn w:val="HelpText"/>
    <w:rsid w:val="0058670F"/>
    <w:pPr>
      <w:numPr>
        <w:numId w:val="7"/>
      </w:numPr>
      <w:tabs>
        <w:tab w:val="clear" w:pos="360"/>
        <w:tab w:val="num" w:pos="1134"/>
      </w:tabs>
      <w:ind w:left="1134" w:hanging="283"/>
    </w:pPr>
  </w:style>
  <w:style w:type="paragraph" w:styleId="Body" w:customStyle="1">
    <w:name w:val="Body"/>
    <w:basedOn w:val="Normal"/>
    <w:rsid w:val="0058670F"/>
    <w:pPr>
      <w:ind w:left="709"/>
    </w:pPr>
    <w:rPr>
      <w:rFonts w:cs="Times New Roman"/>
      <w:lang w:eastAsia="de-DE"/>
    </w:rPr>
  </w:style>
  <w:style w:type="paragraph" w:styleId="Bangheader" w:customStyle="1">
    <w:name w:val="Bangheader"/>
    <w:basedOn w:val="Heading7"/>
    <w:autoRedefine/>
    <w:rsid w:val="007E50F4"/>
    <w:pPr>
      <w:keepNext w:val="0"/>
      <w:autoSpaceDE w:val="0"/>
      <w:autoSpaceDN w:val="0"/>
      <w:spacing w:before="80" w:after="80" w:line="276" w:lineRule="auto"/>
      <w:ind w:left="0"/>
      <w:jc w:val="center"/>
    </w:pPr>
    <w:rPr>
      <w:rFonts w:ascii="Arial" w:hAnsi="Arial" w:eastAsia="MS Mincho" w:cs="Arial"/>
      <w:bCs w:val="0"/>
      <w:iCs/>
      <w:color w:val="00B050"/>
      <w:sz w:val="20"/>
      <w:szCs w:val="20"/>
    </w:rPr>
  </w:style>
  <w:style w:type="paragraph" w:styleId="bangLatinArial" w:customStyle="1">
    <w:name w:val="bang + (Latin) Arial"/>
    <w:aliases w:val="10 pt,Black,After:  0 pt,Line spacing:  1.5 lines"/>
    <w:basedOn w:val="bang0"/>
    <w:rsid w:val="00633398"/>
    <w:pPr>
      <w:spacing w:after="0" w:line="360" w:lineRule="auto"/>
    </w:pPr>
    <w:rPr>
      <w:color w:val="000000"/>
    </w:rPr>
  </w:style>
  <w:style w:type="paragraph" w:styleId="StyleHeadingLv1Auto" w:customStyle="1">
    <w:name w:val="Style Heading Lv1 + Auto"/>
    <w:basedOn w:val="HeadingLv1"/>
    <w:rsid w:val="00212411"/>
    <w:rPr>
      <w:color w:val="auto"/>
      <w:szCs w:val="18"/>
    </w:rPr>
  </w:style>
  <w:style w:type="paragraph" w:styleId="StyleThanbangLatinArial10ptNotBold" w:customStyle="1">
    <w:name w:val="Style Than bang + (Latin) Arial 10 pt Not Bold"/>
    <w:basedOn w:val="Thanbang"/>
    <w:rsid w:val="00212411"/>
    <w:rPr>
      <w:rFonts w:ascii="Arial" w:hAnsi="Arial"/>
      <w:b w:val="0"/>
      <w:sz w:val="16"/>
      <w:szCs w:val="16"/>
    </w:rPr>
  </w:style>
  <w:style w:type="paragraph" w:styleId="StylebangLatinArialBefore5ptAfter5pt" w:customStyle="1">
    <w:name w:val="Style bang + (Latin) Arial Before:  5 pt After:  5 pt"/>
    <w:basedOn w:val="bang0"/>
    <w:rsid w:val="00644A0C"/>
    <w:pPr>
      <w:spacing w:before="100" w:after="100"/>
    </w:pPr>
    <w:rPr>
      <w:rFonts w:eastAsia="Times New Roman" w:cs="Times New Roman"/>
      <w:sz w:val="16"/>
    </w:rPr>
  </w:style>
  <w:style w:type="paragraph" w:styleId="bangcategory" w:customStyle="1">
    <w:name w:val="bang category"/>
    <w:basedOn w:val="Bangheader"/>
    <w:rsid w:val="00B53814"/>
    <w:pPr>
      <w:jc w:val="left"/>
    </w:pPr>
  </w:style>
  <w:style w:type="paragraph" w:styleId="StylebangcategoryWhiteLeft" w:customStyle="1">
    <w:name w:val="Style bang category + White Left"/>
    <w:basedOn w:val="bangcategory"/>
    <w:rsid w:val="00752BBC"/>
    <w:rPr>
      <w:rFonts w:eastAsia="Times New Roman" w:cs="Times New Roman"/>
      <w:bCs/>
      <w:iCs w:val="0"/>
    </w:rPr>
  </w:style>
  <w:style w:type="paragraph" w:styleId="CellBody" w:customStyle="1">
    <w:name w:val="CellBody"/>
    <w:basedOn w:val="Normal"/>
    <w:rsid w:val="00C52BDF"/>
    <w:pPr>
      <w:spacing w:before="40" w:after="20"/>
      <w:ind w:left="57"/>
    </w:pPr>
    <w:rPr>
      <w:rFonts w:cs="Times New Roman"/>
      <w:lang w:eastAsia="de-DE"/>
    </w:rPr>
  </w:style>
  <w:style w:type="paragraph" w:styleId="doclist" w:customStyle="1">
    <w:name w:val="doclist"/>
    <w:basedOn w:val="Normal"/>
    <w:rsid w:val="00C97950"/>
    <w:pPr>
      <w:spacing w:before="100" w:beforeAutospacing="1" w:after="100" w:afterAutospacing="1"/>
      <w:ind w:left="0"/>
    </w:pPr>
    <w:rPr>
      <w:rFonts w:ascii="Times New Roman" w:hAnsi="Times New Roman" w:cs="Times New Roman"/>
      <w:color w:val="000000"/>
      <w:sz w:val="21"/>
      <w:szCs w:val="21"/>
    </w:rPr>
  </w:style>
  <w:style w:type="paragraph" w:styleId="doctext" w:customStyle="1">
    <w:name w:val="doctext"/>
    <w:basedOn w:val="Normal"/>
    <w:rsid w:val="009F46CF"/>
    <w:pPr>
      <w:spacing w:before="100" w:beforeAutospacing="1" w:after="100" w:afterAutospacing="1"/>
      <w:ind w:left="0"/>
    </w:pPr>
    <w:rPr>
      <w:rFonts w:ascii="Times New Roman" w:hAnsi="Times New Roman" w:cs="Times New Roman"/>
      <w:color w:val="000000"/>
      <w:sz w:val="21"/>
      <w:szCs w:val="21"/>
    </w:rPr>
  </w:style>
  <w:style w:type="character" w:styleId="docemphstrong1" w:customStyle="1">
    <w:name w:val="docemphstrong1"/>
    <w:basedOn w:val="DefaultParagraphFont"/>
    <w:rsid w:val="009F46CF"/>
    <w:rPr>
      <w:b/>
      <w:bCs/>
    </w:rPr>
  </w:style>
  <w:style w:type="paragraph" w:styleId="HelpTest" w:customStyle="1">
    <w:name w:val="Help Test"/>
    <w:basedOn w:val="Normal"/>
    <w:rsid w:val="00C87E7F"/>
  </w:style>
  <w:style w:type="paragraph" w:styleId="infoblue" w:customStyle="1">
    <w:name w:val="infoblue"/>
    <w:basedOn w:val="Normal"/>
    <w:autoRedefine/>
    <w:rsid w:val="00320F1C"/>
    <w:pPr>
      <w:numPr>
        <w:numId w:val="8"/>
      </w:numPr>
      <w:spacing w:line="240" w:lineRule="atLeast"/>
      <w:ind w:left="806"/>
    </w:pPr>
    <w:rPr>
      <w:rFonts w:ascii="Tahoma" w:hAnsi="Tahoma" w:eastAsia="MS Mincho"/>
      <w:snapToGrid w:val="0"/>
    </w:rPr>
  </w:style>
  <w:style w:type="paragraph" w:styleId="ListBullet">
    <w:name w:val="List Bullet"/>
    <w:basedOn w:val="Normal"/>
    <w:autoRedefine/>
    <w:rsid w:val="00320F1C"/>
    <w:pPr>
      <w:numPr>
        <w:ilvl w:val="1"/>
        <w:numId w:val="8"/>
      </w:numPr>
    </w:pPr>
    <w:rPr>
      <w:rFonts w:ascii="Tahoma" w:hAnsi="Tahoma" w:eastAsia="MS Mincho"/>
      <w:snapToGrid w:val="0"/>
    </w:rPr>
  </w:style>
  <w:style w:type="paragraph" w:styleId="StyleTOC1Before12ptAfter6pt" w:customStyle="1">
    <w:name w:val="Style TOC 1 + Before:  12 pt After:  6 pt"/>
    <w:basedOn w:val="TOC1"/>
    <w:rsid w:val="00C832F3"/>
  </w:style>
  <w:style w:type="paragraph" w:styleId="Flow" w:customStyle="1">
    <w:name w:val="Flow"/>
    <w:basedOn w:val="Normal"/>
    <w:rsid w:val="00DD7200"/>
    <w:pPr>
      <w:spacing w:before="60" w:after="60" w:line="240" w:lineRule="exact"/>
      <w:jc w:val="center"/>
    </w:pPr>
  </w:style>
  <w:style w:type="paragraph" w:styleId="Table" w:customStyle="1">
    <w:name w:val="Table"/>
    <w:basedOn w:val="Normal"/>
    <w:autoRedefine/>
    <w:rsid w:val="00AD2D3B"/>
    <w:pPr>
      <w:ind w:left="0"/>
      <w:jc w:val="center"/>
    </w:pPr>
    <w:rPr>
      <w:rFonts w:eastAsia="MS Mincho"/>
      <w:color w:val="0000FF"/>
      <w:sz w:val="28"/>
      <w:szCs w:val="28"/>
    </w:rPr>
  </w:style>
  <w:style w:type="paragraph" w:styleId="StyleJustified" w:customStyle="1">
    <w:name w:val="Style Justified"/>
    <w:basedOn w:val="Normal"/>
    <w:rsid w:val="005300F6"/>
    <w:pPr>
      <w:ind w:left="425"/>
    </w:pPr>
    <w:rPr>
      <w:rFonts w:cs="Times New Roman"/>
    </w:rPr>
  </w:style>
  <w:style w:type="table" w:styleId="TableGrid">
    <w:name w:val="Table Grid"/>
    <w:basedOn w:val="TableNormal"/>
    <w:rsid w:val="00A660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ocumentMap">
    <w:name w:val="Document Map"/>
    <w:basedOn w:val="Normal"/>
    <w:link w:val="DocumentMapChar"/>
    <w:rsid w:val="004C7788"/>
    <w:pPr>
      <w:spacing w:before="0" w:after="0"/>
    </w:pPr>
    <w:rPr>
      <w:rFonts w:ascii="Tahoma" w:hAnsi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rsid w:val="004C778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C7E75"/>
    <w:pPr>
      <w:widowControl w:val="0"/>
      <w:ind w:left="547"/>
      <w:jc w:val="both"/>
    </w:pPr>
    <w:rPr>
      <w:rFonts w:ascii="Arial" w:hAnsi="Arial" w:cs="Tahoma"/>
    </w:rPr>
  </w:style>
  <w:style w:type="paragraph" w:styleId="ListParagraph">
    <w:name w:val="List Paragraph"/>
    <w:basedOn w:val="Normal"/>
    <w:uiPriority w:val="34"/>
    <w:qFormat/>
    <w:rsid w:val="000E0D3B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A24E64"/>
    <w:pPr>
      <w:spacing w:before="120"/>
    </w:pPr>
    <w:rPr>
      <w:rFonts w:ascii="Arial" w:hAnsi="Arial" w:cs="Tahoma"/>
      <w:b/>
      <w:bCs/>
    </w:rPr>
  </w:style>
  <w:style w:type="character" w:styleId="CommentSubjectChar" w:customStyle="1">
    <w:name w:val="Comment Subject Char"/>
    <w:basedOn w:val="CommentTextChar"/>
    <w:link w:val="CommentSubject"/>
    <w:rsid w:val="00A24E64"/>
    <w:rPr>
      <w:rFonts w:ascii="Arial" w:hAnsi="Arial" w:cs="Tahoma"/>
      <w:b/>
      <w:bCs/>
      <w:i w:val="0"/>
    </w:rPr>
  </w:style>
  <w:style w:type="paragraph" w:styleId="Revision">
    <w:name w:val="Revision"/>
    <w:hidden/>
    <w:uiPriority w:val="99"/>
    <w:semiHidden/>
    <w:rsid w:val="00A24E64"/>
    <w:rPr>
      <w:rFonts w:ascii="Arial" w:hAnsi="Arial" w:cs="Tahom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17FE"/>
    <w:pPr>
      <w:keepNext/>
      <w:keepLines/>
      <w:pageBreakBefore w:val="0"/>
      <w:widowControl/>
      <w:spacing w:after="0" w:line="276" w:lineRule="auto"/>
      <w:outlineLvl w:val="9"/>
    </w:pPr>
    <w:rPr>
      <w:rFonts w:asciiTheme="majorHAnsi" w:hAnsiTheme="majorHAnsi" w:eastAsiaTheme="majorEastAsia" w:cstheme="majorBidi"/>
      <w:caps w:val="0"/>
      <w:color w:val="365F91" w:themeColor="accent1" w:themeShade="BF"/>
      <w:kern w:val="0"/>
      <w:sz w:val="28"/>
      <w:szCs w:val="28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675D6"/>
    <w:rPr>
      <w:color w:val="605E5C"/>
      <w:shd w:val="clear" w:color="auto" w:fill="E1DFDD"/>
    </w:rPr>
  </w:style>
  <w:style w:type="character" w:styleId="ui-provider" w:customStyle="1">
    <w:name w:val="ui-provider"/>
    <w:basedOn w:val="DefaultParagraphFont"/>
    <w:rsid w:val="001E3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1712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1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28144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4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92366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6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4586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4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0371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mailto:DucLVT@fpt.com" TargetMode="External" Id="rId12" /><Relationship Type="http://schemas.openxmlformats.org/officeDocument/2006/relationships/hyperlink" Target="https://insight.fsoft.com.vn/jira/secure/pcv_main.jspa?projectKey=MICROCHIPAU" TargetMode="External" Id="rId17" /><Relationship Type="http://schemas.openxmlformats.org/officeDocument/2006/relationships/header" Target="header1.xml" Id="rId25" /><Relationship Type="http://schemas.openxmlformats.org/officeDocument/2006/relationships/customXml" Target="../customXml/item4.xml" Id="rId33" /><Relationship Type="http://schemas.openxmlformats.org/officeDocument/2006/relationships/numbering" Target="numbering.xml" Id="rId2" /><Relationship Type="http://schemas.openxmlformats.org/officeDocument/2006/relationships/hyperlink" Target="https://insight.fsoft.com.vn/jira9/projects/DAP1UAVFP/summary" TargetMode="External" Id="rId16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mailto:TrieuQU@fpt.com" TargetMode="External" Id="rId11" /><Relationship Type="http://schemas.openxmlformats.org/officeDocument/2006/relationships/hyperlink" Target="https://fptsoftware362.sharepoint.com/sites/dap1_uav_oneteam/Shared%20Documents/Forms/AllItems.aspx" TargetMode="External" Id="rId24" /><Relationship Type="http://schemas.openxmlformats.org/officeDocument/2006/relationships/customXml" Target="../customXml/item3.xml" Id="rId32" /><Relationship Type="http://schemas.openxmlformats.org/officeDocument/2006/relationships/webSettings" Target="webSettings.xml" Id="rId5" /><Relationship Type="http://schemas.openxmlformats.org/officeDocument/2006/relationships/hyperlink" Target="mailto:ThangMA@fpt.com" TargetMode="External" Id="rId15" /><Relationship Type="http://schemas.openxmlformats.org/officeDocument/2006/relationships/hyperlink" Target="https://fptsoftware362.sharepoint.com/:p:/r/sites/dap1_uav_oneteam/Shared%20Documents/Reference/FPT-Dronomy-Proposal-v0.3-by_ThangMA_Aug28-Share.pptx?d=w8019c435c95649078665721e346988be&amp;csf=1&amp;web=1&amp;e=qFOcW5" TargetMode="External" Id="rId23" /><Relationship Type="http://schemas.openxmlformats.org/officeDocument/2006/relationships/footer" Target="footer2.xml" Id="rId28" /><Relationship Type="http://schemas.openxmlformats.org/officeDocument/2006/relationships/hyperlink" Target="mailto:DungLD@fpt.com" TargetMode="External" Id="rId10" /><Relationship Type="http://schemas.openxmlformats.org/officeDocument/2006/relationships/customXml" Target="../customXml/item2.xml" Id="rId31" /><Relationship Type="http://schemas.openxmlformats.org/officeDocument/2006/relationships/settings" Target="settings.xml" Id="rId4" /><Relationship Type="http://schemas.openxmlformats.org/officeDocument/2006/relationships/hyperlink" Target="mailto:TrieuQU@fpt.com" TargetMode="External" Id="rId9" /><Relationship Type="http://schemas.openxmlformats.org/officeDocument/2006/relationships/hyperlink" Target="mailto:Hangpt3@fpt.com" TargetMode="External" Id="rId14" /><Relationship Type="http://schemas.openxmlformats.org/officeDocument/2006/relationships/hyperlink" Target="https://fptsoftware362.sharepoint.com/sites/dap1_uav_oneteam/Shared%20Documents/Forms/AllItems.aspx" TargetMode="External" Id="rId22" /><Relationship Type="http://schemas.openxmlformats.org/officeDocument/2006/relationships/footer" Target="footer1.xml" Id="rId27" /><Relationship Type="http://schemas.openxmlformats.org/officeDocument/2006/relationships/theme" Target="theme/theme1.xml" Id="rId30" /><Relationship Type="http://schemas.openxmlformats.org/officeDocument/2006/relationships/image" Target="media/image1.png" Id="rId8" /><Relationship Type="http://schemas.openxmlformats.org/officeDocument/2006/relationships/hyperlink" Target="mailto:ZonDN@fpt.com" TargetMode="External" Id="R0d3d4e99da67450d" /><Relationship Type="http://schemas.openxmlformats.org/officeDocument/2006/relationships/hyperlink" Target="mailto:NguyenTC9@fpt.com" TargetMode="External" Id="R71fbd71cfcf64a44" /><Relationship Type="http://schemas.openxmlformats.org/officeDocument/2006/relationships/hyperlink" Target="https://git3.fsoft.com.vn/GROUP/DAP1UAVFP" TargetMode="External" Id="R5a3be87634bf4c4e" /><Relationship Type="http://schemas.openxmlformats.org/officeDocument/2006/relationships/hyperlink" Target="https://git3.fsoft.com.vn/GROUP/DAP1UAVFP" TargetMode="External" Id="R9501559558b541db" /><Relationship Type="http://schemas.openxmlformats.org/officeDocument/2006/relationships/hyperlink" Target="https://git3.fsoft.com.vn/GROUP/DAP1UAVFP" TargetMode="External" Id="R5df23208a8f245a0" /><Relationship Type="http://schemas.openxmlformats.org/officeDocument/2006/relationships/hyperlink" Target="https://git3.fsoft.com.vn/GROUP/DAP1UAVFP" TargetMode="External" Id="Rf8c0bfe54c484d6d" /><Relationship Type="http://schemas.openxmlformats.org/officeDocument/2006/relationships/hyperlink" Target="https://git3.fsoft.com.vn/GROUP/DAP1UAVFP" TargetMode="External" Id="Rab85132b4ba64e30" /><Relationship Type="http://schemas.openxmlformats.org/officeDocument/2006/relationships/image" Target="/media/image2.png" Id="R7346b39d42204e0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ghm\Desktop\MC_Planning\Microchip_CM_Plan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D53296834FF04DAD993D5E4D434DF5" ma:contentTypeVersion="13" ma:contentTypeDescription="Create a new document." ma:contentTypeScope="" ma:versionID="ef0d2a8afb58c923083bd649b1f1baff">
  <xsd:schema xmlns:xsd="http://www.w3.org/2001/XMLSchema" xmlns:xs="http://www.w3.org/2001/XMLSchema" xmlns:p="http://schemas.microsoft.com/office/2006/metadata/properties" xmlns:ns2="1853722b-f13a-48d4-bf1f-eb88014c012f" xmlns:ns3="201372ad-be5e-416f-98b0-d4405c2de087" targetNamespace="http://schemas.microsoft.com/office/2006/metadata/properties" ma:root="true" ma:fieldsID="5f96c05a8df578725fbb11d2cb319295" ns2:_="" ns3:_="">
    <xsd:import namespace="1853722b-f13a-48d4-bf1f-eb88014c012f"/>
    <xsd:import namespace="201372ad-be5e-416f-98b0-d4405c2de0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3722b-f13a-48d4-bf1f-eb88014c012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8b2f7b95-a4aa-47fb-8db8-1448747dc353}" ma:internalName="TaxCatchAll" ma:showField="CatchAllData" ma:web="1853722b-f13a-48d4-bf1f-eb88014c01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1372ad-be5e-416f-98b0-d4405c2de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c97e1a9-fa82-4965-b735-0e061acf92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01372ad-be5e-416f-98b0-d4405c2de087">
      <Terms xmlns="http://schemas.microsoft.com/office/infopath/2007/PartnerControls"/>
    </lcf76f155ced4ddcb4097134ff3c332f>
    <TaxCatchAll xmlns="1853722b-f13a-48d4-bf1f-eb88014c012f" xsi:nil="true"/>
  </documentManagement>
</p:properties>
</file>

<file path=customXml/itemProps1.xml><?xml version="1.0" encoding="utf-8"?>
<ds:datastoreItem xmlns:ds="http://schemas.openxmlformats.org/officeDocument/2006/customXml" ds:itemID="{D8E83F13-DBDA-44BC-975D-9B48688A85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6F420F-A816-45B4-B60B-9A0BDE06B223}"/>
</file>

<file path=customXml/itemProps3.xml><?xml version="1.0" encoding="utf-8"?>
<ds:datastoreItem xmlns:ds="http://schemas.openxmlformats.org/officeDocument/2006/customXml" ds:itemID="{739C875A-DEEE-448E-88F1-502FA0144D90}"/>
</file>

<file path=customXml/itemProps4.xml><?xml version="1.0" encoding="utf-8"?>
<ds:datastoreItem xmlns:ds="http://schemas.openxmlformats.org/officeDocument/2006/customXml" ds:itemID="{0E9FE222-3A58-4DA8-A2B1-B2457BC176B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Microchip_CM_Plan_v1.0.dotx</ap:Template>
  <ap:Application>Microsoft Word for the web</ap:Application>
  <ap:DocSecurity>0</ap:DocSecurity>
  <ap:ScaleCrop>false</ap:ScaleCrop>
  <ap:Manager>Nguyen Thi Thuy Huyen</ap:Manager>
  <ap:Company>FPT Software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 Plan</dc:title>
  <dc:subject>v2/6</dc:subject>
  <dc:creator>Nguyen Dac Minh Hai</dc:creator>
  <cp:keywords>project, plan, estimate, scope, specification, development</cp:keywords>
  <cp:lastModifiedBy>Trieu Quach Ung</cp:lastModifiedBy>
  <cp:revision>35</cp:revision>
  <cp:lastPrinted>2000-10-06T11:04:00Z</cp:lastPrinted>
  <dcterms:created xsi:type="dcterms:W3CDTF">2022-05-23T12:27:00Z</dcterms:created>
  <dcterms:modified xsi:type="dcterms:W3CDTF">2023-11-07T10:02:57Z</dcterms:modified>
  <cp:category>Template</cp:category>
  <cp:contentStatus>1/6/2015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Winsoft Software Inc.</vt:lpwstr>
  </property>
  <property fmtid="{D5CDD505-2E9C-101B-9397-08002B2CF9AE}" pid="3" name="Department">
    <vt:lpwstr>FPTSoft</vt:lpwstr>
  </property>
  <property fmtid="{D5CDD505-2E9C-101B-9397-08002B2CF9AE}" pid="4" name="DocVersion">
    <vt:lpwstr>0.5</vt:lpwstr>
  </property>
  <property fmtid="{D5CDD505-2E9C-101B-9397-08002B2CF9AE}" pid="5" name="ContentTypeId">
    <vt:lpwstr>0x0101009AD53296834FF04DAD993D5E4D434DF5</vt:lpwstr>
  </property>
  <property fmtid="{D5CDD505-2E9C-101B-9397-08002B2CF9AE}" pid="6" name="MediaServiceImageTags">
    <vt:lpwstr/>
  </property>
</Properties>
</file>